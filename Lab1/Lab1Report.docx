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180" w:rsidRDefault="00E56740">
      <w:pPr>
        <w:rPr>
          <w:rFonts w:ascii="Mathcad UniMath" w:hAnsi="Mathcad UniMath"/>
          <w:lang w:val="en-US"/>
        </w:rPr>
      </w:pPr>
      <w:r w:rsidRPr="00E56740">
        <w:rPr>
          <w:rFonts w:ascii="Mathcad UniMath" w:hAnsi="Mathcad UniMath"/>
          <w:lang w:val="en-US"/>
        </w:rPr>
        <w:t xml:space="preserve">School of Computer Science and Communication </w:t>
      </w:r>
    </w:p>
    <w:p w:rsidR="00460180" w:rsidRDefault="00460180">
      <w:pPr>
        <w:rPr>
          <w:rFonts w:ascii="Mathcad UniMath" w:hAnsi="Mathcad UniMath"/>
          <w:sz w:val="24"/>
          <w:szCs w:val="24"/>
          <w:lang w:val="en-US"/>
        </w:rPr>
      </w:pPr>
    </w:p>
    <w:p w:rsidR="00E56740" w:rsidRPr="00460180" w:rsidRDefault="00E56740">
      <w:pPr>
        <w:rPr>
          <w:rFonts w:ascii="Mathcad UniMath" w:hAnsi="Mathcad UniMath"/>
          <w:sz w:val="24"/>
          <w:szCs w:val="24"/>
          <w:lang w:val="en-US"/>
        </w:rPr>
      </w:pPr>
      <w:r w:rsidRPr="00460180">
        <w:rPr>
          <w:rFonts w:ascii="Mathcad UniMath" w:hAnsi="Mathcad UniMath"/>
          <w:sz w:val="24"/>
          <w:szCs w:val="24"/>
          <w:lang w:val="en-US"/>
        </w:rPr>
        <w:t xml:space="preserve">DD2423 Image Analysis and Computer Vision: </w:t>
      </w:r>
    </w:p>
    <w:p w:rsidR="00460180" w:rsidRDefault="00460180">
      <w:pPr>
        <w:rPr>
          <w:rFonts w:ascii="Mathcad UniMath" w:hAnsi="Mathcad UniMath"/>
          <w:b/>
          <w:sz w:val="32"/>
          <w:lang w:val="en-US"/>
        </w:rPr>
      </w:pPr>
    </w:p>
    <w:p w:rsidR="00E56740" w:rsidRPr="00460180" w:rsidRDefault="00E56740">
      <w:pPr>
        <w:rPr>
          <w:rFonts w:ascii="Mathcad UniMath" w:hAnsi="Mathcad UniMath"/>
          <w:b/>
          <w:sz w:val="32"/>
          <w:lang w:val="en-US"/>
        </w:rPr>
      </w:pPr>
      <w:r w:rsidRPr="00460180">
        <w:rPr>
          <w:rFonts w:ascii="Mathcad UniMath" w:hAnsi="Mathcad UniMath"/>
          <w:b/>
          <w:sz w:val="32"/>
          <w:lang w:val="en-US"/>
        </w:rPr>
        <w:t>Lab 1: Filtering operations</w:t>
      </w:r>
    </w:p>
    <w:p w:rsidR="00E56740" w:rsidRPr="00E56740" w:rsidRDefault="00E56740">
      <w:pPr>
        <w:rPr>
          <w:rFonts w:ascii="Mathcad UniMath" w:hAnsi="Mathcad UniMath" w:cs="Times New Roman"/>
          <w:b/>
          <w:sz w:val="24"/>
          <w:szCs w:val="24"/>
          <w:lang w:val="en-US"/>
        </w:rPr>
      </w:pPr>
    </w:p>
    <w:p w:rsidR="0040098A" w:rsidRPr="00460180" w:rsidRDefault="0040098A"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Basis Functions</w:t>
      </w:r>
    </w:p>
    <w:p w:rsidR="0040098A" w:rsidRPr="00E56740" w:rsidRDefault="0040098A">
      <w:pPr>
        <w:rPr>
          <w:rFonts w:ascii="Mathcad UniMath" w:hAnsi="Mathcad UniMath" w:cs="Times New Roman"/>
          <w:b/>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 xml:space="preserve">Question 1: </w:t>
      </w:r>
      <w:r w:rsidRPr="00E56740">
        <w:rPr>
          <w:rFonts w:ascii="Mathcad UniMath" w:hAnsi="Mathcad UniMath" w:cs="Times New Roman"/>
          <w:b/>
          <w:sz w:val="24"/>
          <w:szCs w:val="24"/>
          <w:lang w:val="en-US"/>
        </w:rPr>
        <w:t xml:space="preserve">Repeat this exercise with the coordinates p and q set to (5, 9), (9, 5), (17, 9), (17, 121), (5, 1) and (125, 1) respectively. What do you observe? </w:t>
      </w:r>
    </w:p>
    <w:p w:rsidR="0004690B" w:rsidRPr="00E56740" w:rsidRDefault="0004690B">
      <w:pPr>
        <w:rPr>
          <w:rFonts w:ascii="Mathcad UniMath" w:hAnsi="Mathcad UniMath" w:cs="Times New Roman"/>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There </w:t>
      </w:r>
      <w:r w:rsidR="00DA6B15" w:rsidRPr="00E56740">
        <w:rPr>
          <w:rFonts w:ascii="Mathcad UniMath" w:hAnsi="Mathcad UniMath" w:cs="Times New Roman"/>
          <w:sz w:val="24"/>
          <w:szCs w:val="24"/>
          <w:lang w:val="en-US"/>
        </w:rPr>
        <w:t xml:space="preserve">are </w:t>
      </w:r>
      <w:r w:rsidRPr="00E56740">
        <w:rPr>
          <w:rFonts w:ascii="Mathcad UniMath" w:hAnsi="Mathcad UniMath" w:cs="Times New Roman"/>
          <w:sz w:val="24"/>
          <w:szCs w:val="24"/>
          <w:lang w:val="en-US"/>
        </w:rPr>
        <w:t xml:space="preserve">3 groups of values of </w:t>
      </w:r>
      <w:proofErr w:type="spellStart"/>
      <w:r w:rsidRPr="00E56740">
        <w:rPr>
          <w:rFonts w:ascii="Mathcad UniMath" w:hAnsi="Mathcad UniMath" w:cs="Times New Roman"/>
          <w:sz w:val="24"/>
          <w:szCs w:val="24"/>
          <w:lang w:val="en-US"/>
        </w:rPr>
        <w:t>p</w:t>
      </w:r>
      <w:proofErr w:type="gramStart"/>
      <w:r w:rsidRPr="00E56740">
        <w:rPr>
          <w:rFonts w:ascii="Mathcad UniMath" w:hAnsi="Mathcad UniMath" w:cs="Times New Roman"/>
          <w:sz w:val="24"/>
          <w:szCs w:val="24"/>
          <w:lang w:val="en-US"/>
        </w:rPr>
        <w:t>,q</w:t>
      </w:r>
      <w:proofErr w:type="spellEnd"/>
      <w:proofErr w:type="gramEnd"/>
      <w:r w:rsidRPr="00E56740">
        <w:rPr>
          <w:rFonts w:ascii="Mathcad UniMath" w:hAnsi="Mathcad UniMath" w:cs="Times New Roman"/>
          <w:sz w:val="24"/>
          <w:szCs w:val="24"/>
          <w:lang w:val="en-US"/>
        </w:rPr>
        <w:t xml:space="preserve"> that have a similar representation of  the real and imaginary parts and the angle, just differing on the orientation of the lines. </w:t>
      </w:r>
      <w:r w:rsidR="00DA6B15" w:rsidRPr="00E56740">
        <w:rPr>
          <w:rFonts w:ascii="Mathcad UniMath" w:hAnsi="Mathcad UniMath" w:cs="Times New Roman"/>
          <w:sz w:val="24"/>
          <w:szCs w:val="24"/>
          <w:lang w:val="en-US"/>
        </w:rPr>
        <w:t>These groups are</w:t>
      </w:r>
      <w:r w:rsidRPr="00E56740">
        <w:rPr>
          <w:rFonts w:ascii="Mathcad UniMath" w:hAnsi="Mathcad UniMath" w:cs="Times New Roman"/>
          <w:sz w:val="24"/>
          <w:szCs w:val="24"/>
          <w:lang w:val="en-US"/>
        </w:rPr>
        <w:t xml:space="preserve"> shown in the following figures: </w:t>
      </w:r>
    </w:p>
    <w:p w:rsidR="0004690B" w:rsidRPr="00E56740" w:rsidRDefault="0004690B">
      <w:pPr>
        <w:rPr>
          <w:rFonts w:ascii="Mathcad UniMath" w:hAnsi="Mathcad UniMath" w:cs="Times New Roman"/>
          <w:sz w:val="24"/>
          <w:szCs w:val="24"/>
          <w:lang w:val="en-US"/>
        </w:rPr>
      </w:pPr>
    </w:p>
    <w:p w:rsidR="00DA6B15" w:rsidRPr="00E56740" w:rsidRDefault="00DA6B15">
      <w:pPr>
        <w:jc w:val="center"/>
        <w:rPr>
          <w:rFonts w:ascii="Mathcad UniMath" w:hAnsi="Mathcad UniMath"/>
          <w:noProof/>
          <w:lang w:eastAsia="sv-SE"/>
        </w:rPr>
      </w:pPr>
      <w:r w:rsidRPr="00E56740">
        <w:rPr>
          <w:rFonts w:ascii="Mathcad UniMath" w:hAnsi="Mathcad UniMath"/>
          <w:noProof/>
          <w:lang w:eastAsia="sv-SE"/>
        </w:rPr>
        <w:drawing>
          <wp:inline distT="0" distB="0" distL="0" distR="0" wp14:anchorId="7648B464" wp14:editId="5E3D6866">
            <wp:extent cx="2867025" cy="21913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7556" t="10883" r="36439" b="53783"/>
                    <a:stretch/>
                  </pic:blipFill>
                  <pic:spPr bwMode="auto">
                    <a:xfrm>
                      <a:off x="0" y="0"/>
                      <a:ext cx="2867025" cy="2191359"/>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noProof/>
          <w:lang w:eastAsia="sv-SE"/>
        </w:rPr>
        <w:drawing>
          <wp:inline distT="0" distB="0" distL="0" distR="0" wp14:anchorId="74DAFC6D" wp14:editId="1012C69B">
            <wp:extent cx="2780358" cy="2190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8218" t="10889" r="36771" b="54077"/>
                    <a:stretch/>
                  </pic:blipFill>
                  <pic:spPr bwMode="auto">
                    <a:xfrm>
                      <a:off x="0" y="0"/>
                      <a:ext cx="2780358" cy="2190750"/>
                    </a:xfrm>
                    <a:prstGeom prst="rect">
                      <a:avLst/>
                    </a:prstGeom>
                    <a:ln>
                      <a:noFill/>
                    </a:ln>
                    <a:extLst>
                      <a:ext uri="{53640926-AAD7-44D8-BBD7-CCE9431645EC}">
                        <a14:shadowObscured xmlns:a14="http://schemas.microsoft.com/office/drawing/2010/main"/>
                      </a:ext>
                    </a:extLst>
                  </pic:spPr>
                </pic:pic>
              </a:graphicData>
            </a:graphic>
          </wp:inline>
        </w:drawing>
      </w:r>
    </w:p>
    <w:p w:rsidR="0004690B" w:rsidRPr="00460180" w:rsidRDefault="00B4276B">
      <w:pPr>
        <w:jc w:val="center"/>
        <w:rPr>
          <w:rFonts w:ascii="Mathcad UniMath" w:hAnsi="Mathcad UniMath" w:cs="Times New Roman"/>
          <w:szCs w:val="24"/>
          <w:lang w:val="en-US" w:eastAsia="sv-SE"/>
        </w:rPr>
      </w:pPr>
      <w:r w:rsidRPr="00460180">
        <w:rPr>
          <w:rFonts w:ascii="Mathcad UniMath" w:hAnsi="Mathcad UniMath" w:cs="Times New Roman"/>
          <w:szCs w:val="24"/>
          <w:lang w:val="en-US" w:eastAsia="sv-SE"/>
        </w:rPr>
        <w:t xml:space="preserve">Figure 1: Real, Imaginary, Absolut and Angle representation for </w:t>
      </w:r>
      <w:r w:rsidRPr="00460180">
        <w:rPr>
          <w:rFonts w:ascii="Consolas" w:hAnsi="Consolas" w:cs="Consolas"/>
          <w:szCs w:val="24"/>
          <w:lang w:val="en-US" w:eastAsia="sv-SE"/>
        </w:rPr>
        <w:t>(</w:t>
      </w:r>
      <w:proofErr w:type="spellStart"/>
      <w:r w:rsidRPr="00460180">
        <w:rPr>
          <w:rFonts w:ascii="Consolas" w:hAnsi="Consolas" w:cs="Consolas"/>
          <w:szCs w:val="24"/>
          <w:lang w:val="en-US" w:eastAsia="sv-SE"/>
        </w:rPr>
        <w:t>p</w:t>
      </w:r>
      <w:proofErr w:type="gramStart"/>
      <w:r w:rsidRPr="00460180">
        <w:rPr>
          <w:rFonts w:ascii="Consolas" w:hAnsi="Consolas" w:cs="Consolas"/>
          <w:szCs w:val="24"/>
          <w:lang w:val="en-US" w:eastAsia="sv-SE"/>
        </w:rPr>
        <w:t>,q</w:t>
      </w:r>
      <w:proofErr w:type="spellEnd"/>
      <w:proofErr w:type="gramEnd"/>
      <w:r w:rsidRPr="00460180">
        <w:rPr>
          <w:rFonts w:ascii="Consolas" w:hAnsi="Consolas" w:cs="Consolas"/>
          <w:szCs w:val="24"/>
          <w:lang w:val="en-US" w:eastAsia="sv-SE"/>
        </w:rPr>
        <w:t>)</w:t>
      </w:r>
      <w:r w:rsidRPr="00460180">
        <w:rPr>
          <w:rFonts w:ascii="Mathcad UniMath" w:hAnsi="Mathcad UniMath" w:cs="Times New Roman"/>
          <w:szCs w:val="24"/>
          <w:lang w:val="en-US" w:eastAsia="sv-SE"/>
        </w:rPr>
        <w:t xml:space="preserve"> = (5,9) and (9,5)</w:t>
      </w:r>
    </w:p>
    <w:p w:rsidR="00DA6B15" w:rsidRDefault="00DA6B15">
      <w:pPr>
        <w:jc w:val="center"/>
        <w:rPr>
          <w:rFonts w:ascii="Mathcad UniMath" w:hAnsi="Mathcad UniMath"/>
          <w:noProof/>
          <w:lang w:val="en-US" w:eastAsia="sv-SE"/>
        </w:rPr>
      </w:pPr>
    </w:p>
    <w:p w:rsidR="00833D0C" w:rsidRDefault="00833D0C">
      <w:pPr>
        <w:jc w:val="center"/>
        <w:rPr>
          <w:rFonts w:ascii="Mathcad UniMath" w:hAnsi="Mathcad UniMath"/>
          <w:noProof/>
          <w:lang w:val="en-US" w:eastAsia="sv-SE"/>
        </w:rPr>
      </w:pPr>
    </w:p>
    <w:p w:rsidR="00833D0C" w:rsidRPr="00E56740" w:rsidRDefault="00833D0C">
      <w:pPr>
        <w:jc w:val="center"/>
        <w:rPr>
          <w:rFonts w:ascii="Mathcad UniMath" w:hAnsi="Mathcad UniMath"/>
          <w:noProof/>
          <w:lang w:val="en-US" w:eastAsia="sv-SE"/>
        </w:rPr>
      </w:pPr>
    </w:p>
    <w:p w:rsidR="00DA6B15" w:rsidRPr="00E56740" w:rsidRDefault="00DA6B15">
      <w:pPr>
        <w:jc w:val="center"/>
        <w:rPr>
          <w:rFonts w:ascii="Mathcad UniMath" w:hAnsi="Mathcad UniMath"/>
          <w:noProof/>
          <w:lang w:eastAsia="sv-SE"/>
        </w:rPr>
      </w:pPr>
      <w:r w:rsidRPr="00E56740">
        <w:rPr>
          <w:rFonts w:ascii="Mathcad UniMath" w:hAnsi="Mathcad UniMath"/>
          <w:noProof/>
          <w:lang w:eastAsia="sv-SE"/>
        </w:rPr>
        <w:drawing>
          <wp:inline distT="0" distB="0" distL="0" distR="0" wp14:anchorId="3B59D617" wp14:editId="00770986">
            <wp:extent cx="2856854" cy="21336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7059" t="10883" r="36771" b="54372"/>
                    <a:stretch/>
                  </pic:blipFill>
                  <pic:spPr bwMode="auto">
                    <a:xfrm>
                      <a:off x="0" y="0"/>
                      <a:ext cx="2865956" cy="2140397"/>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noProof/>
          <w:lang w:eastAsia="sv-SE"/>
        </w:rPr>
        <w:drawing>
          <wp:inline distT="0" distB="0" distL="0" distR="0" wp14:anchorId="71B512FF" wp14:editId="4AA6BF1E">
            <wp:extent cx="2790825" cy="213212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7058" t="10000" r="36274" b="53782"/>
                    <a:stretch/>
                  </pic:blipFill>
                  <pic:spPr bwMode="auto">
                    <a:xfrm>
                      <a:off x="0" y="0"/>
                      <a:ext cx="2795695" cy="2135843"/>
                    </a:xfrm>
                    <a:prstGeom prst="rect">
                      <a:avLst/>
                    </a:prstGeom>
                    <a:ln>
                      <a:noFill/>
                    </a:ln>
                    <a:extLst>
                      <a:ext uri="{53640926-AAD7-44D8-BBD7-CCE9431645EC}">
                        <a14:shadowObscured xmlns:a14="http://schemas.microsoft.com/office/drawing/2010/main"/>
                      </a:ext>
                    </a:extLst>
                  </pic:spPr>
                </pic:pic>
              </a:graphicData>
            </a:graphic>
          </wp:inline>
        </w:drawing>
      </w:r>
    </w:p>
    <w:p w:rsidR="0004690B" w:rsidRPr="00460180" w:rsidRDefault="00B4276B">
      <w:pPr>
        <w:jc w:val="center"/>
        <w:rPr>
          <w:rFonts w:ascii="Mathcad UniMath" w:hAnsi="Mathcad UniMath" w:cs="Times New Roman"/>
          <w:szCs w:val="24"/>
          <w:lang w:val="en-US" w:eastAsia="sv-SE"/>
        </w:rPr>
      </w:pPr>
      <w:r w:rsidRPr="00460180">
        <w:rPr>
          <w:rFonts w:ascii="Mathcad UniMath" w:hAnsi="Mathcad UniMath" w:cs="Times New Roman"/>
          <w:szCs w:val="24"/>
          <w:lang w:val="en-US" w:eastAsia="sv-SE"/>
        </w:rPr>
        <w:t>Figure 2: Real, Imaginary, Absolut and Angle representation for (</w:t>
      </w:r>
      <w:proofErr w:type="spellStart"/>
      <w:r w:rsidRPr="00460180">
        <w:rPr>
          <w:rFonts w:ascii="Mathcad UniMath" w:hAnsi="Mathcad UniMath" w:cs="Times New Roman"/>
          <w:szCs w:val="24"/>
          <w:lang w:val="en-US" w:eastAsia="sv-SE"/>
        </w:rPr>
        <w:t>p</w:t>
      </w:r>
      <w:proofErr w:type="gramStart"/>
      <w:r w:rsidRPr="00460180">
        <w:rPr>
          <w:rFonts w:ascii="Mathcad UniMath" w:hAnsi="Mathcad UniMath" w:cs="Times New Roman"/>
          <w:szCs w:val="24"/>
          <w:lang w:val="en-US" w:eastAsia="sv-SE"/>
        </w:rPr>
        <w:t>,q</w:t>
      </w:r>
      <w:proofErr w:type="spellEnd"/>
      <w:proofErr w:type="gramEnd"/>
      <w:r w:rsidRPr="00460180">
        <w:rPr>
          <w:rFonts w:ascii="Mathcad UniMath" w:hAnsi="Mathcad UniMath" w:cs="Times New Roman"/>
          <w:szCs w:val="24"/>
          <w:lang w:val="en-US" w:eastAsia="sv-SE"/>
        </w:rPr>
        <w:t>) = (17,9) and (17,121)</w:t>
      </w:r>
    </w:p>
    <w:p w:rsidR="0004690B" w:rsidRPr="00460180" w:rsidRDefault="0004690B">
      <w:pPr>
        <w:jc w:val="center"/>
        <w:rPr>
          <w:rFonts w:ascii="Mathcad UniMath" w:hAnsi="Mathcad UniMath" w:cs="Times New Roman"/>
          <w:szCs w:val="24"/>
          <w:lang w:val="en-US" w:eastAsia="sv-SE"/>
        </w:rPr>
      </w:pPr>
    </w:p>
    <w:p w:rsidR="0004690B" w:rsidRPr="00E56740" w:rsidRDefault="0004690B">
      <w:pPr>
        <w:jc w:val="center"/>
        <w:rPr>
          <w:rFonts w:ascii="Mathcad UniMath" w:hAnsi="Mathcad UniMath" w:cs="Times New Roman"/>
          <w:sz w:val="24"/>
          <w:szCs w:val="24"/>
          <w:lang w:val="en-US" w:eastAsia="sv-SE"/>
        </w:rPr>
      </w:pPr>
    </w:p>
    <w:p w:rsidR="00DA6B15" w:rsidRPr="00E56740" w:rsidRDefault="00DA6B15">
      <w:pPr>
        <w:jc w:val="center"/>
        <w:rPr>
          <w:rFonts w:ascii="Mathcad UniMath" w:hAnsi="Mathcad UniMath"/>
          <w:noProof/>
          <w:lang w:val="en-US" w:eastAsia="sv-SE"/>
        </w:rPr>
      </w:pPr>
    </w:p>
    <w:p w:rsidR="00DA6B15" w:rsidRPr="00E56740" w:rsidRDefault="00DA6B15">
      <w:pPr>
        <w:jc w:val="center"/>
        <w:rPr>
          <w:rFonts w:ascii="Mathcad UniMath" w:hAnsi="Mathcad UniMath"/>
          <w:noProof/>
          <w:lang w:eastAsia="sv-SE"/>
        </w:rPr>
      </w:pPr>
      <w:r w:rsidRPr="00E56740">
        <w:rPr>
          <w:rFonts w:ascii="Mathcad UniMath" w:hAnsi="Mathcad UniMath"/>
          <w:noProof/>
          <w:lang w:eastAsia="sv-SE"/>
        </w:rPr>
        <w:lastRenderedPageBreak/>
        <w:drawing>
          <wp:inline distT="0" distB="0" distL="0" distR="0" wp14:anchorId="79FEB84A" wp14:editId="3BF0D948">
            <wp:extent cx="2781300" cy="223948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8218" t="10294" r="36303" b="53235"/>
                    <a:stretch/>
                  </pic:blipFill>
                  <pic:spPr bwMode="auto">
                    <a:xfrm>
                      <a:off x="0" y="0"/>
                      <a:ext cx="2784757" cy="2242272"/>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noProof/>
          <w:lang w:eastAsia="sv-SE"/>
        </w:rPr>
        <w:drawing>
          <wp:inline distT="0" distB="0" distL="0" distR="0" wp14:anchorId="21CC764D" wp14:editId="3BE324F7">
            <wp:extent cx="2852377" cy="22479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8218" t="10295" r="36771" b="54665"/>
                    <a:stretch/>
                  </pic:blipFill>
                  <pic:spPr bwMode="auto">
                    <a:xfrm>
                      <a:off x="0" y="0"/>
                      <a:ext cx="2857276" cy="2251761"/>
                    </a:xfrm>
                    <a:prstGeom prst="rect">
                      <a:avLst/>
                    </a:prstGeom>
                    <a:ln>
                      <a:noFill/>
                    </a:ln>
                    <a:extLst>
                      <a:ext uri="{53640926-AAD7-44D8-BBD7-CCE9431645EC}">
                        <a14:shadowObscured xmlns:a14="http://schemas.microsoft.com/office/drawing/2010/main"/>
                      </a:ext>
                    </a:extLst>
                  </pic:spPr>
                </pic:pic>
              </a:graphicData>
            </a:graphic>
          </wp:inline>
        </w:drawing>
      </w:r>
    </w:p>
    <w:p w:rsidR="0004690B" w:rsidRPr="00460180" w:rsidRDefault="00B4276B">
      <w:pPr>
        <w:jc w:val="center"/>
        <w:rPr>
          <w:rFonts w:ascii="Mathcad UniMath" w:hAnsi="Mathcad UniMath" w:cs="Times New Roman"/>
          <w:lang w:val="en-US" w:eastAsia="sv-SE"/>
        </w:rPr>
      </w:pPr>
      <w:r w:rsidRPr="00460180">
        <w:rPr>
          <w:rFonts w:ascii="Mathcad UniMath" w:hAnsi="Mathcad UniMath" w:cs="Times New Roman"/>
          <w:lang w:val="en-US" w:eastAsia="sv-SE"/>
        </w:rPr>
        <w:t>Figure 3: Real, Imaginary, Absolut and Angle representation for (</w:t>
      </w:r>
      <w:proofErr w:type="spellStart"/>
      <w:r w:rsidRPr="00460180">
        <w:rPr>
          <w:rFonts w:ascii="Mathcad UniMath" w:hAnsi="Mathcad UniMath" w:cs="Times New Roman"/>
          <w:lang w:val="en-US" w:eastAsia="sv-SE"/>
        </w:rPr>
        <w:t>p</w:t>
      </w:r>
      <w:proofErr w:type="gramStart"/>
      <w:r w:rsidRPr="00460180">
        <w:rPr>
          <w:rFonts w:ascii="Mathcad UniMath" w:hAnsi="Mathcad UniMath" w:cs="Times New Roman"/>
          <w:lang w:val="en-US" w:eastAsia="sv-SE"/>
        </w:rPr>
        <w:t>,q</w:t>
      </w:r>
      <w:proofErr w:type="spellEnd"/>
      <w:proofErr w:type="gramEnd"/>
      <w:r w:rsidRPr="00460180">
        <w:rPr>
          <w:rFonts w:ascii="Mathcad UniMath" w:hAnsi="Mathcad UniMath" w:cs="Times New Roman"/>
          <w:lang w:val="en-US" w:eastAsia="sv-SE"/>
        </w:rPr>
        <w:t>) = (5,1) and (125,1)</w:t>
      </w:r>
    </w:p>
    <w:p w:rsidR="0004690B" w:rsidRPr="00E56740" w:rsidRDefault="0004690B">
      <w:pPr>
        <w:jc w:val="center"/>
        <w:rPr>
          <w:rFonts w:ascii="Mathcad UniMath" w:hAnsi="Mathcad UniMath" w:cs="Times New Roman"/>
          <w:sz w:val="24"/>
          <w:szCs w:val="24"/>
          <w:lang w:val="en-US" w:eastAsia="sv-SE"/>
        </w:rPr>
      </w:pPr>
    </w:p>
    <w:p w:rsidR="0004690B" w:rsidRPr="00E56740" w:rsidRDefault="00B4276B">
      <w:pPr>
        <w:rPr>
          <w:rFonts w:ascii="Mathcad UniMath" w:hAnsi="Mathcad UniMath" w:cs="Times New Roman"/>
          <w:sz w:val="24"/>
          <w:szCs w:val="24"/>
          <w:lang w:val="en-US" w:eastAsia="sv-SE"/>
        </w:rPr>
      </w:pPr>
      <w:r w:rsidRPr="00E56740">
        <w:rPr>
          <w:rFonts w:ascii="Mathcad UniMath" w:hAnsi="Mathcad UniMath" w:cs="Times New Roman"/>
          <w:sz w:val="24"/>
          <w:szCs w:val="24"/>
          <w:lang w:val="en-US" w:eastAsia="sv-SE"/>
        </w:rPr>
        <w:t>Observing the 3 figures we can conclude, first, that the bigger the value of p, the smaller is the period in the y axis, and the same with q and the x axis. This is because, p, and q represents the frequency in this axis, as</w:t>
      </w:r>
      <w:r w:rsidR="00DA6B15" w:rsidRPr="00E56740">
        <w:rPr>
          <w:rFonts w:ascii="Mathcad UniMath" w:hAnsi="Mathcad UniMath" w:cs="Times New Roman"/>
          <w:sz w:val="24"/>
          <w:szCs w:val="24"/>
          <w:lang w:val="en-US" w:eastAsia="sv-SE"/>
        </w:rPr>
        <w:t xml:space="preserve"> it was</w:t>
      </w:r>
      <w:r w:rsidRPr="00E56740">
        <w:rPr>
          <w:rFonts w:ascii="Mathcad UniMath" w:hAnsi="Mathcad UniMath" w:cs="Times New Roman"/>
          <w:sz w:val="24"/>
          <w:szCs w:val="24"/>
          <w:lang w:val="en-US" w:eastAsia="sv-SE"/>
        </w:rPr>
        <w:t xml:space="preserve"> indicated in the lecture notes. In the figure 2 and 3 this frequencies don</w:t>
      </w:r>
      <w:r w:rsidR="00DA6B15" w:rsidRPr="00E56740">
        <w:rPr>
          <w:rFonts w:ascii="Mathcad UniMath" w:hAnsi="Mathcad UniMath" w:cs="Times New Roman"/>
          <w:sz w:val="24"/>
          <w:szCs w:val="24"/>
          <w:lang w:val="en-US" w:eastAsia="sv-SE"/>
        </w:rPr>
        <w:t>’</w:t>
      </w:r>
      <w:r w:rsidRPr="00E56740">
        <w:rPr>
          <w:rFonts w:ascii="Mathcad UniMath" w:hAnsi="Mathcad UniMath" w:cs="Times New Roman"/>
          <w:sz w:val="24"/>
          <w:szCs w:val="24"/>
          <w:lang w:val="en-US" w:eastAsia="sv-SE"/>
        </w:rPr>
        <w:t xml:space="preserve">t change but the images are different. This is because, after we transform </w:t>
      </w:r>
      <w:r w:rsidR="00DA6B15" w:rsidRPr="00833D0C">
        <w:rPr>
          <w:rFonts w:ascii="Consolas" w:hAnsi="Consolas" w:cs="Consolas"/>
          <w:szCs w:val="24"/>
          <w:lang w:val="en-US" w:eastAsia="sv-SE"/>
        </w:rPr>
        <w:t>(</w:t>
      </w:r>
      <w:proofErr w:type="spellStart"/>
      <w:r w:rsidRPr="00833D0C">
        <w:rPr>
          <w:rFonts w:ascii="Consolas" w:hAnsi="Consolas" w:cs="Consolas"/>
          <w:szCs w:val="24"/>
          <w:lang w:val="en-US" w:eastAsia="sv-SE"/>
        </w:rPr>
        <w:t>p</w:t>
      </w:r>
      <w:proofErr w:type="gramStart"/>
      <w:r w:rsidRPr="00833D0C">
        <w:rPr>
          <w:rFonts w:ascii="Consolas" w:hAnsi="Consolas" w:cs="Consolas"/>
          <w:szCs w:val="24"/>
          <w:lang w:val="en-US" w:eastAsia="sv-SE"/>
        </w:rPr>
        <w:t>,q</w:t>
      </w:r>
      <w:proofErr w:type="spellEnd"/>
      <w:proofErr w:type="gramEnd"/>
      <w:r w:rsidR="00DA6B15" w:rsidRPr="00833D0C">
        <w:rPr>
          <w:rFonts w:ascii="Consolas" w:hAnsi="Consolas" w:cs="Consolas"/>
          <w:szCs w:val="24"/>
          <w:lang w:val="en-US" w:eastAsia="sv-SE"/>
        </w:rPr>
        <w:t>)</w:t>
      </w:r>
      <w:r w:rsidRPr="00833D0C">
        <w:rPr>
          <w:rFonts w:ascii="Mathcad UniMath" w:hAnsi="Mathcad UniMath" w:cs="Times New Roman"/>
          <w:szCs w:val="24"/>
          <w:lang w:val="en-US" w:eastAsia="sv-SE"/>
        </w:rPr>
        <w:t xml:space="preserve"> </w:t>
      </w:r>
      <w:r w:rsidRPr="00E56740">
        <w:rPr>
          <w:rFonts w:ascii="Mathcad UniMath" w:hAnsi="Mathcad UniMath" w:cs="Times New Roman"/>
          <w:sz w:val="24"/>
          <w:szCs w:val="24"/>
          <w:lang w:val="en-US" w:eastAsia="sv-SE"/>
        </w:rPr>
        <w:t xml:space="preserve">coordinates to the new centered coordinates </w:t>
      </w:r>
      <w:r w:rsidR="00DA6B15" w:rsidRPr="00833D0C">
        <w:rPr>
          <w:rFonts w:ascii="Consolas" w:hAnsi="Consolas" w:cs="Consolas"/>
          <w:szCs w:val="24"/>
          <w:lang w:val="en-US" w:eastAsia="sv-SE"/>
        </w:rPr>
        <w:t>(</w:t>
      </w:r>
      <w:proofErr w:type="spellStart"/>
      <w:r w:rsidRPr="00833D0C">
        <w:rPr>
          <w:rFonts w:ascii="Consolas" w:hAnsi="Consolas" w:cs="Consolas"/>
          <w:szCs w:val="24"/>
          <w:lang w:val="en-US" w:eastAsia="sv-SE"/>
        </w:rPr>
        <w:t>uc,vc</w:t>
      </w:r>
      <w:proofErr w:type="spellEnd"/>
      <w:r w:rsidR="00DA6B15" w:rsidRPr="00833D0C">
        <w:rPr>
          <w:rFonts w:ascii="Consolas" w:hAnsi="Consolas" w:cs="Consolas"/>
          <w:szCs w:val="24"/>
          <w:lang w:val="en-US" w:eastAsia="sv-SE"/>
        </w:rPr>
        <w:t>)</w:t>
      </w:r>
      <w:r w:rsidRPr="00833D0C">
        <w:rPr>
          <w:rFonts w:ascii="Mathcad UniMath" w:hAnsi="Mathcad UniMath" w:cs="Times New Roman"/>
          <w:szCs w:val="24"/>
          <w:lang w:val="en-US" w:eastAsia="sv-SE"/>
        </w:rPr>
        <w:t xml:space="preserve"> </w:t>
      </w:r>
      <w:r w:rsidRPr="00E56740">
        <w:rPr>
          <w:rFonts w:ascii="Mathcad UniMath" w:hAnsi="Mathcad UniMath" w:cs="Times New Roman"/>
          <w:sz w:val="24"/>
          <w:szCs w:val="24"/>
          <w:lang w:val="en-US" w:eastAsia="sv-SE"/>
        </w:rPr>
        <w:t xml:space="preserve">the </w:t>
      </w:r>
      <w:r w:rsidR="001C0FC1" w:rsidRPr="00E56740">
        <w:rPr>
          <w:rFonts w:ascii="Mathcad UniMath" w:hAnsi="Mathcad UniMath" w:cs="Times New Roman"/>
          <w:sz w:val="24"/>
          <w:szCs w:val="24"/>
          <w:lang w:val="en-US" w:eastAsia="sv-SE"/>
        </w:rPr>
        <w:t>absolute</w:t>
      </w:r>
      <w:r w:rsidR="00833D0C">
        <w:rPr>
          <w:rFonts w:ascii="Mathcad UniMath" w:hAnsi="Mathcad UniMath" w:cs="Times New Roman"/>
          <w:sz w:val="24"/>
          <w:szCs w:val="24"/>
          <w:lang w:val="en-US" w:eastAsia="sv-SE"/>
        </w:rPr>
        <w:t xml:space="preserve"> </w:t>
      </w:r>
      <w:r w:rsidRPr="00E56740">
        <w:rPr>
          <w:rFonts w:ascii="Mathcad UniMath" w:hAnsi="Mathcad UniMath" w:cs="Times New Roman"/>
          <w:sz w:val="24"/>
          <w:szCs w:val="24"/>
          <w:lang w:val="en-US" w:eastAsia="sv-SE"/>
        </w:rPr>
        <w:t xml:space="preserve">value of </w:t>
      </w:r>
      <w:r w:rsidR="00DA6B15" w:rsidRPr="00833D0C">
        <w:rPr>
          <w:rFonts w:ascii="Consolas" w:hAnsi="Consolas" w:cs="Consolas"/>
          <w:szCs w:val="24"/>
          <w:lang w:val="en-US" w:eastAsia="sv-SE"/>
        </w:rPr>
        <w:t>(</w:t>
      </w:r>
      <w:proofErr w:type="spellStart"/>
      <w:r w:rsidRPr="00833D0C">
        <w:rPr>
          <w:rFonts w:ascii="Consolas" w:hAnsi="Consolas" w:cs="Consolas"/>
          <w:szCs w:val="24"/>
          <w:lang w:val="en-US" w:eastAsia="sv-SE"/>
        </w:rPr>
        <w:t>uc,vc</w:t>
      </w:r>
      <w:proofErr w:type="spellEnd"/>
      <w:r w:rsidR="00DA6B15" w:rsidRPr="00833D0C">
        <w:rPr>
          <w:rFonts w:ascii="Consolas" w:hAnsi="Consolas" w:cs="Consolas"/>
          <w:szCs w:val="24"/>
          <w:lang w:val="en-US" w:eastAsia="sv-SE"/>
        </w:rPr>
        <w:t>)</w:t>
      </w:r>
      <w:r w:rsidRPr="00833D0C">
        <w:rPr>
          <w:rFonts w:ascii="Mathcad UniMath" w:hAnsi="Mathcad UniMath" w:cs="Times New Roman"/>
          <w:szCs w:val="24"/>
          <w:lang w:val="en-US" w:eastAsia="sv-SE"/>
        </w:rPr>
        <w:t xml:space="preserve"> </w:t>
      </w:r>
      <w:r w:rsidRPr="00E56740">
        <w:rPr>
          <w:rFonts w:ascii="Mathcad UniMath" w:hAnsi="Mathcad UniMath" w:cs="Times New Roman"/>
          <w:sz w:val="24"/>
          <w:szCs w:val="24"/>
          <w:lang w:val="en-US" w:eastAsia="sv-SE"/>
        </w:rPr>
        <w:t xml:space="preserve">remains the same in both images, but the sign changes. This is why the orientation of the lines change in a </w:t>
      </w:r>
      <w:r w:rsidR="00DA6B15" w:rsidRPr="00E56740">
        <w:rPr>
          <w:rFonts w:ascii="Mathcad UniMath" w:hAnsi="Mathcad UniMath" w:cs="Times New Roman"/>
          <w:sz w:val="24"/>
          <w:szCs w:val="24"/>
          <w:lang w:val="en-US" w:eastAsia="sv-SE"/>
        </w:rPr>
        <w:t>symmetrical</w:t>
      </w:r>
      <w:r w:rsidRPr="00E56740">
        <w:rPr>
          <w:rFonts w:ascii="Mathcad UniMath" w:hAnsi="Mathcad UniMath" w:cs="Times New Roman"/>
          <w:sz w:val="24"/>
          <w:szCs w:val="24"/>
          <w:lang w:val="en-US" w:eastAsia="sv-SE"/>
        </w:rPr>
        <w:t xml:space="preserve"> way, as the Fourier transform can be represented as a concentric </w:t>
      </w:r>
      <w:r w:rsidR="00DA6B15" w:rsidRPr="00E56740">
        <w:rPr>
          <w:rFonts w:ascii="Mathcad UniMath" w:hAnsi="Mathcad UniMath" w:cs="Times New Roman"/>
          <w:sz w:val="24"/>
          <w:szCs w:val="24"/>
          <w:lang w:val="en-US" w:eastAsia="sv-SE"/>
        </w:rPr>
        <w:t>wave</w:t>
      </w:r>
      <w:r w:rsidRPr="00E56740">
        <w:rPr>
          <w:rFonts w:ascii="Mathcad UniMath" w:hAnsi="Mathcad UniMath" w:cs="Times New Roman"/>
          <w:sz w:val="24"/>
          <w:szCs w:val="24"/>
          <w:lang w:val="en-US" w:eastAsia="sv-SE"/>
        </w:rPr>
        <w:t xml:space="preserve"> with increasing </w:t>
      </w:r>
      <w:r w:rsidR="00DA6B15" w:rsidRPr="00E56740">
        <w:rPr>
          <w:rFonts w:ascii="Mathcad UniMath" w:hAnsi="Mathcad UniMath" w:cs="Times New Roman"/>
          <w:sz w:val="24"/>
          <w:szCs w:val="24"/>
          <w:lang w:val="en-US" w:eastAsia="sv-SE"/>
        </w:rPr>
        <w:t>frequency</w:t>
      </w:r>
      <w:r w:rsidRPr="00E56740">
        <w:rPr>
          <w:rFonts w:ascii="Mathcad UniMath" w:hAnsi="Mathcad UniMath" w:cs="Times New Roman"/>
          <w:sz w:val="24"/>
          <w:szCs w:val="24"/>
          <w:lang w:val="en-US" w:eastAsia="sv-SE"/>
        </w:rPr>
        <w:t xml:space="preserve">. Also, due to this increasing </w:t>
      </w:r>
      <w:r w:rsidR="00DA6B15" w:rsidRPr="00E56740">
        <w:rPr>
          <w:rFonts w:ascii="Mathcad UniMath" w:hAnsi="Mathcad UniMath" w:cs="Times New Roman"/>
          <w:sz w:val="24"/>
          <w:szCs w:val="24"/>
          <w:lang w:val="en-US" w:eastAsia="sv-SE"/>
        </w:rPr>
        <w:t>frequency</w:t>
      </w:r>
      <w:r w:rsidRPr="00E56740">
        <w:rPr>
          <w:rFonts w:ascii="Mathcad UniMath" w:hAnsi="Mathcad UniMath" w:cs="Times New Roman"/>
          <w:sz w:val="24"/>
          <w:szCs w:val="24"/>
          <w:lang w:val="en-US" w:eastAsia="sv-SE"/>
        </w:rPr>
        <w:t xml:space="preserve">, the further the chosen point is from the center of the image, the higher is the </w:t>
      </w:r>
      <w:r w:rsidR="00DA6B15" w:rsidRPr="00E56740">
        <w:rPr>
          <w:rFonts w:ascii="Mathcad UniMath" w:hAnsi="Mathcad UniMath" w:cs="Times New Roman"/>
          <w:sz w:val="24"/>
          <w:szCs w:val="24"/>
          <w:lang w:val="en-US" w:eastAsia="sv-SE"/>
        </w:rPr>
        <w:t>frequency</w:t>
      </w:r>
      <w:r w:rsidRPr="00E56740">
        <w:rPr>
          <w:rFonts w:ascii="Mathcad UniMath" w:hAnsi="Mathcad UniMath" w:cs="Times New Roman"/>
          <w:sz w:val="24"/>
          <w:szCs w:val="24"/>
          <w:lang w:val="en-US" w:eastAsia="sv-SE"/>
        </w:rPr>
        <w:t xml:space="preserve">. This is shown by the value of the </w:t>
      </w:r>
      <w:r w:rsidR="00DA6B15" w:rsidRPr="00E56740">
        <w:rPr>
          <w:rFonts w:ascii="Mathcad UniMath" w:hAnsi="Mathcad UniMath" w:cs="Times New Roman"/>
          <w:sz w:val="24"/>
          <w:szCs w:val="24"/>
          <w:lang w:val="en-US" w:eastAsia="sv-SE"/>
        </w:rPr>
        <w:t>wavelength that</w:t>
      </w:r>
      <w:r w:rsidRPr="00E56740">
        <w:rPr>
          <w:rFonts w:ascii="Mathcad UniMath" w:hAnsi="Mathcad UniMath" w:cs="Times New Roman"/>
          <w:sz w:val="24"/>
          <w:szCs w:val="24"/>
          <w:lang w:val="en-US" w:eastAsia="sv-SE"/>
        </w:rPr>
        <w:t xml:space="preserve"> decreases when the distance to the origin is greater.</w:t>
      </w:r>
    </w:p>
    <w:p w:rsidR="0004690B" w:rsidRPr="00E56740" w:rsidRDefault="0004690B">
      <w:pPr>
        <w:rPr>
          <w:rFonts w:ascii="Mathcad UniMath" w:hAnsi="Mathcad UniMath" w:cs="Times New Roman"/>
          <w:sz w:val="24"/>
          <w:szCs w:val="24"/>
          <w:lang w:val="en-US" w:eastAsia="sv-SE"/>
        </w:rPr>
      </w:pPr>
    </w:p>
    <w:p w:rsidR="001C0FC1" w:rsidRPr="00757482" w:rsidRDefault="00B4276B" w:rsidP="001C0FC1">
      <w:pPr>
        <w:rPr>
          <w:rFonts w:ascii="Mathcad UniMath" w:eastAsiaTheme="minorEastAsia" w:hAnsi="Mathcad UniMath" w:cs="Times New Roman"/>
          <w:sz w:val="24"/>
          <w:szCs w:val="24"/>
          <w:lang w:val="en-US"/>
        </w:rPr>
      </w:pPr>
      <w:r w:rsidRPr="00E56740">
        <w:rPr>
          <w:rFonts w:ascii="Mathcad UniMath" w:hAnsi="Mathcad UniMath" w:cs="Times New Roman"/>
          <w:sz w:val="24"/>
          <w:szCs w:val="24"/>
          <w:lang w:val="en-US" w:eastAsia="sv-SE"/>
        </w:rPr>
        <w:t>On the other side, we can see that the amplitude is constant,</w:t>
      </w:r>
      <w:r w:rsidR="001C0FC1" w:rsidRPr="00E56740">
        <w:rPr>
          <w:rFonts w:ascii="Mathcad UniMath" w:hAnsi="Mathcad UniMath" w:cs="Times New Roman"/>
          <w:sz w:val="24"/>
          <w:szCs w:val="24"/>
          <w:lang w:val="en-US" w:eastAsia="sv-SE"/>
        </w:rPr>
        <w:t xml:space="preserve"> as it does not depend on p or q. The amplitude is the maximum value of the absolute value of the frequency. As only one pixel is changed this value is always (being N = size of the image): </w:t>
      </w:r>
      <m:oMath>
        <m:r>
          <m:rPr>
            <m:sty m:val="p"/>
          </m:rPr>
          <w:rPr>
            <w:rFonts w:ascii="Cambria Math" w:hAnsi="Cambria Math" w:cs="Times New Roman"/>
            <w:sz w:val="24"/>
            <w:szCs w:val="24"/>
            <w:lang w:val="en-US"/>
          </w:rPr>
          <w:br/>
        </m:r>
      </m:oMath>
      <m:oMathPara>
        <m:oMath>
          <m:r>
            <w:rPr>
              <w:rFonts w:ascii="Cambria Math" w:eastAsiaTheme="minorEastAsia" w:hAnsi="Cambria Math" w:cs="Times New Roman"/>
              <w:sz w:val="24"/>
              <w:szCs w:val="24"/>
            </w:rPr>
            <m:t>max</m:t>
          </m:r>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rPr>
                    <m:t>N</m:t>
                  </m:r>
                </m:den>
              </m:f>
              <m:r>
                <w:rPr>
                  <w:rFonts w:ascii="Cambria Math" w:eastAsiaTheme="minorEastAsia" w:hAnsi="Cambria Math" w:cs="Times New Roman"/>
                  <w:sz w:val="24"/>
                  <w:szCs w:val="24"/>
                </w:rPr>
                <m:t>f</m:t>
              </m:r>
              <m:r>
                <w:rPr>
                  <w:rFonts w:ascii="Cambria Math" w:eastAsiaTheme="minorEastAsia" w:hAnsi="Cambria Math" w:cs="Times New Roman"/>
                  <w:sz w:val="24"/>
                  <w:szCs w:val="24"/>
                  <w:lang w:val="en-US"/>
                </w:rPr>
                <m:t>(</m:t>
              </m:r>
              <m:r>
                <w:rPr>
                  <w:rFonts w:ascii="Cambria Math" w:eastAsiaTheme="minorEastAsia" w:hAnsi="Cambria Math" w:cs="Times New Roman"/>
                  <w:sz w:val="24"/>
                  <w:szCs w:val="24"/>
                </w:rPr>
                <m:t>p</m:t>
              </m:r>
              <m:r>
                <w:rPr>
                  <w:rFonts w:ascii="Cambria Math" w:eastAsiaTheme="minorEastAsia" w:hAnsi="Cambria Math" w:cs="Times New Roman"/>
                  <w:sz w:val="24"/>
                  <w:szCs w:val="24"/>
                  <w:lang w:val="en-US"/>
                </w:rPr>
                <m:t>,</m:t>
              </m:r>
              <m:r>
                <w:rPr>
                  <w:rFonts w:ascii="Cambria Math" w:eastAsiaTheme="minorEastAsia" w:hAnsi="Cambria Math" w:cs="Times New Roman"/>
                  <w:sz w:val="24"/>
                  <w:szCs w:val="24"/>
                </w:rPr>
                <m:t>q</m:t>
              </m:r>
              <m:r>
                <w:rPr>
                  <w:rFonts w:ascii="Cambria Math" w:eastAsiaTheme="minorEastAsia" w:hAnsi="Cambria Math" w:cs="Times New Roman"/>
                  <w:sz w:val="24"/>
                  <w:szCs w:val="24"/>
                  <w:lang w:val="en-US"/>
                </w:rPr>
                <m:t>)</m:t>
              </m:r>
            </m:e>
          </m:d>
          <m:r>
            <w:rPr>
              <w:rFonts w:ascii="Cambria Math" w:eastAsiaTheme="minorEastAsia" w:hAnsi="Cambria Math" w:cs="Times New Roman"/>
              <w:sz w:val="24"/>
              <w:szCs w:val="24"/>
              <w:lang w:val="en-US"/>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rPr>
                <m:t>N</m:t>
              </m:r>
            </m:den>
          </m:f>
        </m:oMath>
      </m:oMathPara>
    </w:p>
    <w:p w:rsidR="0004690B" w:rsidRPr="00E56740" w:rsidRDefault="0004690B" w:rsidP="001C0FC1">
      <w:pPr>
        <w:rPr>
          <w:rFonts w:ascii="Mathcad UniMath" w:hAnsi="Mathcad UniMath" w:cs="Times New Roman"/>
          <w:sz w:val="24"/>
          <w:szCs w:val="24"/>
          <w:lang w:val="en-US" w:eastAsia="sv-SE"/>
        </w:rPr>
      </w:pPr>
    </w:p>
    <w:p w:rsidR="0004690B" w:rsidRPr="00E56740" w:rsidRDefault="0004690B">
      <w:pPr>
        <w:rPr>
          <w:rFonts w:ascii="Mathcad UniMath" w:hAnsi="Mathcad UniMath" w:cs="Times New Roman"/>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 xml:space="preserve">Question 2: </w:t>
      </w:r>
      <w:r w:rsidRPr="00E56740">
        <w:rPr>
          <w:rFonts w:ascii="Mathcad UniMath" w:hAnsi="Mathcad UniMath" w:cs="Times New Roman"/>
          <w:b/>
          <w:sz w:val="24"/>
          <w:szCs w:val="24"/>
          <w:lang w:val="en-US"/>
        </w:rPr>
        <w:t xml:space="preserve">Explain how a position (p, q) in the Fourier domain will be projected as a sine wave in the spatial domain. Illustrate with a </w:t>
      </w:r>
      <w:proofErr w:type="spellStart"/>
      <w:r w:rsidRPr="00E56740">
        <w:rPr>
          <w:rFonts w:ascii="Mathcad UniMath" w:hAnsi="Mathcad UniMath" w:cs="Times New Roman"/>
          <w:b/>
          <w:sz w:val="24"/>
          <w:szCs w:val="24"/>
          <w:lang w:val="en-US"/>
        </w:rPr>
        <w:t>Matlab</w:t>
      </w:r>
      <w:proofErr w:type="spellEnd"/>
      <w:r w:rsidRPr="00E56740">
        <w:rPr>
          <w:rFonts w:ascii="Mathcad UniMath" w:hAnsi="Mathcad UniMath" w:cs="Times New Roman"/>
          <w:b/>
          <w:sz w:val="24"/>
          <w:szCs w:val="24"/>
          <w:lang w:val="en-US"/>
        </w:rPr>
        <w:t xml:space="preserve"> figure. </w:t>
      </w:r>
    </w:p>
    <w:p w:rsidR="0004690B" w:rsidRPr="00E56740" w:rsidRDefault="0004690B">
      <w:pPr>
        <w:rPr>
          <w:rFonts w:ascii="Mathcad UniMath" w:hAnsi="Mathcad UniMath" w:cs="Times New Roman"/>
          <w:b/>
          <w:sz w:val="24"/>
          <w:szCs w:val="24"/>
          <w:lang w:val="en-US"/>
        </w:rPr>
      </w:pPr>
    </w:p>
    <w:p w:rsidR="00833D0C" w:rsidRDefault="00B4276B" w:rsidP="00833D0C">
      <w:pPr>
        <w:rPr>
          <w:rFonts w:ascii="Mathcad UniMath" w:hAnsi="Mathcad UniMath" w:cs="Times New Roman"/>
          <w:sz w:val="24"/>
          <w:szCs w:val="24"/>
          <w:lang w:val="en-US"/>
        </w:rPr>
      </w:pPr>
      <w:r w:rsidRPr="00E56740">
        <w:rPr>
          <w:rFonts w:ascii="Mathcad UniMath" w:hAnsi="Mathcad UniMath" w:cs="Times New Roman"/>
          <w:sz w:val="24"/>
          <w:szCs w:val="24"/>
          <w:lang w:val="en-US"/>
        </w:rPr>
        <w:t>As it is explained in the lectures slides</w:t>
      </w:r>
      <w:r w:rsidR="001C0FC1" w:rsidRPr="00E56740">
        <w:rPr>
          <w:rFonts w:ascii="Mathcad UniMath" w:hAnsi="Mathcad UniMath" w:cs="Times New Roman"/>
          <w:sz w:val="24"/>
          <w:szCs w:val="24"/>
          <w:lang w:val="en-US"/>
        </w:rPr>
        <w:t xml:space="preserve"> </w:t>
      </w:r>
      <w:r w:rsidRPr="00E56740">
        <w:rPr>
          <w:rFonts w:ascii="Mathcad UniMath" w:hAnsi="Mathcad UniMath" w:cs="Times New Roman"/>
          <w:sz w:val="24"/>
          <w:szCs w:val="24"/>
          <w:lang w:val="en-US"/>
        </w:rPr>
        <w:t xml:space="preserve">the expression of the </w:t>
      </w:r>
      <w:r w:rsidR="001B5F45" w:rsidRPr="00E56740">
        <w:rPr>
          <w:rFonts w:ascii="Mathcad UniMath" w:hAnsi="Mathcad UniMath" w:cs="Times New Roman"/>
          <w:sz w:val="24"/>
          <w:szCs w:val="24"/>
          <w:lang w:val="en-US"/>
        </w:rPr>
        <w:t xml:space="preserve">inverse </w:t>
      </w:r>
      <w:r w:rsidRPr="00E56740">
        <w:rPr>
          <w:rFonts w:ascii="Mathcad UniMath" w:hAnsi="Mathcad UniMath" w:cs="Times New Roman"/>
          <w:sz w:val="24"/>
          <w:szCs w:val="24"/>
          <w:lang w:val="en-US"/>
        </w:rPr>
        <w:t xml:space="preserve">Fourier transformation is: </w:t>
      </w:r>
    </w:p>
    <w:p w:rsidR="0004690B" w:rsidRPr="00E56740" w:rsidRDefault="001C0FC1" w:rsidP="00833D0C">
      <w:pPr>
        <w:jc w:val="center"/>
        <w:rPr>
          <w:rFonts w:ascii="Mathcad UniMath" w:eastAsiaTheme="minorEastAsia" w:hAnsi="Mathcad UniMath" w:cs="Times New Roman"/>
          <w:sz w:val="24"/>
          <w:szCs w:val="24"/>
          <w:lang w:val="en-US"/>
        </w:rPr>
      </w:pPr>
      <w:r w:rsidRPr="00E56740">
        <w:rPr>
          <w:rFonts w:ascii="Mathcad UniMath" w:hAnsi="Mathcad UniMath"/>
          <w:noProof/>
          <w:lang w:eastAsia="sv-SE"/>
        </w:rPr>
        <w:drawing>
          <wp:inline distT="0" distB="0" distL="0" distR="0" wp14:anchorId="693CB312" wp14:editId="58AEA762">
            <wp:extent cx="3264924" cy="400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7556" t="48809" r="41985" b="46735"/>
                    <a:stretch/>
                  </pic:blipFill>
                  <pic:spPr bwMode="auto">
                    <a:xfrm>
                      <a:off x="0" y="0"/>
                      <a:ext cx="3273449" cy="401095"/>
                    </a:xfrm>
                    <a:prstGeom prst="rect">
                      <a:avLst/>
                    </a:prstGeom>
                    <a:ln>
                      <a:noFill/>
                    </a:ln>
                    <a:extLst>
                      <a:ext uri="{53640926-AAD7-44D8-BBD7-CCE9431645EC}">
                        <a14:shadowObscured xmlns:a14="http://schemas.microsoft.com/office/drawing/2010/main"/>
                      </a:ext>
                    </a:extLst>
                  </pic:spPr>
                </pic:pic>
              </a:graphicData>
            </a:graphic>
          </wp:inline>
        </w:drawing>
      </w:r>
    </w:p>
    <w:p w:rsidR="0004690B" w:rsidRPr="00E56740" w:rsidRDefault="0004690B" w:rsidP="00833D0C">
      <w:pPr>
        <w:jc w:val="center"/>
        <w:rPr>
          <w:rFonts w:ascii="Mathcad UniMath" w:eastAsiaTheme="minorEastAsia" w:hAnsi="Mathcad UniMath" w:cs="Times New Roman"/>
          <w:sz w:val="24"/>
          <w:szCs w:val="24"/>
          <w:lang w:val="en-US"/>
        </w:rPr>
      </w:pPr>
    </w:p>
    <w:p w:rsidR="0004690B" w:rsidRPr="00E56740" w:rsidRDefault="00B4276B">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And we also now the Euler´s identity:</w:t>
      </w:r>
    </w:p>
    <w:p w:rsidR="0004690B" w:rsidRPr="00E56740" w:rsidRDefault="002E37C8">
      <w:pPr>
        <w:rPr>
          <w:rFonts w:ascii="Mathcad UniMath" w:eastAsiaTheme="minorEastAsia" w:hAnsi="Mathcad UniMath" w:cs="Times New Roman"/>
          <w:sz w:val="24"/>
          <w:szCs w:val="24"/>
        </w:rPr>
      </w:pPr>
      <m:oMathPara>
        <m:oMath>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iwx</m:t>
              </m:r>
            </m:sup>
          </m:sSup>
          <m:r>
            <w:rPr>
              <w:rFonts w:ascii="Cambria Math" w:hAnsi="Cambria Math" w:cs="Times New Roman"/>
              <w:sz w:val="24"/>
              <w:szCs w:val="24"/>
            </w:rPr>
            <m:t>=cos</m:t>
          </m:r>
          <m:d>
            <m:dPr>
              <m:ctrlPr>
                <w:rPr>
                  <w:rFonts w:ascii="Cambria Math" w:hAnsi="Cambria Math" w:cs="Times New Roman"/>
                  <w:sz w:val="24"/>
                  <w:szCs w:val="24"/>
                </w:rPr>
              </m:ctrlPr>
            </m:dPr>
            <m:e>
              <m:r>
                <w:rPr>
                  <w:rFonts w:ascii="Cambria Math" w:hAnsi="Cambria Math" w:cs="Times New Roman"/>
                  <w:sz w:val="24"/>
                  <w:szCs w:val="24"/>
                </w:rPr>
                <m:t>wx</m:t>
              </m:r>
            </m:e>
          </m:d>
          <m:r>
            <w:rPr>
              <w:rFonts w:ascii="Cambria Math" w:hAnsi="Cambria Math" w:cs="Times New Roman"/>
              <w:sz w:val="24"/>
              <w:szCs w:val="24"/>
            </w:rPr>
            <m:t>+isin</m:t>
          </m:r>
          <m:d>
            <m:dPr>
              <m:ctrlPr>
                <w:rPr>
                  <w:rFonts w:ascii="Cambria Math" w:hAnsi="Cambria Math" w:cs="Times New Roman"/>
                  <w:sz w:val="24"/>
                  <w:szCs w:val="24"/>
                </w:rPr>
              </m:ctrlPr>
            </m:dPr>
            <m:e>
              <m:r>
                <w:rPr>
                  <w:rFonts w:ascii="Cambria Math" w:hAnsi="Cambria Math" w:cs="Times New Roman"/>
                  <w:sz w:val="24"/>
                  <w:szCs w:val="24"/>
                </w:rPr>
                <m:t>wx</m:t>
              </m:r>
            </m:e>
          </m:d>
        </m:oMath>
      </m:oMathPara>
    </w:p>
    <w:p w:rsidR="00833D0C" w:rsidRDefault="00833D0C">
      <w:pPr>
        <w:rPr>
          <w:rFonts w:ascii="Mathcad UniMath" w:eastAsiaTheme="minorEastAsia" w:hAnsi="Mathcad UniMath" w:cs="Times New Roman"/>
          <w:sz w:val="24"/>
          <w:szCs w:val="24"/>
          <w:lang w:val="en-US"/>
        </w:rPr>
      </w:pPr>
    </w:p>
    <w:p w:rsidR="0004690B" w:rsidRPr="00E56740" w:rsidRDefault="001C0FC1">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Then we have that</w:t>
      </w:r>
    </w:p>
    <w:p w:rsidR="001C0FC1" w:rsidRPr="00E56740" w:rsidRDefault="002E37C8" w:rsidP="001C0FC1">
      <w:pPr>
        <w:rPr>
          <w:rFonts w:ascii="Mathcad UniMath" w:hAnsi="Mathcad UniMath" w:cs="Times New Roman"/>
          <w:szCs w:val="24"/>
        </w:rPr>
      </w:pPr>
      <m:oMathPara>
        <m:oMath>
          <m:sSup>
            <m:sSupPr>
              <m:ctrlPr>
                <w:rPr>
                  <w:rFonts w:ascii="Cambria Math" w:hAnsi="Cambria Math" w:cs="Times New Roman"/>
                  <w:szCs w:val="24"/>
                </w:rPr>
              </m:ctrlPr>
            </m:sSupPr>
            <m:e>
              <m:r>
                <w:rPr>
                  <w:rFonts w:ascii="Cambria Math" w:hAnsi="Cambria Math" w:cs="Times New Roman"/>
                  <w:szCs w:val="24"/>
                </w:rPr>
                <m:t>e</m:t>
              </m:r>
            </m:e>
            <m:sup>
              <m:r>
                <w:rPr>
                  <w:rFonts w:ascii="Cambria Math" w:hAnsi="Cambria Math" w:cs="Times New Roman"/>
                  <w:szCs w:val="24"/>
                </w:rPr>
                <m:t>i</m:t>
              </m:r>
              <m:r>
                <w:rPr>
                  <w:rFonts w:ascii="Cambria Math" w:hAnsi="Cambria Math" w:cs="Times New Roman"/>
                  <w:szCs w:val="24"/>
                  <w:lang w:val="en-US"/>
                </w:rPr>
                <m:t>2</m:t>
              </m:r>
              <m:r>
                <w:rPr>
                  <w:rFonts w:ascii="Cambria Math" w:hAnsi="Cambria Math" w:cs="Times New Roman"/>
                  <w:szCs w:val="24"/>
                </w:rPr>
                <m:t>π</m:t>
              </m:r>
              <m:d>
                <m:dPr>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mu</m:t>
                      </m:r>
                    </m:num>
                    <m:den>
                      <m:r>
                        <w:rPr>
                          <w:rFonts w:ascii="Cambria Math" w:hAnsi="Cambria Math" w:cs="Times New Roman"/>
                          <w:szCs w:val="24"/>
                        </w:rPr>
                        <m:t>M</m:t>
                      </m:r>
                    </m:den>
                  </m:f>
                  <m:r>
                    <w:rPr>
                      <w:rFonts w:ascii="Cambria Math" w:hAnsi="Cambria Math" w:cs="Times New Roman"/>
                      <w:szCs w:val="24"/>
                      <w:lang w:val="en-US"/>
                    </w:rPr>
                    <m:t>+</m:t>
                  </m:r>
                  <m:f>
                    <m:fPr>
                      <m:ctrlPr>
                        <w:rPr>
                          <w:rFonts w:ascii="Cambria Math" w:hAnsi="Cambria Math" w:cs="Times New Roman"/>
                          <w:szCs w:val="24"/>
                        </w:rPr>
                      </m:ctrlPr>
                    </m:fPr>
                    <m:num>
                      <m:r>
                        <w:rPr>
                          <w:rFonts w:ascii="Cambria Math" w:hAnsi="Cambria Math" w:cs="Times New Roman"/>
                          <w:szCs w:val="24"/>
                        </w:rPr>
                        <m:t>nv</m:t>
                      </m:r>
                    </m:num>
                    <m:den>
                      <m:r>
                        <w:rPr>
                          <w:rFonts w:ascii="Cambria Math" w:hAnsi="Cambria Math" w:cs="Times New Roman"/>
                          <w:szCs w:val="24"/>
                        </w:rPr>
                        <m:t>N</m:t>
                      </m:r>
                    </m:den>
                  </m:f>
                </m:e>
              </m:d>
            </m:sup>
          </m:sSup>
          <m:r>
            <w:rPr>
              <w:rFonts w:ascii="Cambria Math" w:hAnsi="Cambria Math" w:cs="Times New Roman"/>
              <w:szCs w:val="24"/>
              <w:lang w:val="en-US"/>
            </w:rPr>
            <m:t>=</m:t>
          </m:r>
          <m:r>
            <w:rPr>
              <w:rFonts w:ascii="Cambria Math" w:hAnsi="Cambria Math" w:cs="Times New Roman"/>
              <w:szCs w:val="24"/>
            </w:rPr>
            <m:t>cos</m:t>
          </m:r>
          <m:d>
            <m:dPr>
              <m:ctrlPr>
                <w:rPr>
                  <w:rFonts w:ascii="Cambria Math" w:hAnsi="Cambria Math" w:cs="Times New Roman"/>
                  <w:szCs w:val="24"/>
                </w:rPr>
              </m:ctrlPr>
            </m:dPr>
            <m:e>
              <m:r>
                <w:rPr>
                  <w:rFonts w:ascii="Cambria Math" w:hAnsi="Cambria Math" w:cs="Times New Roman"/>
                  <w:szCs w:val="24"/>
                  <w:lang w:val="en-US"/>
                </w:rPr>
                <m:t>2</m:t>
              </m:r>
              <m:r>
                <w:rPr>
                  <w:rFonts w:ascii="Cambria Math" w:hAnsi="Cambria Math" w:cs="Times New Roman"/>
                  <w:szCs w:val="24"/>
                </w:rPr>
                <m:t>π</m:t>
              </m:r>
              <m:d>
                <m:dPr>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mu</m:t>
                      </m:r>
                    </m:num>
                    <m:den>
                      <m:r>
                        <w:rPr>
                          <w:rFonts w:ascii="Cambria Math" w:hAnsi="Cambria Math" w:cs="Times New Roman"/>
                          <w:szCs w:val="24"/>
                        </w:rPr>
                        <m:t>M</m:t>
                      </m:r>
                    </m:den>
                  </m:f>
                  <m:r>
                    <w:rPr>
                      <w:rFonts w:ascii="Cambria Math" w:hAnsi="Cambria Math" w:cs="Times New Roman"/>
                      <w:szCs w:val="24"/>
                      <w:lang w:val="en-US"/>
                    </w:rPr>
                    <m:t>+</m:t>
                  </m:r>
                  <m:f>
                    <m:fPr>
                      <m:ctrlPr>
                        <w:rPr>
                          <w:rFonts w:ascii="Cambria Math" w:hAnsi="Cambria Math" w:cs="Times New Roman"/>
                          <w:szCs w:val="24"/>
                        </w:rPr>
                      </m:ctrlPr>
                    </m:fPr>
                    <m:num>
                      <m:r>
                        <w:rPr>
                          <w:rFonts w:ascii="Cambria Math" w:hAnsi="Cambria Math" w:cs="Times New Roman"/>
                          <w:szCs w:val="24"/>
                        </w:rPr>
                        <m:t>nu</m:t>
                      </m:r>
                    </m:num>
                    <m:den>
                      <m:r>
                        <w:rPr>
                          <w:rFonts w:ascii="Cambria Math" w:hAnsi="Cambria Math" w:cs="Times New Roman"/>
                          <w:szCs w:val="24"/>
                        </w:rPr>
                        <m:t>N</m:t>
                      </m:r>
                    </m:den>
                  </m:f>
                </m:e>
              </m:d>
            </m:e>
          </m:d>
          <m:r>
            <w:rPr>
              <w:rFonts w:ascii="Cambria Math" w:hAnsi="Cambria Math" w:cs="Times New Roman"/>
              <w:szCs w:val="24"/>
              <w:lang w:val="en-US"/>
            </w:rPr>
            <m:t>+</m:t>
          </m:r>
          <m:r>
            <w:rPr>
              <w:rFonts w:ascii="Cambria Math" w:hAnsi="Cambria Math" w:cs="Times New Roman"/>
              <w:szCs w:val="24"/>
            </w:rPr>
            <m:t>i</m:t>
          </m:r>
          <m:r>
            <w:rPr>
              <w:rFonts w:ascii="Cambria Math" w:hAnsi="Cambria Math" w:cs="Times New Roman"/>
              <w:szCs w:val="24"/>
              <w:lang w:val="en-US"/>
            </w:rPr>
            <m:t>*</m:t>
          </m:r>
          <m:r>
            <w:rPr>
              <w:rFonts w:ascii="Cambria Math" w:hAnsi="Cambria Math" w:cs="Times New Roman"/>
              <w:szCs w:val="24"/>
            </w:rPr>
            <m:t>sin</m:t>
          </m:r>
          <m:d>
            <m:dPr>
              <m:ctrlPr>
                <w:rPr>
                  <w:rFonts w:ascii="Cambria Math" w:hAnsi="Cambria Math" w:cs="Times New Roman"/>
                  <w:szCs w:val="24"/>
                </w:rPr>
              </m:ctrlPr>
            </m:dPr>
            <m:e>
              <m:r>
                <w:rPr>
                  <w:rFonts w:ascii="Cambria Math" w:hAnsi="Cambria Math" w:cs="Times New Roman"/>
                  <w:szCs w:val="24"/>
                  <w:lang w:val="en-US"/>
                </w:rPr>
                <m:t>2</m:t>
              </m:r>
              <m:r>
                <w:rPr>
                  <w:rFonts w:ascii="Cambria Math" w:hAnsi="Cambria Math" w:cs="Times New Roman"/>
                  <w:szCs w:val="24"/>
                </w:rPr>
                <m:t>π</m:t>
              </m:r>
              <m:d>
                <m:dPr>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mu</m:t>
                      </m:r>
                    </m:num>
                    <m:den>
                      <m:r>
                        <w:rPr>
                          <w:rFonts w:ascii="Cambria Math" w:hAnsi="Cambria Math" w:cs="Times New Roman"/>
                          <w:szCs w:val="24"/>
                        </w:rPr>
                        <m:t>M</m:t>
                      </m:r>
                    </m:den>
                  </m:f>
                  <m:r>
                    <w:rPr>
                      <w:rFonts w:ascii="Cambria Math" w:hAnsi="Cambria Math" w:cs="Times New Roman"/>
                      <w:szCs w:val="24"/>
                      <w:lang w:val="en-US"/>
                    </w:rPr>
                    <m:t>+</m:t>
                  </m:r>
                  <m:f>
                    <m:fPr>
                      <m:ctrlPr>
                        <w:rPr>
                          <w:rFonts w:ascii="Cambria Math" w:hAnsi="Cambria Math" w:cs="Times New Roman"/>
                          <w:szCs w:val="24"/>
                        </w:rPr>
                      </m:ctrlPr>
                    </m:fPr>
                    <m:num>
                      <m:r>
                        <w:rPr>
                          <w:rFonts w:ascii="Cambria Math" w:hAnsi="Cambria Math" w:cs="Times New Roman"/>
                          <w:szCs w:val="24"/>
                        </w:rPr>
                        <m:t>nu</m:t>
                      </m:r>
                    </m:num>
                    <m:den>
                      <m:r>
                        <w:rPr>
                          <w:rFonts w:ascii="Cambria Math" w:hAnsi="Cambria Math" w:cs="Times New Roman"/>
                          <w:szCs w:val="24"/>
                        </w:rPr>
                        <m:t>N</m:t>
                      </m:r>
                    </m:den>
                  </m:f>
                </m:e>
              </m:d>
            </m:e>
          </m:d>
          <m:r>
            <w:rPr>
              <w:rFonts w:ascii="Cambria Math" w:hAnsi="Cambria Math" w:cs="Times New Roman"/>
              <w:szCs w:val="24"/>
            </w:rPr>
            <m:t xml:space="preserve"> with freq=2π</m:t>
          </m:r>
          <m:d>
            <m:dPr>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mu</m:t>
                  </m:r>
                </m:num>
                <m:den>
                  <m:r>
                    <w:rPr>
                      <w:rFonts w:ascii="Cambria Math" w:hAnsi="Cambria Math" w:cs="Times New Roman"/>
                      <w:szCs w:val="24"/>
                    </w:rPr>
                    <m:t>M</m:t>
                  </m:r>
                </m:den>
              </m:f>
              <m: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nu</m:t>
                  </m:r>
                </m:num>
                <m:den>
                  <m:r>
                    <w:rPr>
                      <w:rFonts w:ascii="Cambria Math" w:hAnsi="Cambria Math" w:cs="Times New Roman"/>
                      <w:szCs w:val="24"/>
                    </w:rPr>
                    <m:t>N</m:t>
                  </m:r>
                </m:den>
              </m:f>
            </m:e>
          </m:d>
        </m:oMath>
      </m:oMathPara>
    </w:p>
    <w:p w:rsidR="001C0FC1" w:rsidRPr="00E56740" w:rsidRDefault="001C0FC1">
      <w:pPr>
        <w:rPr>
          <w:rFonts w:ascii="Mathcad UniMath" w:hAnsi="Mathcad UniMath" w:cs="Times New Roman"/>
          <w:sz w:val="24"/>
          <w:szCs w:val="24"/>
          <w:lang w:val="en-US"/>
        </w:rPr>
      </w:pPr>
    </w:p>
    <w:p w:rsidR="0004690B" w:rsidRPr="00E56740" w:rsidRDefault="001C0FC1">
      <w:pPr>
        <w:rPr>
          <w:rFonts w:ascii="Mathcad UniMath" w:hAnsi="Mathcad UniMath" w:cs="Times New Roman"/>
          <w:sz w:val="24"/>
          <w:szCs w:val="24"/>
          <w:lang w:val="en-US"/>
        </w:rPr>
      </w:pPr>
      <w:r w:rsidRPr="00E56740">
        <w:rPr>
          <w:rFonts w:ascii="Mathcad UniMath" w:hAnsi="Mathcad UniMath" w:cs="Times New Roman"/>
          <w:sz w:val="24"/>
          <w:szCs w:val="24"/>
          <w:lang w:val="en-US"/>
        </w:rPr>
        <w:t>A</w:t>
      </w:r>
      <w:r w:rsidR="00B4276B" w:rsidRPr="00E56740">
        <w:rPr>
          <w:rFonts w:ascii="Mathcad UniMath" w:eastAsiaTheme="minorEastAsia" w:hAnsi="Mathcad UniMath" w:cs="Times New Roman"/>
          <w:sz w:val="24"/>
          <w:szCs w:val="24"/>
          <w:lang w:val="en-US"/>
        </w:rPr>
        <w:t xml:space="preserve">nd then the sine wave in spatial domain is: </w:t>
      </w:r>
    </w:p>
    <w:p w:rsidR="0004690B" w:rsidRPr="00E56740" w:rsidRDefault="002E37C8">
      <w:pPr>
        <w:rPr>
          <w:rFonts w:ascii="Mathcad UniMath" w:hAnsi="Mathcad UniMath" w:cs="Times New Roman"/>
          <w:sz w:val="18"/>
          <w:szCs w:val="24"/>
        </w:rPr>
      </w:pPr>
      <m:oMathPara>
        <m:oMath>
          <m:d>
            <m:dPr>
              <m:begChr m:val="‖"/>
              <m:endChr m:val="‖"/>
              <m:ctrlPr>
                <w:rPr>
                  <w:rFonts w:ascii="Cambria Math" w:hAnsi="Cambria Math" w:cs="Times New Roman"/>
                  <w:sz w:val="18"/>
                  <w:szCs w:val="24"/>
                </w:rPr>
              </m:ctrlPr>
            </m:dPr>
            <m:e>
              <m:r>
                <w:rPr>
                  <w:rFonts w:ascii="Cambria Math" w:hAnsi="Cambria Math" w:cs="Times New Roman"/>
                  <w:sz w:val="18"/>
                  <w:szCs w:val="24"/>
                </w:rPr>
                <m:t>f</m:t>
              </m:r>
              <m:d>
                <m:dPr>
                  <m:ctrlPr>
                    <w:rPr>
                      <w:rFonts w:ascii="Cambria Math" w:hAnsi="Cambria Math" w:cs="Times New Roman"/>
                      <w:sz w:val="18"/>
                      <w:szCs w:val="24"/>
                    </w:rPr>
                  </m:ctrlPr>
                </m:dPr>
                <m:e>
                  <m:r>
                    <w:rPr>
                      <w:rFonts w:ascii="Cambria Math" w:hAnsi="Cambria Math" w:cs="Times New Roman"/>
                      <w:sz w:val="18"/>
                      <w:szCs w:val="24"/>
                    </w:rPr>
                    <m:t>m,n</m:t>
                  </m:r>
                </m:e>
              </m:d>
            </m:e>
          </m:d>
          <m:r>
            <w:rPr>
              <w:rFonts w:ascii="Cambria Math" w:hAnsi="Cambria Math" w:cs="Times New Roman"/>
              <w:sz w:val="18"/>
              <w:szCs w:val="24"/>
            </w:rPr>
            <m:t>=</m:t>
          </m:r>
          <m:f>
            <m:fPr>
              <m:ctrlPr>
                <w:rPr>
                  <w:rFonts w:ascii="Cambria Math" w:hAnsi="Cambria Math" w:cs="Times New Roman"/>
                  <w:sz w:val="18"/>
                  <w:szCs w:val="24"/>
                </w:rPr>
              </m:ctrlPr>
            </m:fPr>
            <m:num>
              <m:r>
                <w:rPr>
                  <w:rFonts w:ascii="Cambria Math" w:hAnsi="Cambria Math" w:cs="Times New Roman"/>
                  <w:sz w:val="18"/>
                  <w:szCs w:val="24"/>
                </w:rPr>
                <m:t>1</m:t>
              </m:r>
            </m:num>
            <m:den>
              <m:r>
                <w:rPr>
                  <w:rFonts w:ascii="Cambria Math" w:hAnsi="Cambria Math" w:cs="Times New Roman"/>
                  <w:sz w:val="18"/>
                  <w:szCs w:val="24"/>
                </w:rPr>
                <m:t>N</m:t>
              </m:r>
            </m:den>
          </m:f>
          <m:d>
            <m:dPr>
              <m:begChr m:val="‖"/>
              <m:endChr m:val="‖"/>
              <m:ctrlPr>
                <w:rPr>
                  <w:rFonts w:ascii="Cambria Math" w:hAnsi="Cambria Math" w:cs="Times New Roman"/>
                  <w:sz w:val="18"/>
                  <w:szCs w:val="24"/>
                </w:rPr>
              </m:ctrlPr>
            </m:dPr>
            <m:e>
              <m:acc>
                <m:accPr>
                  <m:ctrlPr>
                    <w:rPr>
                      <w:rFonts w:ascii="Cambria Math" w:hAnsi="Cambria Math" w:cs="Times New Roman"/>
                      <w:sz w:val="18"/>
                      <w:szCs w:val="24"/>
                    </w:rPr>
                  </m:ctrlPr>
                </m:accPr>
                <m:e>
                  <m:r>
                    <w:rPr>
                      <w:rFonts w:ascii="Cambria Math" w:hAnsi="Cambria Math" w:cs="Times New Roman"/>
                      <w:sz w:val="18"/>
                      <w:szCs w:val="24"/>
                    </w:rPr>
                    <m:t>f</m:t>
                  </m:r>
                </m:e>
              </m:acc>
              <m:d>
                <m:dPr>
                  <m:ctrlPr>
                    <w:rPr>
                      <w:rFonts w:ascii="Cambria Math" w:hAnsi="Cambria Math" w:cs="Times New Roman"/>
                      <w:sz w:val="18"/>
                      <w:szCs w:val="24"/>
                    </w:rPr>
                  </m:ctrlPr>
                </m:dPr>
                <m:e>
                  <m:r>
                    <w:rPr>
                      <w:rFonts w:ascii="Cambria Math" w:hAnsi="Cambria Math" w:cs="Times New Roman"/>
                      <w:sz w:val="18"/>
                      <w:szCs w:val="24"/>
                    </w:rPr>
                    <m:t>u,v</m:t>
                  </m:r>
                </m:e>
              </m:d>
            </m:e>
          </m:d>
          <m:r>
            <w:rPr>
              <w:rFonts w:ascii="Cambria Math" w:hAnsi="Cambria Math" w:cs="Times New Roman"/>
              <w:sz w:val="18"/>
              <w:szCs w:val="24"/>
            </w:rPr>
            <m:t>*</m:t>
          </m:r>
          <m:d>
            <m:dPr>
              <m:ctrlPr>
                <w:rPr>
                  <w:rFonts w:ascii="Cambria Math" w:hAnsi="Cambria Math" w:cs="Times New Roman"/>
                  <w:sz w:val="18"/>
                  <w:szCs w:val="24"/>
                </w:rPr>
              </m:ctrlPr>
            </m:dPr>
            <m:e>
              <m:r>
                <w:rPr>
                  <w:rFonts w:ascii="Cambria Math" w:hAnsi="Cambria Math" w:cs="Times New Roman"/>
                  <w:sz w:val="18"/>
                  <w:szCs w:val="24"/>
                </w:rPr>
                <m:t>cos</m:t>
              </m:r>
              <m:d>
                <m:dPr>
                  <m:ctrlPr>
                    <w:rPr>
                      <w:rFonts w:ascii="Cambria Math" w:hAnsi="Cambria Math" w:cs="Times New Roman"/>
                      <w:sz w:val="18"/>
                      <w:szCs w:val="24"/>
                    </w:rPr>
                  </m:ctrlPr>
                </m:dPr>
                <m:e>
                  <m:r>
                    <w:rPr>
                      <w:rFonts w:ascii="Cambria Math" w:hAnsi="Cambria Math" w:cs="Times New Roman"/>
                      <w:sz w:val="18"/>
                      <w:szCs w:val="24"/>
                    </w:rPr>
                    <m:t>2π</m:t>
                  </m:r>
                  <m:d>
                    <m:dPr>
                      <m:ctrlPr>
                        <w:rPr>
                          <w:rFonts w:ascii="Cambria Math" w:hAnsi="Cambria Math" w:cs="Times New Roman"/>
                          <w:sz w:val="18"/>
                          <w:szCs w:val="24"/>
                        </w:rPr>
                      </m:ctrlPr>
                    </m:dPr>
                    <m:e>
                      <m:f>
                        <m:fPr>
                          <m:ctrlPr>
                            <w:rPr>
                              <w:rFonts w:ascii="Cambria Math" w:hAnsi="Cambria Math" w:cs="Times New Roman"/>
                              <w:sz w:val="18"/>
                              <w:szCs w:val="24"/>
                            </w:rPr>
                          </m:ctrlPr>
                        </m:fPr>
                        <m:num>
                          <m:r>
                            <w:rPr>
                              <w:rFonts w:ascii="Cambria Math" w:hAnsi="Cambria Math" w:cs="Times New Roman"/>
                              <w:sz w:val="18"/>
                              <w:szCs w:val="24"/>
                            </w:rPr>
                            <m:t>mu</m:t>
                          </m:r>
                        </m:num>
                        <m:den>
                          <m:r>
                            <w:rPr>
                              <w:rFonts w:ascii="Cambria Math" w:hAnsi="Cambria Math" w:cs="Times New Roman"/>
                              <w:sz w:val="18"/>
                              <w:szCs w:val="24"/>
                            </w:rPr>
                            <m:t>M</m:t>
                          </m:r>
                        </m:den>
                      </m:f>
                      <m:r>
                        <w:rPr>
                          <w:rFonts w:ascii="Cambria Math" w:hAnsi="Cambria Math" w:cs="Times New Roman"/>
                          <w:sz w:val="18"/>
                          <w:szCs w:val="24"/>
                        </w:rPr>
                        <m:t>+</m:t>
                      </m:r>
                      <m:f>
                        <m:fPr>
                          <m:ctrlPr>
                            <w:rPr>
                              <w:rFonts w:ascii="Cambria Math" w:hAnsi="Cambria Math" w:cs="Times New Roman"/>
                              <w:sz w:val="18"/>
                              <w:szCs w:val="24"/>
                            </w:rPr>
                          </m:ctrlPr>
                        </m:fPr>
                        <m:num>
                          <m:r>
                            <w:rPr>
                              <w:rFonts w:ascii="Cambria Math" w:hAnsi="Cambria Math" w:cs="Times New Roman"/>
                              <w:sz w:val="18"/>
                              <w:szCs w:val="24"/>
                            </w:rPr>
                            <m:t>nu</m:t>
                          </m:r>
                        </m:num>
                        <m:den>
                          <m:r>
                            <w:rPr>
                              <w:rFonts w:ascii="Cambria Math" w:hAnsi="Cambria Math" w:cs="Times New Roman"/>
                              <w:sz w:val="18"/>
                              <w:szCs w:val="24"/>
                            </w:rPr>
                            <m:t>N</m:t>
                          </m:r>
                        </m:den>
                      </m:f>
                    </m:e>
                  </m:d>
                </m:e>
              </m:d>
              <m:r>
                <w:rPr>
                  <w:rFonts w:ascii="Cambria Math" w:hAnsi="Cambria Math" w:cs="Times New Roman"/>
                  <w:sz w:val="18"/>
                  <w:szCs w:val="24"/>
                </w:rPr>
                <m:t>+i*sin</m:t>
              </m:r>
              <m:d>
                <m:dPr>
                  <m:ctrlPr>
                    <w:rPr>
                      <w:rFonts w:ascii="Cambria Math" w:hAnsi="Cambria Math" w:cs="Times New Roman"/>
                      <w:sz w:val="18"/>
                      <w:szCs w:val="24"/>
                    </w:rPr>
                  </m:ctrlPr>
                </m:dPr>
                <m:e>
                  <m:r>
                    <w:rPr>
                      <w:rFonts w:ascii="Cambria Math" w:hAnsi="Cambria Math" w:cs="Times New Roman"/>
                      <w:sz w:val="18"/>
                      <w:szCs w:val="24"/>
                    </w:rPr>
                    <m:t>2π</m:t>
                  </m:r>
                  <m:d>
                    <m:dPr>
                      <m:ctrlPr>
                        <w:rPr>
                          <w:rFonts w:ascii="Cambria Math" w:hAnsi="Cambria Math" w:cs="Times New Roman"/>
                          <w:sz w:val="18"/>
                          <w:szCs w:val="24"/>
                        </w:rPr>
                      </m:ctrlPr>
                    </m:dPr>
                    <m:e>
                      <m:f>
                        <m:fPr>
                          <m:ctrlPr>
                            <w:rPr>
                              <w:rFonts w:ascii="Cambria Math" w:hAnsi="Cambria Math" w:cs="Times New Roman"/>
                              <w:sz w:val="18"/>
                              <w:szCs w:val="24"/>
                            </w:rPr>
                          </m:ctrlPr>
                        </m:fPr>
                        <m:num>
                          <m:r>
                            <w:rPr>
                              <w:rFonts w:ascii="Cambria Math" w:hAnsi="Cambria Math" w:cs="Times New Roman"/>
                              <w:sz w:val="18"/>
                              <w:szCs w:val="24"/>
                            </w:rPr>
                            <m:t>mu</m:t>
                          </m:r>
                        </m:num>
                        <m:den>
                          <m:r>
                            <w:rPr>
                              <w:rFonts w:ascii="Cambria Math" w:hAnsi="Cambria Math" w:cs="Times New Roman"/>
                              <w:sz w:val="18"/>
                              <w:szCs w:val="24"/>
                            </w:rPr>
                            <m:t>M</m:t>
                          </m:r>
                        </m:den>
                      </m:f>
                      <m:r>
                        <w:rPr>
                          <w:rFonts w:ascii="Cambria Math" w:hAnsi="Cambria Math" w:cs="Times New Roman"/>
                          <w:sz w:val="18"/>
                          <w:szCs w:val="24"/>
                        </w:rPr>
                        <m:t>+</m:t>
                      </m:r>
                      <m:f>
                        <m:fPr>
                          <m:ctrlPr>
                            <w:rPr>
                              <w:rFonts w:ascii="Cambria Math" w:hAnsi="Cambria Math" w:cs="Times New Roman"/>
                              <w:sz w:val="18"/>
                              <w:szCs w:val="24"/>
                            </w:rPr>
                          </m:ctrlPr>
                        </m:fPr>
                        <m:num>
                          <m:r>
                            <w:rPr>
                              <w:rFonts w:ascii="Cambria Math" w:hAnsi="Cambria Math" w:cs="Times New Roman"/>
                              <w:sz w:val="18"/>
                              <w:szCs w:val="24"/>
                            </w:rPr>
                            <m:t>nu</m:t>
                          </m:r>
                        </m:num>
                        <m:den>
                          <m:r>
                            <w:rPr>
                              <w:rFonts w:ascii="Cambria Math" w:hAnsi="Cambria Math" w:cs="Times New Roman"/>
                              <w:sz w:val="18"/>
                              <w:szCs w:val="24"/>
                            </w:rPr>
                            <m:t>N</m:t>
                          </m:r>
                        </m:den>
                      </m:f>
                    </m:e>
                  </m:d>
                </m:e>
              </m:d>
            </m:e>
          </m:d>
          <m:r>
            <w:rPr>
              <w:rFonts w:ascii="Cambria Math" w:hAnsi="Cambria Math" w:cs="Times New Roman"/>
              <w:sz w:val="18"/>
              <w:szCs w:val="24"/>
            </w:rPr>
            <m:t>=</m:t>
          </m:r>
          <m:f>
            <m:fPr>
              <m:ctrlPr>
                <w:rPr>
                  <w:rFonts w:ascii="Cambria Math" w:hAnsi="Cambria Math" w:cs="Times New Roman"/>
                  <w:sz w:val="18"/>
                  <w:szCs w:val="24"/>
                </w:rPr>
              </m:ctrlPr>
            </m:fPr>
            <m:num>
              <m:r>
                <w:rPr>
                  <w:rFonts w:ascii="Cambria Math" w:hAnsi="Cambria Math" w:cs="Times New Roman"/>
                  <w:sz w:val="18"/>
                  <w:szCs w:val="24"/>
                </w:rPr>
                <m:t>1</m:t>
              </m:r>
            </m:num>
            <m:den>
              <m:r>
                <m:rPr>
                  <m:sty m:val="p"/>
                </m:rPr>
                <w:rPr>
                  <w:rFonts w:ascii="Cambria Math" w:hAnsi="Cambria Math" w:cs="Times New Roman"/>
                  <w:sz w:val="18"/>
                  <w:szCs w:val="24"/>
                </w:rPr>
                <m:t>N</m:t>
              </m:r>
            </m:den>
          </m:f>
          <m:r>
            <w:rPr>
              <w:rFonts w:ascii="Cambria Math" w:hAnsi="Cambria Math" w:cs="Times New Roman"/>
              <w:sz w:val="18"/>
              <w:szCs w:val="24"/>
            </w:rPr>
            <m:t>*</m:t>
          </m:r>
          <m:d>
            <m:dPr>
              <m:ctrlPr>
                <w:rPr>
                  <w:rFonts w:ascii="Cambria Math" w:hAnsi="Cambria Math" w:cs="Times New Roman"/>
                  <w:sz w:val="18"/>
                  <w:szCs w:val="24"/>
                </w:rPr>
              </m:ctrlPr>
            </m:dPr>
            <m:e>
              <m:r>
                <w:rPr>
                  <w:rFonts w:ascii="Cambria Math" w:hAnsi="Cambria Math" w:cs="Times New Roman"/>
                  <w:sz w:val="18"/>
                  <w:szCs w:val="24"/>
                </w:rPr>
                <m:t>cos</m:t>
              </m:r>
              <m:d>
                <m:dPr>
                  <m:ctrlPr>
                    <w:rPr>
                      <w:rFonts w:ascii="Cambria Math" w:hAnsi="Cambria Math" w:cs="Times New Roman"/>
                      <w:sz w:val="18"/>
                      <w:szCs w:val="24"/>
                    </w:rPr>
                  </m:ctrlPr>
                </m:dPr>
                <m:e>
                  <m:r>
                    <w:rPr>
                      <w:rFonts w:ascii="Cambria Math" w:hAnsi="Cambria Math" w:cs="Times New Roman"/>
                      <w:sz w:val="18"/>
                      <w:szCs w:val="24"/>
                    </w:rPr>
                    <m:t>freq</m:t>
                  </m:r>
                </m:e>
              </m:d>
              <m:r>
                <w:rPr>
                  <w:rFonts w:ascii="Cambria Math" w:hAnsi="Cambria Math" w:cs="Times New Roman"/>
                  <w:sz w:val="18"/>
                  <w:szCs w:val="24"/>
                </w:rPr>
                <m:t>+i*sin</m:t>
              </m:r>
              <m:d>
                <m:dPr>
                  <m:ctrlPr>
                    <w:rPr>
                      <w:rFonts w:ascii="Cambria Math" w:hAnsi="Cambria Math" w:cs="Times New Roman"/>
                      <w:sz w:val="18"/>
                      <w:szCs w:val="24"/>
                    </w:rPr>
                  </m:ctrlPr>
                </m:dPr>
                <m:e>
                  <m:r>
                    <w:rPr>
                      <w:rFonts w:ascii="Cambria Math" w:hAnsi="Cambria Math" w:cs="Times New Roman"/>
                      <w:sz w:val="18"/>
                      <w:szCs w:val="24"/>
                    </w:rPr>
                    <m:t>freq</m:t>
                  </m:r>
                </m:e>
              </m:d>
            </m:e>
          </m:d>
        </m:oMath>
      </m:oMathPara>
    </w:p>
    <w:p w:rsidR="0004690B" w:rsidRPr="00E56740" w:rsidRDefault="0004690B">
      <w:pPr>
        <w:rPr>
          <w:rFonts w:ascii="Mathcad UniMath" w:eastAsiaTheme="minorEastAsia" w:hAnsi="Mathcad UniMath" w:cs="Times New Roman"/>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eastAsiaTheme="minorEastAsia" w:hAnsi="Mathcad UniMath" w:cs="Times New Roman"/>
          <w:sz w:val="24"/>
          <w:szCs w:val="24"/>
          <w:lang w:val="en-US"/>
        </w:rPr>
        <w:t xml:space="preserve">With N = size of the image in pixels, and the </w:t>
      </w:r>
      <w:proofErr w:type="spellStart"/>
      <w:r w:rsidRPr="00E56740">
        <w:rPr>
          <w:rFonts w:ascii="Mathcad UniMath" w:eastAsiaTheme="minorEastAsia" w:hAnsi="Mathcad UniMath" w:cs="Times New Roman"/>
          <w:sz w:val="24"/>
          <w:szCs w:val="24"/>
          <w:lang w:val="en-US"/>
        </w:rPr>
        <w:t>freq</w:t>
      </w:r>
      <w:proofErr w:type="spellEnd"/>
      <w:r w:rsidRPr="00E56740">
        <w:rPr>
          <w:rFonts w:ascii="Mathcad UniMath" w:eastAsiaTheme="minorEastAsia" w:hAnsi="Mathcad UniMath" w:cs="Times New Roman"/>
          <w:sz w:val="24"/>
          <w:szCs w:val="24"/>
          <w:lang w:val="en-US"/>
        </w:rPr>
        <w:t xml:space="preserve"> defined by: </w:t>
      </w:r>
    </w:p>
    <w:p w:rsidR="0004690B" w:rsidRPr="00E56740" w:rsidRDefault="00B4276B">
      <w:pPr>
        <w:rPr>
          <w:rFonts w:ascii="Mathcad UniMath" w:hAnsi="Mathcad UniMath" w:cs="Times New Roman"/>
          <w:sz w:val="24"/>
          <w:szCs w:val="24"/>
        </w:rPr>
      </w:pPr>
      <m:oMathPara>
        <m:oMath>
          <m:r>
            <w:rPr>
              <w:rFonts w:ascii="Cambria Math" w:hAnsi="Cambria Math" w:cs="Times New Roman"/>
              <w:sz w:val="24"/>
              <w:szCs w:val="24"/>
            </w:rPr>
            <m:t>freq=2π</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mu</m:t>
                  </m:r>
                </m:num>
                <m:den>
                  <m:r>
                    <w:rPr>
                      <w:rFonts w:ascii="Cambria Math" w:hAnsi="Cambria Math" w:cs="Times New Roman"/>
                      <w:sz w:val="24"/>
                      <w:szCs w:val="24"/>
                    </w:rPr>
                    <m:t>M</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nu</m:t>
                  </m:r>
                </m:num>
                <m:den>
                  <m:r>
                    <w:rPr>
                      <w:rFonts w:ascii="Cambria Math" w:hAnsi="Cambria Math" w:cs="Times New Roman"/>
                      <w:sz w:val="24"/>
                      <w:szCs w:val="24"/>
                    </w:rPr>
                    <m:t>N</m:t>
                  </m:r>
                </m:den>
              </m:f>
            </m:e>
          </m:d>
        </m:oMath>
      </m:oMathPara>
    </w:p>
    <w:p w:rsidR="0004690B" w:rsidRPr="00E56740" w:rsidRDefault="0004690B">
      <w:pPr>
        <w:rPr>
          <w:rFonts w:ascii="Mathcad UniMath" w:eastAsiaTheme="minorEastAsia" w:hAnsi="Mathcad UniMath" w:cs="Times New Roman"/>
          <w:sz w:val="24"/>
          <w:szCs w:val="24"/>
          <w:lang w:val="en-US"/>
        </w:rPr>
      </w:pPr>
    </w:p>
    <w:p w:rsidR="0004690B" w:rsidRDefault="00B4276B">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Implementing this equation in MATLAB, for the first given point (</w:t>
      </w:r>
      <w:proofErr w:type="spellStart"/>
      <w:r w:rsidRPr="00E56740">
        <w:rPr>
          <w:rFonts w:ascii="Mathcad UniMath" w:eastAsiaTheme="minorEastAsia" w:hAnsi="Mathcad UniMath" w:cs="Times New Roman"/>
          <w:sz w:val="24"/>
          <w:szCs w:val="24"/>
          <w:lang w:val="en-US"/>
        </w:rPr>
        <w:t>p</w:t>
      </w:r>
      <w:proofErr w:type="gramStart"/>
      <w:r w:rsidRPr="00E56740">
        <w:rPr>
          <w:rFonts w:ascii="Mathcad UniMath" w:eastAsiaTheme="minorEastAsia" w:hAnsi="Mathcad UniMath" w:cs="Times New Roman"/>
          <w:sz w:val="24"/>
          <w:szCs w:val="24"/>
          <w:lang w:val="en-US"/>
        </w:rPr>
        <w:t>,q</w:t>
      </w:r>
      <w:proofErr w:type="spellEnd"/>
      <w:proofErr w:type="gramEnd"/>
      <w:r w:rsidRPr="00E56740">
        <w:rPr>
          <w:rFonts w:ascii="Mathcad UniMath" w:eastAsiaTheme="minorEastAsia" w:hAnsi="Mathcad UniMath" w:cs="Times New Roman"/>
          <w:sz w:val="24"/>
          <w:szCs w:val="24"/>
          <w:lang w:val="en-US"/>
        </w:rPr>
        <w:t xml:space="preserve">) = (5,9) we get: </w:t>
      </w:r>
    </w:p>
    <w:p w:rsidR="00833D0C" w:rsidRPr="00E56740" w:rsidRDefault="00833D0C">
      <w:pPr>
        <w:rPr>
          <w:rFonts w:ascii="Mathcad UniMath" w:eastAsiaTheme="minorEastAsia" w:hAnsi="Mathcad UniMath" w:cs="Times New Roman"/>
          <w:sz w:val="24"/>
          <w:szCs w:val="24"/>
          <w:lang w:val="en-US"/>
        </w:rPr>
      </w:pPr>
    </w:p>
    <w:p w:rsidR="001C0FC1" w:rsidRPr="00E56740" w:rsidRDefault="001C0FC1">
      <w:pPr>
        <w:jc w:val="center"/>
        <w:rPr>
          <w:rFonts w:ascii="Mathcad UniMath" w:hAnsi="Mathcad UniMath" w:cs="Times New Roman"/>
          <w:noProof/>
          <w:sz w:val="24"/>
          <w:szCs w:val="24"/>
          <w:lang w:eastAsia="sv-SE"/>
        </w:rPr>
      </w:pPr>
      <w:r w:rsidRPr="00E56740">
        <w:rPr>
          <w:rFonts w:ascii="Mathcad UniMath" w:hAnsi="Mathcad UniMath"/>
          <w:noProof/>
          <w:lang w:eastAsia="sv-SE"/>
        </w:rPr>
        <w:drawing>
          <wp:inline distT="0" distB="0" distL="0" distR="0" wp14:anchorId="15B3669A" wp14:editId="1E73D486">
            <wp:extent cx="2838450" cy="225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390" t="10294" r="36109" b="52310"/>
                    <a:stretch/>
                  </pic:blipFill>
                  <pic:spPr bwMode="auto">
                    <a:xfrm>
                      <a:off x="0" y="0"/>
                      <a:ext cx="2847308" cy="2260051"/>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noProof/>
          <w:lang w:eastAsia="sv-SE"/>
        </w:rPr>
        <w:drawing>
          <wp:inline distT="0" distB="0" distL="0" distR="0" wp14:anchorId="5CACE375" wp14:editId="6F9EE3FB">
            <wp:extent cx="2781300" cy="22532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6894" t="10294" r="36936" b="52016"/>
                    <a:stretch/>
                  </pic:blipFill>
                  <pic:spPr bwMode="auto">
                    <a:xfrm>
                      <a:off x="0" y="0"/>
                      <a:ext cx="2788292" cy="2258872"/>
                    </a:xfrm>
                    <a:prstGeom prst="rect">
                      <a:avLst/>
                    </a:prstGeom>
                    <a:ln>
                      <a:noFill/>
                    </a:ln>
                    <a:extLst>
                      <a:ext uri="{53640926-AAD7-44D8-BBD7-CCE9431645EC}">
                        <a14:shadowObscured xmlns:a14="http://schemas.microsoft.com/office/drawing/2010/main"/>
                      </a:ext>
                    </a:extLst>
                  </pic:spPr>
                </pic:pic>
              </a:graphicData>
            </a:graphic>
          </wp:inline>
        </w:drawing>
      </w:r>
    </w:p>
    <w:p w:rsidR="0004690B" w:rsidRPr="00833D0C" w:rsidRDefault="00B4276B">
      <w:pPr>
        <w:jc w:val="center"/>
        <w:rPr>
          <w:rFonts w:ascii="Mathcad UniMath" w:hAnsi="Mathcad UniMath" w:cs="Times New Roman"/>
          <w:szCs w:val="24"/>
          <w:lang w:val="en-US"/>
        </w:rPr>
      </w:pPr>
      <w:r w:rsidRPr="00833D0C">
        <w:rPr>
          <w:rFonts w:ascii="Mathcad UniMath" w:eastAsiaTheme="minorEastAsia" w:hAnsi="Mathcad UniMath" w:cs="Times New Roman"/>
          <w:szCs w:val="24"/>
          <w:lang w:val="en-US"/>
        </w:rPr>
        <w:t>Figure 4: Output for p = 5 and q = 9. On the left, propagation on the x axis, y axis on the right</w:t>
      </w:r>
    </w:p>
    <w:p w:rsidR="0004690B" w:rsidRDefault="0004690B">
      <w:pPr>
        <w:rPr>
          <w:rFonts w:ascii="Mathcad UniMath" w:hAnsi="Mathcad UniMath" w:cs="Times New Roman"/>
          <w:sz w:val="24"/>
          <w:szCs w:val="24"/>
          <w:lang w:val="en-US"/>
        </w:rPr>
      </w:pPr>
    </w:p>
    <w:p w:rsidR="00833D0C" w:rsidRDefault="00833D0C">
      <w:pPr>
        <w:rPr>
          <w:rFonts w:ascii="Mathcad UniMath" w:hAnsi="Mathcad UniMath" w:cs="Times New Roman"/>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 xml:space="preserve">Question 3: </w:t>
      </w:r>
      <w:r w:rsidRPr="00E56740">
        <w:rPr>
          <w:rFonts w:ascii="Mathcad UniMath" w:hAnsi="Mathcad UniMath" w:cs="Times New Roman"/>
          <w:b/>
          <w:sz w:val="24"/>
          <w:szCs w:val="24"/>
          <w:lang w:val="en-US"/>
        </w:rPr>
        <w:t>How large is the amplitude? Write down the expression derived from Equation (4) in these notes. Complement the code (variable amplitude) accordingly.</w:t>
      </w:r>
    </w:p>
    <w:p w:rsidR="0004690B" w:rsidRPr="00E56740" w:rsidRDefault="0004690B">
      <w:pPr>
        <w:rPr>
          <w:rFonts w:ascii="Mathcad UniMath" w:hAnsi="Mathcad UniMath" w:cs="Times New Roman"/>
          <w:b/>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 equation (4) in the labs notes is: </w:t>
      </w:r>
    </w:p>
    <w:p w:rsidR="0004690B" w:rsidRPr="00E56740" w:rsidRDefault="0004690B">
      <w:pPr>
        <w:rPr>
          <w:rFonts w:ascii="Mathcad UniMath" w:hAnsi="Mathcad UniMath" w:cs="Times New Roman"/>
          <w:sz w:val="24"/>
          <w:szCs w:val="24"/>
          <w:lang w:val="en-US" w:eastAsia="sv-SE"/>
        </w:rPr>
      </w:pPr>
    </w:p>
    <w:p w:rsidR="0004690B" w:rsidRPr="00E56740" w:rsidRDefault="00B4276B" w:rsidP="00833D0C">
      <w:pPr>
        <w:jc w:val="cente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3D9D0447" wp14:editId="4BB9E771">
            <wp:extent cx="5191125" cy="40640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noChangeArrowheads="1"/>
                    </pic:cNvPicPr>
                  </pic:nvPicPr>
                  <pic:blipFill>
                    <a:blip r:embed="rId17"/>
                    <a:srcRect l="39712" t="33833" r="32801" b="62358"/>
                    <a:stretch>
                      <a:fillRect/>
                    </a:stretch>
                  </pic:blipFill>
                  <pic:spPr bwMode="auto">
                    <a:xfrm>
                      <a:off x="0" y="0"/>
                      <a:ext cx="5191125" cy="406400"/>
                    </a:xfrm>
                    <a:prstGeom prst="rect">
                      <a:avLst/>
                    </a:prstGeom>
                  </pic:spPr>
                </pic:pic>
              </a:graphicData>
            </a:graphic>
          </wp:inline>
        </w:drawing>
      </w: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Then, the amplitude of this function is obtained doing </w:t>
      </w:r>
      <w:r w:rsidRPr="00833D0C">
        <w:rPr>
          <w:rFonts w:ascii="Consolas" w:hAnsi="Consolas" w:cs="Consolas"/>
          <w:lang w:val="en-US"/>
        </w:rPr>
        <w:t>|F(x)|,</w:t>
      </w:r>
      <w:r w:rsidRPr="00E56740">
        <w:rPr>
          <w:rFonts w:ascii="Mathcad UniMath" w:hAnsi="Mathcad UniMath" w:cs="Times New Roman"/>
          <w:sz w:val="24"/>
          <w:szCs w:val="24"/>
          <w:lang w:val="en-US"/>
        </w:rPr>
        <w:t xml:space="preserve"> which can be done using </w:t>
      </w:r>
      <w:proofErr w:type="gramStart"/>
      <w:r w:rsidRPr="00833D0C">
        <w:rPr>
          <w:rFonts w:ascii="Consolas" w:hAnsi="Consolas" w:cs="Consolas"/>
          <w:lang w:val="en-US"/>
        </w:rPr>
        <w:t>abs(</w:t>
      </w:r>
      <w:proofErr w:type="gramEnd"/>
      <w:r w:rsidRPr="00833D0C">
        <w:rPr>
          <w:rFonts w:ascii="Consolas" w:hAnsi="Consolas" w:cs="Consolas"/>
          <w:lang w:val="en-US"/>
        </w:rPr>
        <w:t>)</w:t>
      </w:r>
      <w:r w:rsidRPr="00E56740">
        <w:rPr>
          <w:rFonts w:ascii="Mathcad UniMath" w:hAnsi="Mathcad UniMath" w:cs="Times New Roman"/>
          <w:b/>
          <w:sz w:val="24"/>
          <w:szCs w:val="24"/>
          <w:lang w:val="en-US"/>
        </w:rPr>
        <w:t xml:space="preserve"> </w:t>
      </w:r>
      <w:r w:rsidRPr="00E56740">
        <w:rPr>
          <w:rFonts w:ascii="Mathcad UniMath" w:hAnsi="Mathcad UniMath" w:cs="Times New Roman"/>
          <w:sz w:val="24"/>
          <w:szCs w:val="24"/>
          <w:lang w:val="en-US"/>
        </w:rPr>
        <w:t>in MATLAB. But we also have to take into account, that MATLAB´s  function FFT uses a factor 1/N</w:t>
      </w:r>
      <w:r w:rsidRPr="00E56740">
        <w:rPr>
          <w:rFonts w:ascii="Mathcad UniMath" w:hAnsi="Mathcad UniMath" w:cs="Times New Roman"/>
          <w:sz w:val="24"/>
          <w:szCs w:val="24"/>
          <w:vertAlign w:val="superscript"/>
          <w:lang w:val="en-US"/>
        </w:rPr>
        <w:t>2</w:t>
      </w:r>
      <w:r w:rsidRPr="00E56740">
        <w:rPr>
          <w:rFonts w:ascii="Mathcad UniMath" w:hAnsi="Mathcad UniMath" w:cs="Times New Roman"/>
          <w:sz w:val="24"/>
          <w:szCs w:val="24"/>
          <w:lang w:val="en-US"/>
        </w:rPr>
        <w:t xml:space="preserve"> in the inverse, this is why we have to multiply the value given by the function </w:t>
      </w:r>
      <w:r w:rsidRPr="00833D0C">
        <w:rPr>
          <w:rFonts w:ascii="Consolas" w:hAnsi="Consolas" w:cs="Consolas"/>
          <w:lang w:val="en-US"/>
        </w:rPr>
        <w:t>abs()</w:t>
      </w:r>
      <w:r w:rsidRPr="00E56740">
        <w:rPr>
          <w:rFonts w:ascii="Mathcad UniMath" w:hAnsi="Mathcad UniMath" w:cs="Times New Roman"/>
          <w:sz w:val="24"/>
          <w:szCs w:val="24"/>
          <w:lang w:val="en-US"/>
        </w:rPr>
        <w:t xml:space="preserve"> by N. Having then: </w:t>
      </w:r>
    </w:p>
    <w:p w:rsidR="0004690B" w:rsidRPr="00E56740" w:rsidRDefault="0004690B">
      <w:pPr>
        <w:rPr>
          <w:rFonts w:ascii="Mathcad UniMath" w:hAnsi="Mathcad UniMath" w:cs="Times New Roman"/>
          <w:sz w:val="24"/>
          <w:szCs w:val="24"/>
          <w:lang w:val="en-US"/>
        </w:rPr>
      </w:pPr>
    </w:p>
    <w:p w:rsidR="0004690B" w:rsidRDefault="00B4276B" w:rsidP="00833D0C">
      <w:pPr>
        <w:ind w:left="1304" w:firstLine="1304"/>
        <w:rPr>
          <w:rFonts w:ascii="Mathcad UniMath" w:hAnsi="Mathcad UniMath" w:cs="Consolas"/>
          <w:color w:val="000000"/>
          <w:sz w:val="24"/>
          <w:szCs w:val="24"/>
          <w:lang w:val="en-US"/>
        </w:rPr>
      </w:pPr>
      <w:proofErr w:type="gramStart"/>
      <w:r w:rsidRPr="00E56740">
        <w:rPr>
          <w:rFonts w:ascii="Mathcad UniMath" w:hAnsi="Mathcad UniMath" w:cs="Consolas"/>
          <w:color w:val="000000"/>
          <w:sz w:val="24"/>
          <w:szCs w:val="24"/>
          <w:lang w:val="en-US"/>
        </w:rPr>
        <w:t>amplitude</w:t>
      </w:r>
      <w:proofErr w:type="gramEnd"/>
      <w:r w:rsidRPr="00E56740">
        <w:rPr>
          <w:rFonts w:ascii="Mathcad UniMath" w:hAnsi="Mathcad UniMath" w:cs="Consolas"/>
          <w:color w:val="000000"/>
          <w:sz w:val="24"/>
          <w:szCs w:val="24"/>
          <w:lang w:val="en-US"/>
        </w:rPr>
        <w:t xml:space="preserve"> = </w:t>
      </w:r>
      <w:proofErr w:type="spellStart"/>
      <w:r w:rsidRPr="00E56740">
        <w:rPr>
          <w:rFonts w:ascii="Mathcad UniMath" w:hAnsi="Mathcad UniMath" w:cs="Consolas"/>
          <w:color w:val="000000"/>
          <w:sz w:val="24"/>
          <w:szCs w:val="24"/>
          <w:lang w:val="en-US"/>
        </w:rPr>
        <w:t>Fabsmax</w:t>
      </w:r>
      <w:proofErr w:type="spellEnd"/>
      <w:r w:rsidRPr="00E56740">
        <w:rPr>
          <w:rFonts w:ascii="Mathcad UniMath" w:hAnsi="Mathcad UniMath" w:cs="Consolas"/>
          <w:color w:val="000000"/>
          <w:sz w:val="24"/>
          <w:szCs w:val="24"/>
          <w:lang w:val="en-US"/>
        </w:rPr>
        <w:t>*</w:t>
      </w:r>
      <w:proofErr w:type="spellStart"/>
      <w:r w:rsidRPr="00E56740">
        <w:rPr>
          <w:rFonts w:ascii="Mathcad UniMath" w:hAnsi="Mathcad UniMath" w:cs="Consolas"/>
          <w:color w:val="000000"/>
          <w:sz w:val="24"/>
          <w:szCs w:val="24"/>
          <w:lang w:val="en-US"/>
        </w:rPr>
        <w:t>sz</w:t>
      </w:r>
      <w:proofErr w:type="spellEnd"/>
      <w:r w:rsidRPr="00E56740">
        <w:rPr>
          <w:rFonts w:ascii="Mathcad UniMath" w:hAnsi="Mathcad UniMath" w:cs="Consolas"/>
          <w:color w:val="000000"/>
          <w:sz w:val="24"/>
          <w:szCs w:val="24"/>
          <w:lang w:val="en-US"/>
        </w:rPr>
        <w:t>;</w:t>
      </w:r>
    </w:p>
    <w:p w:rsidR="00833D0C" w:rsidRPr="00833D0C" w:rsidRDefault="00833D0C" w:rsidP="00833D0C">
      <w:pPr>
        <w:ind w:left="1304" w:firstLine="1304"/>
        <w:rPr>
          <w:rFonts w:ascii="Mathcad UniMath" w:hAnsi="Mathcad UniMath" w:cs="Consolas"/>
          <w:color w:val="000000"/>
          <w:sz w:val="24"/>
          <w:szCs w:val="24"/>
          <w:lang w:val="en-US"/>
        </w:rPr>
      </w:pPr>
    </w:p>
    <w:p w:rsidR="0004690B" w:rsidRPr="00E56740" w:rsidRDefault="00B4276B"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4:</w:t>
      </w:r>
      <w:r w:rsidRPr="00E56740">
        <w:rPr>
          <w:rFonts w:ascii="Mathcad UniMath" w:hAnsi="Mathcad UniMath" w:cs="Times New Roman"/>
          <w:b/>
          <w:sz w:val="24"/>
          <w:szCs w:val="24"/>
          <w:lang w:val="en-US"/>
        </w:rPr>
        <w:t xml:space="preserve"> How does the direction and length of the sine wave depend on p and q? Draw an illustrative figure on paper. Write down the explicit expression that can be found in the lecture notes. Complement the code (variable wavelength) accordingly. </w:t>
      </w:r>
    </w:p>
    <w:p w:rsidR="0004690B" w:rsidRPr="00E56740" w:rsidRDefault="0004690B">
      <w:pPr>
        <w:rPr>
          <w:rFonts w:ascii="Mathcad UniMath" w:hAnsi="Mathcad UniMath" w:cs="Times New Roman"/>
          <w:b/>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As it is explained in the lecture notes, the wavelength of the sine wave is: </w:t>
      </w:r>
    </w:p>
    <w:p w:rsidR="0004690B" w:rsidRPr="00E56740" w:rsidRDefault="0004690B">
      <w:pPr>
        <w:rPr>
          <w:rFonts w:ascii="Mathcad UniMath" w:hAnsi="Mathcad UniMath" w:cs="Times New Roman"/>
          <w:b/>
          <w:sz w:val="24"/>
          <w:szCs w:val="24"/>
          <w:lang w:val="en-US"/>
        </w:rPr>
      </w:pPr>
    </w:p>
    <w:p w:rsidR="0004690B" w:rsidRPr="00E56740" w:rsidRDefault="00B4276B">
      <w:pPr>
        <w:rPr>
          <w:rFonts w:ascii="Mathcad UniMath" w:eastAsiaTheme="minorEastAsia" w:hAnsi="Mathcad UniMath" w:cs="Times New Roman"/>
          <w:sz w:val="24"/>
          <w:szCs w:val="24"/>
          <w:lang w:val="en-US"/>
        </w:rPr>
      </w:pPr>
      <m:oMathPara>
        <m:oMath>
          <m:r>
            <w:rPr>
              <w:rFonts w:ascii="Cambria Math" w:hAnsi="Cambria Math" w:cs="Times New Roman"/>
              <w:sz w:val="24"/>
              <w:szCs w:val="24"/>
            </w:rPr>
            <w:lastRenderedPageBreak/>
            <m:t>Length=</m:t>
          </m:r>
          <m:f>
            <m:fPr>
              <m:ctrlPr>
                <w:rPr>
                  <w:rFonts w:ascii="Cambria Math" w:hAnsi="Cambria Math" w:cs="Times New Roman"/>
                  <w:sz w:val="24"/>
                  <w:szCs w:val="24"/>
                </w:rPr>
              </m:ctrlPr>
            </m:fPr>
            <m:num>
              <m:r>
                <w:rPr>
                  <w:rFonts w:ascii="Cambria Math" w:hAnsi="Cambria Math" w:cs="Times New Roman"/>
                  <w:sz w:val="24"/>
                  <w:szCs w:val="24"/>
                </w:rPr>
                <m:t>1</m:t>
              </m:r>
            </m:num>
            <m:den>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r>
                        <w:rPr>
                          <w:rFonts w:ascii="Cambria Math" w:hAnsi="Cambria Math" w:cs="Times New Roman"/>
                          <w:sz w:val="24"/>
                          <w:szCs w:val="24"/>
                        </w:rPr>
                        <m:t>uc,vc</m:t>
                      </m:r>
                    </m:e>
                  </m:d>
                </m:e>
              </m:d>
            </m:den>
          </m:f>
        </m:oMath>
      </m:oMathPara>
    </w:p>
    <w:p w:rsidR="0004690B" w:rsidRPr="00E56740" w:rsidRDefault="0004690B">
      <w:pPr>
        <w:rPr>
          <w:rFonts w:ascii="Mathcad UniMath" w:eastAsiaTheme="minorEastAsia" w:hAnsi="Mathcad UniMath" w:cs="Times New Roman"/>
          <w:sz w:val="24"/>
          <w:szCs w:val="24"/>
          <w:lang w:val="en-US"/>
        </w:rPr>
      </w:pPr>
    </w:p>
    <w:p w:rsidR="0004690B" w:rsidRPr="00E56740" w:rsidRDefault="00B4276B">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 xml:space="preserve">Where </w:t>
      </w:r>
      <w:r w:rsidR="0096144E" w:rsidRPr="00833D0C">
        <w:rPr>
          <w:rFonts w:ascii="Consolas" w:eastAsiaTheme="minorEastAsia" w:hAnsi="Consolas" w:cs="Consolas"/>
          <w:szCs w:val="24"/>
          <w:lang w:val="en-US"/>
        </w:rPr>
        <w:t>(</w:t>
      </w:r>
      <w:proofErr w:type="spellStart"/>
      <w:r w:rsidRPr="00833D0C">
        <w:rPr>
          <w:rFonts w:ascii="Consolas" w:eastAsiaTheme="minorEastAsia" w:hAnsi="Consolas" w:cs="Consolas"/>
          <w:szCs w:val="24"/>
          <w:lang w:val="en-US"/>
        </w:rPr>
        <w:t>uc</w:t>
      </w:r>
      <w:proofErr w:type="gramStart"/>
      <w:r w:rsidRPr="00833D0C">
        <w:rPr>
          <w:rFonts w:ascii="Consolas" w:eastAsiaTheme="minorEastAsia" w:hAnsi="Consolas" w:cs="Consolas"/>
          <w:szCs w:val="24"/>
          <w:lang w:val="en-US"/>
        </w:rPr>
        <w:t>,vc</w:t>
      </w:r>
      <w:proofErr w:type="spellEnd"/>
      <w:proofErr w:type="gramEnd"/>
      <w:r w:rsidR="0096144E" w:rsidRPr="00833D0C">
        <w:rPr>
          <w:rFonts w:ascii="Consolas" w:eastAsiaTheme="minorEastAsia" w:hAnsi="Consolas" w:cs="Consolas"/>
          <w:szCs w:val="24"/>
          <w:lang w:val="en-US"/>
        </w:rPr>
        <w:t>)</w:t>
      </w:r>
      <w:r w:rsidRPr="00833D0C">
        <w:rPr>
          <w:rFonts w:ascii="Mathcad UniMath" w:eastAsiaTheme="minorEastAsia" w:hAnsi="Mathcad UniMath" w:cs="Times New Roman"/>
          <w:szCs w:val="24"/>
          <w:lang w:val="en-US"/>
        </w:rPr>
        <w:t xml:space="preserve"> </w:t>
      </w:r>
      <w:r w:rsidRPr="00E56740">
        <w:rPr>
          <w:rFonts w:ascii="Mathcad UniMath" w:eastAsiaTheme="minorEastAsia" w:hAnsi="Mathcad UniMath" w:cs="Times New Roman"/>
          <w:sz w:val="24"/>
          <w:szCs w:val="24"/>
          <w:lang w:val="en-US"/>
        </w:rPr>
        <w:t xml:space="preserve">are the transformed coordinates of </w:t>
      </w:r>
      <w:r w:rsidR="0096144E" w:rsidRPr="00833D0C">
        <w:rPr>
          <w:rFonts w:ascii="Consolas" w:eastAsiaTheme="minorEastAsia" w:hAnsi="Consolas" w:cs="Consolas"/>
          <w:szCs w:val="24"/>
          <w:lang w:val="en-US"/>
        </w:rPr>
        <w:t>(</w:t>
      </w:r>
      <w:proofErr w:type="spellStart"/>
      <w:r w:rsidRPr="00833D0C">
        <w:rPr>
          <w:rFonts w:ascii="Consolas" w:eastAsiaTheme="minorEastAsia" w:hAnsi="Consolas" w:cs="Consolas"/>
          <w:szCs w:val="24"/>
          <w:lang w:val="en-US"/>
        </w:rPr>
        <w:t>p,q</w:t>
      </w:r>
      <w:proofErr w:type="spellEnd"/>
      <w:r w:rsidR="0096144E" w:rsidRPr="00833D0C">
        <w:rPr>
          <w:rFonts w:ascii="Consolas" w:eastAsiaTheme="minorEastAsia" w:hAnsi="Consolas" w:cs="Consolas"/>
          <w:szCs w:val="24"/>
          <w:lang w:val="en-US"/>
        </w:rPr>
        <w:t>)</w:t>
      </w:r>
      <w:r w:rsidRPr="00833D0C">
        <w:rPr>
          <w:rFonts w:ascii="Mathcad UniMath" w:eastAsiaTheme="minorEastAsia" w:hAnsi="Mathcad UniMath" w:cs="Times New Roman"/>
          <w:szCs w:val="24"/>
          <w:lang w:val="en-US"/>
        </w:rPr>
        <w:t xml:space="preserve"> </w:t>
      </w:r>
      <w:r w:rsidRPr="00E56740">
        <w:rPr>
          <w:rFonts w:ascii="Mathcad UniMath" w:eastAsiaTheme="minorEastAsia" w:hAnsi="Mathcad UniMath" w:cs="Times New Roman"/>
          <w:sz w:val="24"/>
          <w:szCs w:val="24"/>
          <w:lang w:val="en-US"/>
        </w:rPr>
        <w:t>so the center of coordinates is centered in the image and adapted to t</w:t>
      </w:r>
      <w:r w:rsidR="00465F77" w:rsidRPr="00E56740">
        <w:rPr>
          <w:rFonts w:ascii="Mathcad UniMath" w:eastAsiaTheme="minorEastAsia" w:hAnsi="Mathcad UniMath" w:cs="Times New Roman"/>
          <w:sz w:val="24"/>
          <w:szCs w:val="24"/>
          <w:lang w:val="en-US"/>
        </w:rPr>
        <w:t>he periodical character of the</w:t>
      </w:r>
      <w:r w:rsidRPr="00E56740">
        <w:rPr>
          <w:rFonts w:ascii="Mathcad UniMath" w:eastAsiaTheme="minorEastAsia" w:hAnsi="Mathcad UniMath" w:cs="Times New Roman"/>
          <w:sz w:val="24"/>
          <w:szCs w:val="24"/>
          <w:lang w:val="en-US"/>
        </w:rPr>
        <w:t xml:space="preserve"> transformation. This would be explained in the question number 6. </w:t>
      </w:r>
    </w:p>
    <w:p w:rsidR="0004690B" w:rsidRPr="00E56740" w:rsidRDefault="0004690B">
      <w:pPr>
        <w:rPr>
          <w:rFonts w:ascii="Mathcad UniMath" w:eastAsiaTheme="minorEastAsia" w:hAnsi="Mathcad UniMath" w:cs="Times New Roman"/>
          <w:sz w:val="24"/>
          <w:szCs w:val="24"/>
          <w:lang w:val="en-US"/>
        </w:rPr>
      </w:pPr>
    </w:p>
    <w:p w:rsidR="0004690B" w:rsidRPr="00E56740" w:rsidRDefault="00B4276B">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 xml:space="preserve">Using the same notation, </w:t>
      </w:r>
      <w:proofErr w:type="spellStart"/>
      <w:r w:rsidRPr="00E56740">
        <w:rPr>
          <w:rFonts w:ascii="Mathcad UniMath" w:eastAsiaTheme="minorEastAsia" w:hAnsi="Mathcad UniMath" w:cs="Times New Roman"/>
          <w:sz w:val="24"/>
          <w:szCs w:val="24"/>
          <w:lang w:val="en-US"/>
        </w:rPr>
        <w:t>uc</w:t>
      </w:r>
      <w:proofErr w:type="spellEnd"/>
      <w:r w:rsidRPr="00E56740">
        <w:rPr>
          <w:rFonts w:ascii="Mathcad UniMath" w:eastAsiaTheme="minorEastAsia" w:hAnsi="Mathcad UniMath" w:cs="Times New Roman"/>
          <w:sz w:val="24"/>
          <w:szCs w:val="24"/>
          <w:lang w:val="en-US"/>
        </w:rPr>
        <w:t xml:space="preserve"> and </w:t>
      </w:r>
      <w:proofErr w:type="spellStart"/>
      <w:r w:rsidRPr="00E56740">
        <w:rPr>
          <w:rFonts w:ascii="Mathcad UniMath" w:eastAsiaTheme="minorEastAsia" w:hAnsi="Mathcad UniMath" w:cs="Times New Roman"/>
          <w:sz w:val="24"/>
          <w:szCs w:val="24"/>
          <w:lang w:val="en-US"/>
        </w:rPr>
        <w:t>vc</w:t>
      </w:r>
      <w:proofErr w:type="spellEnd"/>
      <w:r w:rsidRPr="00E56740">
        <w:rPr>
          <w:rFonts w:ascii="Mathcad UniMath" w:eastAsiaTheme="minorEastAsia" w:hAnsi="Mathcad UniMath" w:cs="Times New Roman"/>
          <w:sz w:val="24"/>
          <w:szCs w:val="24"/>
          <w:lang w:val="en-US"/>
        </w:rPr>
        <w:t xml:space="preserve">, we can </w:t>
      </w:r>
      <w:proofErr w:type="gramStart"/>
      <w:r w:rsidRPr="00E56740">
        <w:rPr>
          <w:rFonts w:ascii="Mathcad UniMath" w:eastAsiaTheme="minorEastAsia" w:hAnsi="Mathcad UniMath" w:cs="Times New Roman"/>
          <w:sz w:val="24"/>
          <w:szCs w:val="24"/>
          <w:lang w:val="en-US"/>
        </w:rPr>
        <w:t xml:space="preserve">calculate </w:t>
      </w:r>
      <w:proofErr w:type="gramEnd"/>
      <m:oMath>
        <m:r>
          <w:rPr>
            <w:rFonts w:ascii="Cambria Math" w:hAnsi="Cambria Math" w:cs="Times New Roman"/>
            <w:sz w:val="24"/>
            <w:szCs w:val="24"/>
          </w:rPr>
          <m:t>α</m:t>
        </m:r>
      </m:oMath>
      <w:r w:rsidRPr="00E56740">
        <w:rPr>
          <w:rFonts w:ascii="Mathcad UniMath" w:eastAsiaTheme="minorEastAsia" w:hAnsi="Mathcad UniMath" w:cs="Times New Roman"/>
          <w:sz w:val="24"/>
          <w:szCs w:val="24"/>
          <w:lang w:val="en-US"/>
        </w:rPr>
        <w:t xml:space="preserve">. I will use figure 5 in order to obtain the mathematical expression </w:t>
      </w:r>
      <w:proofErr w:type="gramStart"/>
      <w:r w:rsidRPr="00E56740">
        <w:rPr>
          <w:rFonts w:ascii="Mathcad UniMath" w:eastAsiaTheme="minorEastAsia" w:hAnsi="Mathcad UniMath" w:cs="Times New Roman"/>
          <w:sz w:val="24"/>
          <w:szCs w:val="24"/>
          <w:lang w:val="en-US"/>
        </w:rPr>
        <w:t xml:space="preserve">of  </w:t>
      </w:r>
      <w:proofErr w:type="gramEnd"/>
      <m:oMath>
        <m:r>
          <w:rPr>
            <w:rFonts w:ascii="Cambria Math" w:hAnsi="Cambria Math" w:cs="Times New Roman"/>
            <w:sz w:val="24"/>
            <w:szCs w:val="24"/>
          </w:rPr>
          <m:t>α</m:t>
        </m:r>
      </m:oMath>
      <w:r w:rsidRPr="00E56740">
        <w:rPr>
          <w:rFonts w:ascii="Mathcad UniMath" w:eastAsiaTheme="minorEastAsia" w:hAnsi="Mathcad UniMath" w:cs="Times New Roman"/>
          <w:sz w:val="24"/>
          <w:szCs w:val="24"/>
          <w:lang w:val="en-US"/>
        </w:rPr>
        <w:t>.</w:t>
      </w:r>
    </w:p>
    <w:p w:rsidR="0004690B" w:rsidRPr="00E56740" w:rsidRDefault="0004690B">
      <w:pPr>
        <w:rPr>
          <w:rFonts w:ascii="Mathcad UniMath" w:eastAsiaTheme="minorEastAsia" w:hAnsi="Mathcad UniMath" w:cs="Times New Roman"/>
          <w:sz w:val="24"/>
          <w:szCs w:val="24"/>
          <w:lang w:val="en-US"/>
        </w:rPr>
      </w:pPr>
    </w:p>
    <w:p w:rsidR="0004690B" w:rsidRPr="00E56740" w:rsidRDefault="00B4276B">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 xml:space="preserve">As we can see, and using trigonometrical identities, we have: </w:t>
      </w:r>
    </w:p>
    <w:p w:rsidR="0004690B" w:rsidRPr="00E56740" w:rsidRDefault="00B4276B">
      <w:pPr>
        <w:rPr>
          <w:rFonts w:ascii="Mathcad UniMath" w:eastAsiaTheme="minorEastAsia" w:hAnsi="Mathcad UniMath" w:cs="Times New Roman"/>
          <w:sz w:val="24"/>
          <w:szCs w:val="24"/>
          <w:lang w:val="en-US"/>
        </w:rPr>
      </w:pPr>
      <m:oMathPara>
        <m:oMath>
          <m:r>
            <w:rPr>
              <w:rFonts w:ascii="Cambria Math" w:hAnsi="Cambria Math" w:cs="Times New Roman"/>
              <w:sz w:val="24"/>
              <w:szCs w:val="24"/>
            </w:rPr>
            <m:t>L=</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vc</m:t>
              </m:r>
            </m:den>
          </m:f>
          <m:r>
            <w:rPr>
              <w:rFonts w:ascii="Cambria Math" w:hAnsi="Cambria Math" w:cs="Times New Roman"/>
              <w:sz w:val="24"/>
              <w:szCs w:val="24"/>
            </w:rPr>
            <m:t>cos</m:t>
          </m:r>
          <m:d>
            <m:dPr>
              <m:ctrlPr>
                <w:rPr>
                  <w:rFonts w:ascii="Cambria Math" w:hAnsi="Cambria Math" w:cs="Times New Roman"/>
                  <w:sz w:val="24"/>
                  <w:szCs w:val="24"/>
                </w:rPr>
              </m:ctrlPr>
            </m:dPr>
            <m:e>
              <m:r>
                <w:rPr>
                  <w:rFonts w:ascii="Cambria Math" w:hAnsi="Cambria Math" w:cs="Times New Roman"/>
                  <w:sz w:val="24"/>
                  <w:szCs w:val="24"/>
                </w:rPr>
                <m:t>a</m:t>
              </m:r>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uc</m:t>
              </m:r>
            </m:den>
          </m:f>
          <m:r>
            <w:rPr>
              <w:rFonts w:ascii="Cambria Math" w:hAnsi="Cambria Math" w:cs="Times New Roman"/>
              <w:sz w:val="24"/>
              <w:szCs w:val="24"/>
            </w:rPr>
            <m:t>sin</m:t>
          </m:r>
          <m:d>
            <m:dPr>
              <m:ctrlPr>
                <w:rPr>
                  <w:rFonts w:ascii="Cambria Math" w:hAnsi="Cambria Math" w:cs="Times New Roman"/>
                  <w:sz w:val="24"/>
                  <w:szCs w:val="24"/>
                </w:rPr>
              </m:ctrlPr>
            </m:dPr>
            <m:e>
              <m:r>
                <w:rPr>
                  <w:rFonts w:ascii="Cambria Math" w:hAnsi="Cambria Math" w:cs="Times New Roman"/>
                  <w:sz w:val="24"/>
                  <w:szCs w:val="24"/>
                </w:rPr>
                <m:t>a</m:t>
              </m:r>
            </m:e>
          </m:d>
          <m:r>
            <w:rPr>
              <w:rFonts w:ascii="Cambria Math" w:hAnsi="Cambria Math" w:cs="Times New Roman"/>
              <w:sz w:val="24"/>
              <w:szCs w:val="24"/>
            </w:rPr>
            <m:t xml:space="preserve"> → </m:t>
          </m:r>
          <m:f>
            <m:fPr>
              <m:ctrlPr>
                <w:rPr>
                  <w:rFonts w:ascii="Cambria Math" w:hAnsi="Cambria Math" w:cs="Times New Roman"/>
                  <w:sz w:val="24"/>
                  <w:szCs w:val="24"/>
                </w:rPr>
              </m:ctrlPr>
            </m:fPr>
            <m:num>
              <m:r>
                <w:rPr>
                  <w:rFonts w:ascii="Cambria Math" w:hAnsi="Cambria Math" w:cs="Times New Roman"/>
                  <w:sz w:val="24"/>
                  <w:szCs w:val="24"/>
                </w:rPr>
                <m:t>uc</m:t>
              </m:r>
            </m:num>
            <m:den>
              <m:r>
                <w:rPr>
                  <w:rFonts w:ascii="Cambria Math" w:hAnsi="Cambria Math" w:cs="Times New Roman"/>
                  <w:sz w:val="24"/>
                  <w:szCs w:val="24"/>
                </w:rPr>
                <m:t>vc</m:t>
              </m:r>
            </m:den>
          </m:f>
          <m:r>
            <w:rPr>
              <w:rFonts w:ascii="Cambria Math" w:hAnsi="Cambria Math" w:cs="Times New Roman"/>
              <w:sz w:val="24"/>
              <w:szCs w:val="24"/>
            </w:rPr>
            <m:t>=tg</m:t>
          </m:r>
          <m:d>
            <m:dPr>
              <m:ctrlPr>
                <w:rPr>
                  <w:rFonts w:ascii="Cambria Math" w:hAnsi="Cambria Math" w:cs="Times New Roman"/>
                  <w:sz w:val="24"/>
                  <w:szCs w:val="24"/>
                </w:rPr>
              </m:ctrlPr>
            </m:dPr>
            <m:e>
              <m:r>
                <w:rPr>
                  <w:rFonts w:ascii="Cambria Math" w:hAnsi="Cambria Math" w:cs="Times New Roman"/>
                  <w:sz w:val="24"/>
                  <w:szCs w:val="24"/>
                </w:rPr>
                <m:t>a</m:t>
              </m:r>
            </m:e>
          </m:d>
          <m:r>
            <w:rPr>
              <w:rFonts w:ascii="Cambria Math" w:hAnsi="Cambria Math" w:cs="Times New Roman"/>
              <w:sz w:val="24"/>
              <w:szCs w:val="24"/>
            </w:rPr>
            <m:t>→a=</m:t>
          </m:r>
          <m:sSup>
            <m:sSupPr>
              <m:ctrlPr>
                <w:rPr>
                  <w:rFonts w:ascii="Cambria Math" w:hAnsi="Cambria Math" w:cs="Times New Roman"/>
                  <w:sz w:val="24"/>
                  <w:szCs w:val="24"/>
                </w:rPr>
              </m:ctrlPr>
            </m:sSupPr>
            <m:e>
              <m:r>
                <w:rPr>
                  <w:rFonts w:ascii="Cambria Math" w:hAnsi="Cambria Math" w:cs="Times New Roman"/>
                  <w:sz w:val="24"/>
                  <w:szCs w:val="24"/>
                </w:rPr>
                <m:t>tg</m:t>
              </m:r>
            </m:e>
            <m:sup>
              <m:r>
                <w:rPr>
                  <w:rFonts w:ascii="Cambria Math" w:hAnsi="Cambria Math" w:cs="Times New Roman"/>
                  <w:sz w:val="24"/>
                  <w:szCs w:val="24"/>
                </w:rPr>
                <m:t>-1</m:t>
              </m:r>
            </m:sup>
          </m:sSup>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uc</m:t>
                  </m:r>
                </m:num>
                <m:den>
                  <m:r>
                    <w:rPr>
                      <w:rFonts w:ascii="Cambria Math" w:hAnsi="Cambria Math" w:cs="Times New Roman"/>
                      <w:sz w:val="24"/>
                      <w:szCs w:val="24"/>
                    </w:rPr>
                    <m:t>vc</m:t>
                  </m:r>
                </m:den>
              </m:f>
            </m:e>
          </m:d>
        </m:oMath>
      </m:oMathPara>
    </w:p>
    <w:p w:rsidR="0004690B" w:rsidRPr="00E56740" w:rsidRDefault="0004690B">
      <w:pPr>
        <w:rPr>
          <w:rFonts w:ascii="Mathcad UniMath" w:eastAsiaTheme="minorEastAsia" w:hAnsi="Mathcad UniMath" w:cs="Times New Roman"/>
          <w:sz w:val="24"/>
          <w:szCs w:val="24"/>
          <w:lang w:val="en-US"/>
        </w:rPr>
      </w:pPr>
    </w:p>
    <w:p w:rsidR="0004690B" w:rsidRPr="00E56740" w:rsidRDefault="00B4276B">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 xml:space="preserve">We can see in figure 6 the difference in the </w:t>
      </w:r>
      <w:proofErr w:type="gramStart"/>
      <w:r w:rsidRPr="00E56740">
        <w:rPr>
          <w:rFonts w:ascii="Mathcad UniMath" w:eastAsiaTheme="minorEastAsia" w:hAnsi="Mathcad UniMath" w:cs="Times New Roman"/>
          <w:sz w:val="24"/>
          <w:szCs w:val="24"/>
          <w:lang w:val="en-US"/>
        </w:rPr>
        <w:t>angles  when</w:t>
      </w:r>
      <w:proofErr w:type="gramEnd"/>
      <w:r w:rsidRPr="00E56740">
        <w:rPr>
          <w:rFonts w:ascii="Mathcad UniMath" w:eastAsiaTheme="minorEastAsia" w:hAnsi="Mathcad UniMath" w:cs="Times New Roman"/>
          <w:sz w:val="24"/>
          <w:szCs w:val="24"/>
          <w:lang w:val="en-US"/>
        </w:rPr>
        <w:t xml:space="preserve"> we choose (5,9) or (9,5) as (</w:t>
      </w:r>
      <w:proofErr w:type="spellStart"/>
      <w:r w:rsidRPr="00E56740">
        <w:rPr>
          <w:rFonts w:ascii="Mathcad UniMath" w:eastAsiaTheme="minorEastAsia" w:hAnsi="Mathcad UniMath" w:cs="Times New Roman"/>
          <w:sz w:val="24"/>
          <w:szCs w:val="24"/>
          <w:lang w:val="en-US"/>
        </w:rPr>
        <w:t>p,q</w:t>
      </w:r>
      <w:proofErr w:type="spellEnd"/>
      <w:r w:rsidRPr="00E56740">
        <w:rPr>
          <w:rFonts w:ascii="Mathcad UniMath" w:eastAsiaTheme="minorEastAsia" w:hAnsi="Mathcad UniMath" w:cs="Times New Roman"/>
          <w:sz w:val="24"/>
          <w:szCs w:val="24"/>
          <w:lang w:val="en-US"/>
        </w:rPr>
        <w:t>).</w:t>
      </w:r>
    </w:p>
    <w:p w:rsidR="0004690B" w:rsidRPr="00E56740" w:rsidRDefault="00B4276B">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35F0B71D" wp14:editId="6EAD9DF0">
            <wp:extent cx="2790825" cy="2668905"/>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pic:cNvPicPr>
                      <a:picLocks noChangeAspect="1" noChangeArrowheads="1"/>
                    </pic:cNvPicPr>
                  </pic:nvPicPr>
                  <pic:blipFill>
                    <a:blip r:embed="rId18"/>
                    <a:stretch>
                      <a:fillRect/>
                    </a:stretch>
                  </pic:blipFill>
                  <pic:spPr bwMode="auto">
                    <a:xfrm>
                      <a:off x="0" y="0"/>
                      <a:ext cx="2790825" cy="2668905"/>
                    </a:xfrm>
                    <a:prstGeom prst="rect">
                      <a:avLst/>
                    </a:prstGeom>
                  </pic:spPr>
                </pic:pic>
              </a:graphicData>
            </a:graphic>
          </wp:inline>
        </w:drawing>
      </w:r>
    </w:p>
    <w:p w:rsidR="0004690B" w:rsidRPr="00833D0C" w:rsidRDefault="00B4276B">
      <w:pPr>
        <w:jc w:val="center"/>
        <w:rPr>
          <w:rFonts w:ascii="Mathcad UniMath" w:eastAsiaTheme="minorEastAsia" w:hAnsi="Mathcad UniMath" w:cs="Times New Roman"/>
          <w:szCs w:val="24"/>
          <w:lang w:val="en-US"/>
        </w:rPr>
      </w:pPr>
      <w:r w:rsidRPr="00833D0C">
        <w:rPr>
          <w:rFonts w:ascii="Mathcad UniMath" w:eastAsiaTheme="minorEastAsia" w:hAnsi="Mathcad UniMath" w:cs="Times New Roman"/>
          <w:szCs w:val="24"/>
          <w:lang w:val="en-US"/>
        </w:rPr>
        <w:t>Figure 5: sin wave direction, period and length representation</w:t>
      </w:r>
      <w:r w:rsidR="0096144E" w:rsidRPr="00833D0C">
        <w:rPr>
          <w:rFonts w:ascii="Mathcad UniMath" w:eastAsiaTheme="minorEastAsia" w:hAnsi="Mathcad UniMath" w:cs="Times New Roman"/>
          <w:szCs w:val="24"/>
          <w:lang w:val="en-US"/>
        </w:rPr>
        <w:t>.</w:t>
      </w:r>
    </w:p>
    <w:p w:rsidR="0004690B" w:rsidRPr="00E56740" w:rsidRDefault="0004690B">
      <w:pPr>
        <w:rPr>
          <w:rFonts w:ascii="Mathcad UniMath" w:hAnsi="Mathcad UniMath" w:cs="Times New Roman"/>
          <w:sz w:val="24"/>
          <w:szCs w:val="24"/>
          <w:lang w:val="en-US" w:eastAsia="sv-SE"/>
        </w:rPr>
      </w:pPr>
    </w:p>
    <w:p w:rsidR="0004690B" w:rsidRPr="00E56740" w:rsidRDefault="00B4276B">
      <w:pPr>
        <w:jc w:val="center"/>
        <w:rPr>
          <w:rFonts w:ascii="Mathcad UniMath" w:hAnsi="Mathcad UniMath" w:cs="Times New Roman"/>
          <w:sz w:val="24"/>
          <w:szCs w:val="24"/>
          <w:lang w:eastAsia="sv-SE"/>
        </w:rPr>
      </w:pPr>
      <w:r w:rsidRPr="00E56740">
        <w:rPr>
          <w:rFonts w:ascii="Mathcad UniMath" w:hAnsi="Mathcad UniMath" w:cs="Times New Roman"/>
          <w:noProof/>
          <w:sz w:val="24"/>
          <w:szCs w:val="24"/>
          <w:lang w:eastAsia="sv-SE"/>
        </w:rPr>
        <w:drawing>
          <wp:inline distT="0" distB="0" distL="0" distR="0" wp14:anchorId="1590E831" wp14:editId="732857C5">
            <wp:extent cx="2400300" cy="1946275"/>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9"/>
                    <a:srcRect t="19412" r="75507" b="45270"/>
                    <a:stretch>
                      <a:fillRect/>
                    </a:stretch>
                  </pic:blipFill>
                  <pic:spPr bwMode="auto">
                    <a:xfrm>
                      <a:off x="0" y="0"/>
                      <a:ext cx="2400300" cy="1946275"/>
                    </a:xfrm>
                    <a:prstGeom prst="rect">
                      <a:avLst/>
                    </a:prstGeom>
                  </pic:spPr>
                </pic:pic>
              </a:graphicData>
            </a:graphic>
          </wp:inline>
        </w:drawing>
      </w:r>
      <w:r w:rsidRPr="00E56740">
        <w:rPr>
          <w:rFonts w:ascii="Mathcad UniMath" w:hAnsi="Mathcad UniMath" w:cs="Times New Roman"/>
          <w:noProof/>
          <w:sz w:val="24"/>
          <w:szCs w:val="24"/>
          <w:lang w:eastAsia="sv-SE"/>
        </w:rPr>
        <w:drawing>
          <wp:inline distT="0" distB="0" distL="0" distR="0" wp14:anchorId="6DBC14B4" wp14:editId="63732C0F">
            <wp:extent cx="2477770" cy="1943100"/>
            <wp:effectExtent l="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pic:cNvPicPr>
                      <a:picLocks noChangeAspect="1" noChangeArrowheads="1"/>
                    </pic:cNvPicPr>
                  </pic:nvPicPr>
                  <pic:blipFill>
                    <a:blip r:embed="rId20"/>
                    <a:srcRect l="2318" t="37357" r="72360" b="27335"/>
                    <a:stretch>
                      <a:fillRect/>
                    </a:stretch>
                  </pic:blipFill>
                  <pic:spPr bwMode="auto">
                    <a:xfrm>
                      <a:off x="0" y="0"/>
                      <a:ext cx="2477770" cy="1943100"/>
                    </a:xfrm>
                    <a:prstGeom prst="rect">
                      <a:avLst/>
                    </a:prstGeom>
                  </pic:spPr>
                </pic:pic>
              </a:graphicData>
            </a:graphic>
          </wp:inline>
        </w:drawing>
      </w:r>
    </w:p>
    <w:p w:rsidR="0004690B" w:rsidRPr="00833D0C" w:rsidRDefault="00B4276B">
      <w:pPr>
        <w:jc w:val="center"/>
        <w:rPr>
          <w:rFonts w:ascii="Mathcad UniMath" w:hAnsi="Mathcad UniMath" w:cs="Times New Roman"/>
          <w:szCs w:val="24"/>
          <w:lang w:val="en-US" w:eastAsia="sv-SE"/>
        </w:rPr>
      </w:pPr>
      <w:r w:rsidRPr="00833D0C">
        <w:rPr>
          <w:rFonts w:ascii="Mathcad UniMath" w:hAnsi="Mathcad UniMath" w:cs="Times New Roman"/>
          <w:szCs w:val="24"/>
          <w:lang w:val="en-US" w:eastAsia="sv-SE"/>
        </w:rPr>
        <w:t>Figure 6: angles (in degrees) for (</w:t>
      </w:r>
      <w:proofErr w:type="spellStart"/>
      <w:r w:rsidRPr="00833D0C">
        <w:rPr>
          <w:rFonts w:ascii="Mathcad UniMath" w:hAnsi="Mathcad UniMath" w:cs="Times New Roman"/>
          <w:szCs w:val="24"/>
          <w:lang w:val="en-US" w:eastAsia="sv-SE"/>
        </w:rPr>
        <w:t>p</w:t>
      </w:r>
      <w:proofErr w:type="gramStart"/>
      <w:r w:rsidRPr="00833D0C">
        <w:rPr>
          <w:rFonts w:ascii="Mathcad UniMath" w:hAnsi="Mathcad UniMath" w:cs="Times New Roman"/>
          <w:szCs w:val="24"/>
          <w:lang w:val="en-US" w:eastAsia="sv-SE"/>
        </w:rPr>
        <w:t>,q</w:t>
      </w:r>
      <w:proofErr w:type="spellEnd"/>
      <w:proofErr w:type="gramEnd"/>
      <w:r w:rsidRPr="00833D0C">
        <w:rPr>
          <w:rFonts w:ascii="Mathcad UniMath" w:hAnsi="Mathcad UniMath" w:cs="Times New Roman"/>
          <w:szCs w:val="24"/>
          <w:lang w:val="en-US" w:eastAsia="sv-SE"/>
        </w:rPr>
        <w:t>) = (5,9) and (</w:t>
      </w:r>
      <w:proofErr w:type="spellStart"/>
      <w:r w:rsidRPr="00833D0C">
        <w:rPr>
          <w:rFonts w:ascii="Mathcad UniMath" w:hAnsi="Mathcad UniMath" w:cs="Times New Roman"/>
          <w:szCs w:val="24"/>
          <w:lang w:val="en-US" w:eastAsia="sv-SE"/>
        </w:rPr>
        <w:t>p,q</w:t>
      </w:r>
      <w:proofErr w:type="spellEnd"/>
      <w:r w:rsidRPr="00833D0C">
        <w:rPr>
          <w:rFonts w:ascii="Mathcad UniMath" w:hAnsi="Mathcad UniMath" w:cs="Times New Roman"/>
          <w:szCs w:val="24"/>
          <w:lang w:val="en-US" w:eastAsia="sv-SE"/>
        </w:rPr>
        <w:t>) = (5,9)</w:t>
      </w:r>
    </w:p>
    <w:p w:rsidR="0004690B" w:rsidRPr="00E56740" w:rsidRDefault="0004690B">
      <w:pPr>
        <w:rPr>
          <w:rFonts w:ascii="Mathcad UniMath" w:hAnsi="Mathcad UniMath" w:cs="Times New Roman"/>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bCs/>
          <w:sz w:val="24"/>
          <w:szCs w:val="24"/>
          <w:lang w:val="en-US"/>
        </w:rPr>
      </w:pPr>
      <w:r w:rsidRPr="00460180">
        <w:rPr>
          <w:rFonts w:ascii="Mathcad UniMath" w:hAnsi="Mathcad UniMath" w:cs="Times New Roman"/>
          <w:bCs/>
          <w:i/>
          <w:sz w:val="24"/>
          <w:szCs w:val="24"/>
          <w:u w:val="single"/>
          <w:lang w:val="en-US"/>
        </w:rPr>
        <w:t>Question 5:</w:t>
      </w:r>
      <w:r w:rsidRPr="00E56740">
        <w:rPr>
          <w:rFonts w:ascii="Mathcad UniMath" w:hAnsi="Mathcad UniMath" w:cs="Times New Roman"/>
          <w:b/>
          <w:bCs/>
          <w:sz w:val="24"/>
          <w:szCs w:val="24"/>
          <w:lang w:val="en-US"/>
        </w:rPr>
        <w:t xml:space="preserve"> What happens when we pass the point in the center and either p or q exceeds half the image size? Explain and illustrate graphically with </w:t>
      </w:r>
      <w:proofErr w:type="spellStart"/>
      <w:r w:rsidRPr="00E56740">
        <w:rPr>
          <w:rFonts w:ascii="Mathcad UniMath" w:hAnsi="Mathcad UniMath" w:cs="Times New Roman"/>
          <w:b/>
          <w:bCs/>
          <w:sz w:val="24"/>
          <w:szCs w:val="24"/>
          <w:lang w:val="en-US"/>
        </w:rPr>
        <w:t>Matlab</w:t>
      </w:r>
      <w:proofErr w:type="spellEnd"/>
      <w:r w:rsidRPr="00E56740">
        <w:rPr>
          <w:rFonts w:ascii="Mathcad UniMath" w:hAnsi="Mathcad UniMath" w:cs="Times New Roman"/>
          <w:b/>
          <w:bCs/>
          <w:sz w:val="24"/>
          <w:szCs w:val="24"/>
          <w:lang w:val="en-US"/>
        </w:rPr>
        <w:t xml:space="preserve">! </w:t>
      </w:r>
    </w:p>
    <w:p w:rsidR="0004690B" w:rsidRPr="00E56740" w:rsidRDefault="0004690B">
      <w:pPr>
        <w:rPr>
          <w:rFonts w:ascii="Mathcad UniMath" w:hAnsi="Mathcad UniMath" w:cs="Times New Roman"/>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As it was explained in class, the center of the Fourier transform is the center of the image, and there is symmetry on both the x and y axis due to the periodic </w:t>
      </w:r>
      <w:r w:rsidRPr="00E56740">
        <w:rPr>
          <w:rFonts w:ascii="Mathcad UniMath" w:hAnsi="Mathcad UniMath" w:cs="Times New Roman"/>
          <w:sz w:val="24"/>
          <w:szCs w:val="24"/>
          <w:lang w:val="en-US"/>
        </w:rPr>
        <w:lastRenderedPageBreak/>
        <w:t>character of this transformation. We can show this by choosing a point on the left upper side of the image, and the symmetrical point around y axis on another image. If the transformation is periodic as it was</w:t>
      </w:r>
      <w:r w:rsidR="0096144E" w:rsidRPr="00E56740">
        <w:rPr>
          <w:rFonts w:ascii="Mathcad UniMath" w:hAnsi="Mathcad UniMath" w:cs="Times New Roman"/>
          <w:sz w:val="24"/>
          <w:szCs w:val="24"/>
          <w:lang w:val="en-US"/>
        </w:rPr>
        <w:t xml:space="preserve"> said in class, we should get a symmetrical solution</w:t>
      </w:r>
      <w:r w:rsidRPr="00E56740">
        <w:rPr>
          <w:rFonts w:ascii="Mathcad UniMath" w:hAnsi="Mathcad UniMath" w:cs="Times New Roman"/>
          <w:sz w:val="24"/>
          <w:szCs w:val="24"/>
          <w:lang w:val="en-US"/>
        </w:rPr>
        <w:t xml:space="preserve"> around the y axis. This can be shown by the following figures: </w:t>
      </w:r>
    </w:p>
    <w:p w:rsidR="00C6412C" w:rsidRPr="00E56740" w:rsidRDefault="00C6412C">
      <w:pPr>
        <w:rPr>
          <w:rFonts w:ascii="Mathcad UniMath" w:hAnsi="Mathcad UniMath" w:cs="Times New Roman"/>
          <w:noProof/>
          <w:sz w:val="24"/>
          <w:szCs w:val="24"/>
          <w:lang w:val="en-US" w:eastAsia="sv-SE"/>
        </w:rPr>
      </w:pPr>
    </w:p>
    <w:p w:rsidR="00C6412C" w:rsidRPr="00E56740" w:rsidRDefault="00C6412C" w:rsidP="00C6412C">
      <w:pPr>
        <w:jc w:val="center"/>
        <w:rPr>
          <w:rFonts w:ascii="Mathcad UniMath" w:hAnsi="Mathcad UniMath" w:cs="Times New Roman"/>
          <w:noProof/>
          <w:sz w:val="24"/>
          <w:szCs w:val="24"/>
          <w:lang w:eastAsia="sv-SE"/>
        </w:rPr>
      </w:pPr>
      <w:r w:rsidRPr="00E56740">
        <w:rPr>
          <w:rFonts w:ascii="Mathcad UniMath" w:hAnsi="Mathcad UniMath" w:cs="Times New Roman"/>
          <w:noProof/>
          <w:sz w:val="24"/>
          <w:szCs w:val="24"/>
          <w:lang w:eastAsia="sv-SE"/>
        </w:rPr>
        <w:drawing>
          <wp:inline distT="0" distB="0" distL="0" distR="0" wp14:anchorId="546E203A" wp14:editId="1FD736AD">
            <wp:extent cx="2733675" cy="2076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0588" t="29706" r="63913" b="35855"/>
                    <a:stretch/>
                  </pic:blipFill>
                  <pic:spPr bwMode="auto">
                    <a:xfrm>
                      <a:off x="0" y="0"/>
                      <a:ext cx="2737527" cy="2079810"/>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cs="Times New Roman"/>
          <w:noProof/>
          <w:sz w:val="24"/>
          <w:szCs w:val="24"/>
          <w:lang w:eastAsia="sv-SE"/>
        </w:rPr>
        <w:drawing>
          <wp:inline distT="0" distB="0" distL="0" distR="0" wp14:anchorId="1E594A04" wp14:editId="627933A6">
            <wp:extent cx="2638270" cy="2066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9872" t="29117" r="34122" b="34663"/>
                    <a:stretch/>
                  </pic:blipFill>
                  <pic:spPr bwMode="auto">
                    <a:xfrm>
                      <a:off x="0" y="0"/>
                      <a:ext cx="2643013" cy="2070640"/>
                    </a:xfrm>
                    <a:prstGeom prst="rect">
                      <a:avLst/>
                    </a:prstGeom>
                    <a:ln>
                      <a:noFill/>
                    </a:ln>
                    <a:extLst>
                      <a:ext uri="{53640926-AAD7-44D8-BBD7-CCE9431645EC}">
                        <a14:shadowObscured xmlns:a14="http://schemas.microsoft.com/office/drawing/2010/main"/>
                      </a:ext>
                    </a:extLst>
                  </pic:spPr>
                </pic:pic>
              </a:graphicData>
            </a:graphic>
          </wp:inline>
        </w:drawing>
      </w:r>
    </w:p>
    <w:p w:rsidR="00C6412C" w:rsidRPr="00833D0C" w:rsidRDefault="00C6412C" w:rsidP="00C6412C">
      <w:pPr>
        <w:jc w:val="center"/>
        <w:rPr>
          <w:rFonts w:ascii="Mathcad UniMath" w:hAnsi="Mathcad UniMath" w:cs="Times New Roman"/>
          <w:noProof/>
          <w:szCs w:val="24"/>
          <w:lang w:val="en-US" w:eastAsia="sv-SE"/>
        </w:rPr>
      </w:pPr>
      <w:r w:rsidRPr="00833D0C">
        <w:rPr>
          <w:rFonts w:ascii="Mathcad UniMath" w:hAnsi="Mathcad UniMath" w:cs="Times New Roman"/>
          <w:noProof/>
          <w:szCs w:val="24"/>
          <w:lang w:val="en-US" w:eastAsia="sv-SE"/>
        </w:rPr>
        <w:t>Figure 7: on the left, coordinates (5,9) . On the right, the y-axis simmetrycal point, (5,121)</w:t>
      </w:r>
    </w:p>
    <w:p w:rsidR="0004690B" w:rsidRPr="00E56740" w:rsidRDefault="0004690B">
      <w:pPr>
        <w:rPr>
          <w:rFonts w:ascii="Mathcad UniMath" w:hAnsi="Mathcad UniMath" w:cs="Times New Roman"/>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Repeating the process, but this time, exceeding the value in the y axis, we get that the symmetry is now around the x axis, as expected.</w:t>
      </w:r>
    </w:p>
    <w:p w:rsidR="00C6412C" w:rsidRPr="00E56740" w:rsidRDefault="00C6412C">
      <w:pPr>
        <w:rPr>
          <w:rFonts w:ascii="Mathcad UniMath" w:hAnsi="Mathcad UniMath" w:cs="Times New Roman"/>
          <w:noProof/>
          <w:sz w:val="24"/>
          <w:szCs w:val="24"/>
          <w:lang w:val="en-US" w:eastAsia="sv-SE"/>
        </w:rPr>
      </w:pPr>
    </w:p>
    <w:p w:rsidR="00C6412C" w:rsidRPr="00E56740" w:rsidRDefault="00C6412C">
      <w:pPr>
        <w:rPr>
          <w:rFonts w:ascii="Mathcad UniMath" w:hAnsi="Mathcad UniMath" w:cs="Times New Roman"/>
          <w:noProof/>
          <w:sz w:val="24"/>
          <w:szCs w:val="24"/>
          <w:lang w:eastAsia="sv-SE"/>
        </w:rPr>
      </w:pPr>
      <w:r w:rsidRPr="00E56740">
        <w:rPr>
          <w:rFonts w:ascii="Mathcad UniMath" w:hAnsi="Mathcad UniMath" w:cs="Times New Roman"/>
          <w:noProof/>
          <w:sz w:val="24"/>
          <w:szCs w:val="24"/>
          <w:lang w:eastAsia="sv-SE"/>
        </w:rPr>
        <w:drawing>
          <wp:inline distT="0" distB="0" distL="0" distR="0" wp14:anchorId="5EBF49FC" wp14:editId="6B862ADA">
            <wp:extent cx="2741991" cy="2032299"/>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5386" t="21177" r="56465" b="41733"/>
                    <a:stretch/>
                  </pic:blipFill>
                  <pic:spPr bwMode="auto">
                    <a:xfrm>
                      <a:off x="0" y="0"/>
                      <a:ext cx="2747138" cy="2036114"/>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cs="Times New Roman"/>
          <w:noProof/>
          <w:sz w:val="24"/>
          <w:szCs w:val="24"/>
          <w:lang w:eastAsia="sv-SE"/>
        </w:rPr>
        <w:drawing>
          <wp:inline distT="0" distB="0" distL="0" distR="0" wp14:anchorId="1526D307" wp14:editId="0D7A6154">
            <wp:extent cx="2781300" cy="204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8475" t="22059" r="23360" b="41126"/>
                    <a:stretch/>
                  </pic:blipFill>
                  <pic:spPr bwMode="auto">
                    <a:xfrm>
                      <a:off x="0" y="0"/>
                      <a:ext cx="2789427" cy="2051050"/>
                    </a:xfrm>
                    <a:prstGeom prst="rect">
                      <a:avLst/>
                    </a:prstGeom>
                    <a:ln>
                      <a:noFill/>
                    </a:ln>
                    <a:extLst>
                      <a:ext uri="{53640926-AAD7-44D8-BBD7-CCE9431645EC}">
                        <a14:shadowObscured xmlns:a14="http://schemas.microsoft.com/office/drawing/2010/main"/>
                      </a:ext>
                    </a:extLst>
                  </pic:spPr>
                </pic:pic>
              </a:graphicData>
            </a:graphic>
          </wp:inline>
        </w:drawing>
      </w:r>
    </w:p>
    <w:p w:rsidR="00C6412C" w:rsidRPr="00833D0C" w:rsidRDefault="00C6412C" w:rsidP="00C6412C">
      <w:pPr>
        <w:jc w:val="center"/>
        <w:rPr>
          <w:rFonts w:ascii="Mathcad UniMath" w:hAnsi="Mathcad UniMath" w:cs="Times New Roman"/>
          <w:noProof/>
          <w:szCs w:val="24"/>
          <w:lang w:val="en-US" w:eastAsia="sv-SE"/>
        </w:rPr>
      </w:pPr>
      <w:r w:rsidRPr="00833D0C">
        <w:rPr>
          <w:rFonts w:ascii="Mathcad UniMath" w:hAnsi="Mathcad UniMath" w:cs="Times New Roman"/>
          <w:noProof/>
          <w:szCs w:val="24"/>
          <w:lang w:val="en-US" w:eastAsia="sv-SE"/>
        </w:rPr>
        <w:t>Figure 8: on the left, coordinates (5,9) . On the right, the x-axis simmetrycal point, (125,9)</w:t>
      </w:r>
    </w:p>
    <w:p w:rsidR="00C6412C" w:rsidRPr="00833D0C" w:rsidRDefault="00C6412C">
      <w:pPr>
        <w:rPr>
          <w:rFonts w:ascii="Mathcad UniMath" w:hAnsi="Mathcad UniMath" w:cs="Times New Roman"/>
          <w:szCs w:val="24"/>
          <w:lang w:val="en-US"/>
        </w:rPr>
      </w:pPr>
    </w:p>
    <w:p w:rsidR="00C6412C" w:rsidRDefault="0096144E">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 last experiment is then </w:t>
      </w:r>
      <w:r w:rsidR="00B4276B" w:rsidRPr="00E56740">
        <w:rPr>
          <w:rFonts w:ascii="Mathcad UniMath" w:hAnsi="Mathcad UniMath" w:cs="Times New Roman"/>
          <w:sz w:val="24"/>
          <w:szCs w:val="24"/>
          <w:lang w:val="en-US"/>
        </w:rPr>
        <w:t xml:space="preserve">to exceed the value both in the x and y axis, and now, the symmetry should be around a point, the center of the image. </w:t>
      </w:r>
    </w:p>
    <w:p w:rsidR="00833D0C" w:rsidRPr="00E56740" w:rsidRDefault="00833D0C">
      <w:pPr>
        <w:rPr>
          <w:rFonts w:ascii="Mathcad UniMath" w:hAnsi="Mathcad UniMath" w:cs="Times New Roman"/>
          <w:sz w:val="24"/>
          <w:szCs w:val="24"/>
          <w:lang w:val="en-US"/>
        </w:rPr>
      </w:pPr>
    </w:p>
    <w:p w:rsidR="00C6412C" w:rsidRPr="00E56740" w:rsidRDefault="00C6412C">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eastAsia="sv-SE"/>
        </w:rPr>
        <w:drawing>
          <wp:inline distT="0" distB="0" distL="0" distR="0" wp14:anchorId="2AF48652" wp14:editId="01D1B11D">
            <wp:extent cx="2552700" cy="19375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704" t="26471" r="54809" b="36439"/>
                    <a:stretch/>
                  </pic:blipFill>
                  <pic:spPr bwMode="auto">
                    <a:xfrm>
                      <a:off x="0" y="0"/>
                      <a:ext cx="2557461" cy="1941205"/>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cs="Times New Roman"/>
          <w:noProof/>
          <w:sz w:val="24"/>
          <w:szCs w:val="24"/>
          <w:lang w:val="en-US" w:eastAsia="sv-SE"/>
        </w:rPr>
        <w:t xml:space="preserve"> </w:t>
      </w:r>
      <w:r w:rsidRPr="00E56740">
        <w:rPr>
          <w:rFonts w:ascii="Mathcad UniMath" w:hAnsi="Mathcad UniMath" w:cs="Times New Roman"/>
          <w:noProof/>
          <w:sz w:val="24"/>
          <w:szCs w:val="24"/>
          <w:lang w:eastAsia="sv-SE"/>
        </w:rPr>
        <w:drawing>
          <wp:inline distT="0" distB="0" distL="0" distR="0" wp14:anchorId="64845749" wp14:editId="44157CBD">
            <wp:extent cx="2562225" cy="191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8310" t="27059" r="24685" b="37009"/>
                    <a:stretch/>
                  </pic:blipFill>
                  <pic:spPr bwMode="auto">
                    <a:xfrm>
                      <a:off x="0" y="0"/>
                      <a:ext cx="2572589" cy="1925495"/>
                    </a:xfrm>
                    <a:prstGeom prst="rect">
                      <a:avLst/>
                    </a:prstGeom>
                    <a:ln>
                      <a:noFill/>
                    </a:ln>
                    <a:extLst>
                      <a:ext uri="{53640926-AAD7-44D8-BBD7-CCE9431645EC}">
                        <a14:shadowObscured xmlns:a14="http://schemas.microsoft.com/office/drawing/2010/main"/>
                      </a:ext>
                    </a:extLst>
                  </pic:spPr>
                </pic:pic>
              </a:graphicData>
            </a:graphic>
          </wp:inline>
        </w:drawing>
      </w:r>
    </w:p>
    <w:p w:rsidR="00C6412C" w:rsidRPr="00833D0C" w:rsidRDefault="00C6412C" w:rsidP="00C6412C">
      <w:pPr>
        <w:jc w:val="center"/>
        <w:rPr>
          <w:rFonts w:ascii="Mathcad UniMath" w:hAnsi="Mathcad UniMath" w:cs="Times New Roman"/>
          <w:noProof/>
          <w:szCs w:val="24"/>
          <w:lang w:val="en-US" w:eastAsia="sv-SE"/>
        </w:rPr>
      </w:pPr>
      <w:r w:rsidRPr="00833D0C">
        <w:rPr>
          <w:rFonts w:ascii="Mathcad UniMath" w:hAnsi="Mathcad UniMath" w:cs="Times New Roman"/>
          <w:noProof/>
          <w:szCs w:val="24"/>
          <w:lang w:val="en-US" w:eastAsia="sv-SE"/>
        </w:rPr>
        <w:t>Figure 9: on the left, coordinates (5,9) . On the right, the center simmetrycal point, (125,121)</w:t>
      </w:r>
    </w:p>
    <w:p w:rsidR="0004690B" w:rsidRPr="00E56740" w:rsidRDefault="00B4276B" w:rsidP="00E56740">
      <w:pPr>
        <w:pBdr>
          <w:top w:val="single" w:sz="4" w:space="1" w:color="auto"/>
          <w:bottom w:val="single" w:sz="4" w:space="1" w:color="auto"/>
        </w:pBdr>
        <w:rPr>
          <w:rFonts w:ascii="Mathcad UniMath" w:hAnsi="Mathcad UniMath" w:cs="Times New Roman"/>
          <w:b/>
          <w:bCs/>
          <w:sz w:val="24"/>
          <w:szCs w:val="24"/>
          <w:lang w:val="en-US"/>
        </w:rPr>
      </w:pPr>
      <w:r w:rsidRPr="00460180">
        <w:rPr>
          <w:rFonts w:ascii="Mathcad UniMath" w:hAnsi="Mathcad UniMath" w:cs="Times New Roman"/>
          <w:bCs/>
          <w:i/>
          <w:sz w:val="24"/>
          <w:szCs w:val="24"/>
          <w:u w:val="single"/>
          <w:lang w:val="en-US"/>
        </w:rPr>
        <w:lastRenderedPageBreak/>
        <w:t>Question 6:</w:t>
      </w:r>
      <w:r w:rsidRPr="00E56740">
        <w:rPr>
          <w:rFonts w:ascii="Mathcad UniMath" w:hAnsi="Mathcad UniMath" w:cs="Times New Roman"/>
          <w:b/>
          <w:bCs/>
          <w:sz w:val="24"/>
          <w:szCs w:val="24"/>
          <w:lang w:val="en-US"/>
        </w:rPr>
        <w:t xml:space="preserve"> What is the purpose of the instructions following the question </w:t>
      </w:r>
      <w:r w:rsidR="0096144E" w:rsidRPr="00E56740">
        <w:rPr>
          <w:rFonts w:ascii="Mathcad UniMath" w:hAnsi="Mathcad UniMath" w:cs="Times New Roman"/>
          <w:b/>
          <w:bCs/>
          <w:i/>
          <w:sz w:val="24"/>
          <w:szCs w:val="24"/>
          <w:lang w:val="en-US"/>
        </w:rPr>
        <w:t>‘</w:t>
      </w:r>
      <w:r w:rsidRPr="00E56740">
        <w:rPr>
          <w:rFonts w:ascii="Mathcad UniMath" w:hAnsi="Mathcad UniMath" w:cs="Times New Roman"/>
          <w:b/>
          <w:bCs/>
          <w:i/>
          <w:sz w:val="24"/>
          <w:szCs w:val="24"/>
          <w:lang w:val="en-US"/>
        </w:rPr>
        <w:t>What is done by these instructions?</w:t>
      </w:r>
      <w:r w:rsidR="0096144E" w:rsidRPr="00E56740">
        <w:rPr>
          <w:rFonts w:ascii="Mathcad UniMath" w:hAnsi="Mathcad UniMath" w:cs="Times New Roman"/>
          <w:b/>
          <w:bCs/>
          <w:i/>
          <w:sz w:val="24"/>
          <w:szCs w:val="24"/>
          <w:lang w:val="en-US"/>
        </w:rPr>
        <w:t>’</w:t>
      </w:r>
      <w:r w:rsidRPr="00E56740">
        <w:rPr>
          <w:rFonts w:ascii="Mathcad UniMath" w:hAnsi="Mathcad UniMath" w:cs="Times New Roman"/>
          <w:b/>
          <w:bCs/>
          <w:sz w:val="24"/>
          <w:szCs w:val="24"/>
          <w:lang w:val="en-US"/>
        </w:rPr>
        <w:t xml:space="preserve"> in the code?</w:t>
      </w:r>
    </w:p>
    <w:p w:rsidR="0004690B" w:rsidRPr="00E56740" w:rsidRDefault="0004690B">
      <w:pPr>
        <w:rPr>
          <w:rFonts w:ascii="Mathcad UniMath" w:hAnsi="Mathcad UniMath" w:cs="Times New Roman"/>
          <w:sz w:val="24"/>
          <w:szCs w:val="24"/>
          <w:lang w:val="en-US"/>
        </w:rPr>
      </w:pPr>
    </w:p>
    <w:p w:rsidR="0004690B" w:rsidRPr="00E56740" w:rsidRDefault="00B4276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As we concluded before, there is a periodical character on the </w:t>
      </w:r>
      <w:r w:rsidR="00873554" w:rsidRPr="00E56740">
        <w:rPr>
          <w:rFonts w:ascii="Mathcad UniMath" w:hAnsi="Mathcad UniMath" w:cs="Times New Roman"/>
          <w:sz w:val="24"/>
          <w:szCs w:val="24"/>
          <w:lang w:val="en-US"/>
        </w:rPr>
        <w:t>transformation;</w:t>
      </w:r>
      <w:r w:rsidRPr="00E56740">
        <w:rPr>
          <w:rFonts w:ascii="Mathcad UniMath" w:hAnsi="Mathcad UniMath" w:cs="Times New Roman"/>
          <w:sz w:val="24"/>
          <w:szCs w:val="24"/>
          <w:lang w:val="en-US"/>
        </w:rPr>
        <w:t xml:space="preserve"> this is why is the same to represent the frequencies from 0 to N than to -N/2 to N/2. Using this notation makes it easier to understand what is happening, this is why, in the function </w:t>
      </w:r>
      <w:proofErr w:type="spellStart"/>
      <w:proofErr w:type="gramStart"/>
      <w:r w:rsidRPr="00833D0C">
        <w:rPr>
          <w:rFonts w:ascii="Consolas" w:hAnsi="Consolas" w:cs="Consolas"/>
          <w:szCs w:val="24"/>
          <w:lang w:val="en-US"/>
        </w:rPr>
        <w:t>ffftwave</w:t>
      </w:r>
      <w:proofErr w:type="spellEnd"/>
      <w:r w:rsidR="00873554" w:rsidRPr="00833D0C">
        <w:rPr>
          <w:rFonts w:ascii="Consolas" w:hAnsi="Consolas" w:cs="Consolas"/>
          <w:szCs w:val="24"/>
          <w:lang w:val="en-US"/>
        </w:rPr>
        <w:t>(</w:t>
      </w:r>
      <w:proofErr w:type="gramEnd"/>
      <w:r w:rsidR="00873554" w:rsidRPr="00833D0C">
        <w:rPr>
          <w:rFonts w:ascii="Consolas" w:hAnsi="Consolas" w:cs="Consolas"/>
          <w:szCs w:val="24"/>
          <w:lang w:val="en-US"/>
        </w:rPr>
        <w:t>)</w:t>
      </w:r>
      <w:r w:rsidRPr="00E56740">
        <w:rPr>
          <w:rFonts w:ascii="Mathcad UniMath" w:hAnsi="Mathcad UniMath" w:cs="Times New Roman"/>
          <w:sz w:val="24"/>
          <w:szCs w:val="24"/>
          <w:lang w:val="en-US"/>
        </w:rPr>
        <w:t>, the system of coordinates is changed so that</w:t>
      </w:r>
      <w:r w:rsidR="0040098A" w:rsidRPr="00E56740">
        <w:rPr>
          <w:rFonts w:ascii="Mathcad UniMath" w:hAnsi="Mathcad UniMath" w:cs="Times New Roman"/>
          <w:sz w:val="24"/>
          <w:szCs w:val="24"/>
          <w:lang w:val="en-US"/>
        </w:rPr>
        <w:t xml:space="preserve"> we can use this new </w:t>
      </w:r>
      <w:r w:rsidRPr="00E56740">
        <w:rPr>
          <w:rFonts w:ascii="Mathcad UniMath" w:hAnsi="Mathcad UniMath" w:cs="Times New Roman"/>
          <w:sz w:val="24"/>
          <w:szCs w:val="24"/>
          <w:lang w:val="en-US"/>
        </w:rPr>
        <w:t xml:space="preserve">notation. In the original image, the origin was in the point </w:t>
      </w:r>
      <w:r w:rsidR="00873554" w:rsidRPr="00833D0C">
        <w:rPr>
          <w:rFonts w:ascii="Consolas" w:hAnsi="Consolas" w:cs="Consolas"/>
          <w:szCs w:val="24"/>
          <w:lang w:val="en-US"/>
        </w:rPr>
        <w:t>(</w:t>
      </w:r>
      <w:r w:rsidRPr="00833D0C">
        <w:rPr>
          <w:rFonts w:ascii="Consolas" w:hAnsi="Consolas" w:cs="Consolas"/>
          <w:szCs w:val="24"/>
          <w:lang w:val="en-US"/>
        </w:rPr>
        <w:t>1</w:t>
      </w:r>
      <w:r w:rsidR="00833D0C" w:rsidRPr="00833D0C">
        <w:rPr>
          <w:rFonts w:ascii="Consolas" w:hAnsi="Consolas" w:cs="Consolas"/>
          <w:szCs w:val="24"/>
          <w:lang w:val="en-US"/>
        </w:rPr>
        <w:t>, 1</w:t>
      </w:r>
      <w:r w:rsidR="00873554" w:rsidRPr="00833D0C">
        <w:rPr>
          <w:rFonts w:ascii="Consolas" w:hAnsi="Consolas" w:cs="Consolas"/>
          <w:szCs w:val="24"/>
          <w:lang w:val="en-US"/>
        </w:rPr>
        <w:t>)</w:t>
      </w:r>
      <w:r w:rsidRPr="00E56740">
        <w:rPr>
          <w:rFonts w:ascii="Mathcad UniMath" w:hAnsi="Mathcad UniMath" w:cs="Times New Roman"/>
          <w:sz w:val="24"/>
          <w:szCs w:val="24"/>
          <w:lang w:val="en-US"/>
        </w:rPr>
        <w:t xml:space="preserve">, situated in the upper left corner. Now, we want the origin of our new system to be </w:t>
      </w:r>
      <w:r w:rsidR="00873554" w:rsidRPr="00833D0C">
        <w:rPr>
          <w:rFonts w:ascii="Consolas" w:hAnsi="Consolas" w:cs="Consolas"/>
          <w:szCs w:val="24"/>
          <w:lang w:val="en-US"/>
        </w:rPr>
        <w:t>(</w:t>
      </w:r>
      <w:r w:rsidRPr="00833D0C">
        <w:rPr>
          <w:rFonts w:ascii="Consolas" w:hAnsi="Consolas" w:cs="Consolas"/>
          <w:szCs w:val="24"/>
          <w:lang w:val="en-US"/>
        </w:rPr>
        <w:t>0</w:t>
      </w:r>
      <w:r w:rsidR="00833D0C" w:rsidRPr="00833D0C">
        <w:rPr>
          <w:rFonts w:ascii="Consolas" w:hAnsi="Consolas" w:cs="Consolas"/>
          <w:szCs w:val="24"/>
          <w:lang w:val="en-US"/>
        </w:rPr>
        <w:t>, 0</w:t>
      </w:r>
      <w:r w:rsidR="00873554" w:rsidRPr="00833D0C">
        <w:rPr>
          <w:rFonts w:ascii="Consolas" w:hAnsi="Consolas" w:cs="Consolas"/>
          <w:szCs w:val="24"/>
          <w:lang w:val="en-US"/>
        </w:rPr>
        <w:t>)</w:t>
      </w:r>
      <w:r w:rsidRPr="00E56740">
        <w:rPr>
          <w:rFonts w:ascii="Mathcad UniMath" w:hAnsi="Mathcad UniMath" w:cs="Times New Roman"/>
          <w:sz w:val="24"/>
          <w:szCs w:val="24"/>
          <w:lang w:val="en-US"/>
        </w:rPr>
        <w:t>, and centered in the image. And also</w:t>
      </w:r>
      <w:r w:rsidR="0040098A" w:rsidRPr="00E56740">
        <w:rPr>
          <w:rFonts w:ascii="Mathcad UniMath" w:hAnsi="Mathcad UniMath" w:cs="Times New Roman"/>
          <w:sz w:val="24"/>
          <w:szCs w:val="24"/>
          <w:lang w:val="en-US"/>
        </w:rPr>
        <w:t>, by this change</w:t>
      </w:r>
      <w:r w:rsidRPr="00E56740">
        <w:rPr>
          <w:rFonts w:ascii="Mathcad UniMath" w:hAnsi="Mathcad UniMath" w:cs="Times New Roman"/>
          <w:sz w:val="24"/>
          <w:szCs w:val="24"/>
          <w:lang w:val="en-US"/>
        </w:rPr>
        <w:t xml:space="preserve">, </w:t>
      </w:r>
      <w:r w:rsidR="0040098A" w:rsidRPr="00E56740">
        <w:rPr>
          <w:rFonts w:ascii="Mathcad UniMath" w:hAnsi="Mathcad UniMath" w:cs="Times New Roman"/>
          <w:sz w:val="24"/>
          <w:szCs w:val="24"/>
          <w:lang w:val="en-US"/>
        </w:rPr>
        <w:t xml:space="preserve">now </w:t>
      </w:r>
      <w:r w:rsidRPr="00E56740">
        <w:rPr>
          <w:rFonts w:ascii="Mathcad UniMath" w:hAnsi="Mathcad UniMath" w:cs="Times New Roman"/>
          <w:sz w:val="24"/>
          <w:szCs w:val="24"/>
          <w:lang w:val="en-US"/>
        </w:rPr>
        <w:t>instead of using the 0 to N system of frequencies, using the -N/2 to N/2 one. This is done by the part of the code referred as ‘What is done by these instructions?</w:t>
      </w:r>
      <w:proofErr w:type="gramStart"/>
      <w:r w:rsidRPr="00E56740">
        <w:rPr>
          <w:rFonts w:ascii="Mathcad UniMath" w:hAnsi="Mathcad UniMath" w:cs="Times New Roman"/>
          <w:sz w:val="24"/>
          <w:szCs w:val="24"/>
          <w:lang w:val="en-US"/>
        </w:rPr>
        <w:t>’.</w:t>
      </w:r>
      <w:proofErr w:type="gramEnd"/>
    </w:p>
    <w:p w:rsidR="0004690B" w:rsidRPr="00E56740" w:rsidRDefault="0004690B">
      <w:pPr>
        <w:rPr>
          <w:rFonts w:ascii="Mathcad UniMath" w:hAnsi="Mathcad UniMath" w:cs="Times New Roman"/>
          <w:sz w:val="24"/>
          <w:szCs w:val="24"/>
          <w:lang w:val="en-US"/>
        </w:rPr>
      </w:pPr>
    </w:p>
    <w:p w:rsidR="0040098A" w:rsidRPr="00460180" w:rsidRDefault="0040098A"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Linearity</w:t>
      </w:r>
    </w:p>
    <w:p w:rsidR="0004690B" w:rsidRPr="00E56740" w:rsidRDefault="0004690B">
      <w:pPr>
        <w:rPr>
          <w:rFonts w:ascii="Mathcad UniMath" w:hAnsi="Mathcad UniMath" w:cs="Times New Roman"/>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 xml:space="preserve">Question 7: </w:t>
      </w:r>
      <w:r w:rsidRPr="00E56740">
        <w:rPr>
          <w:rFonts w:ascii="Mathcad UniMath" w:hAnsi="Mathcad UniMath" w:cs="Times New Roman"/>
          <w:b/>
          <w:sz w:val="24"/>
          <w:szCs w:val="24"/>
          <w:lang w:val="en-US"/>
        </w:rPr>
        <w:t>Why are these Fourier spectra concentrated to the borders of the images? Can you give a mathematical interpretation? Hint: think of the frequencies in the source image and consider the resulting image as a Fourier transform applied to a 2D function. It might be easier to analyze each dimension separately!</w:t>
      </w:r>
    </w:p>
    <w:p w:rsidR="00775C12" w:rsidRPr="00E56740" w:rsidRDefault="00775C12">
      <w:pPr>
        <w:rPr>
          <w:rFonts w:ascii="Mathcad UniMath" w:hAnsi="Mathcad UniMath" w:cs="Times New Roman"/>
          <w:sz w:val="24"/>
          <w:szCs w:val="24"/>
          <w:lang w:val="en-US"/>
        </w:rPr>
      </w:pPr>
    </w:p>
    <w:p w:rsidR="00027108" w:rsidRPr="00E56740" w:rsidRDefault="00027108">
      <w:pPr>
        <w:rPr>
          <w:rFonts w:ascii="Mathcad UniMath" w:hAnsi="Mathcad UniMath" w:cs="Times New Roman"/>
          <w:noProof/>
          <w:sz w:val="24"/>
          <w:szCs w:val="24"/>
          <w:lang w:val="en-US" w:eastAsia="sv-SE"/>
        </w:rPr>
      </w:pPr>
      <w:r w:rsidRPr="00E56740">
        <w:rPr>
          <w:rFonts w:ascii="Mathcad UniMath" w:hAnsi="Mathcad UniMath" w:cs="Times New Roman"/>
          <w:sz w:val="24"/>
          <w:szCs w:val="24"/>
          <w:lang w:val="en-US"/>
        </w:rPr>
        <w:t xml:space="preserve">After implementing the code that was expressed in the lab guide, we get the following output: </w:t>
      </w:r>
    </w:p>
    <w:p w:rsidR="00757482" w:rsidRPr="00757482" w:rsidRDefault="00757482" w:rsidP="00027108">
      <w:pPr>
        <w:jc w:val="center"/>
        <w:rPr>
          <w:rFonts w:ascii="Mathcad UniMath" w:hAnsi="Mathcad UniMath" w:cs="Times New Roman"/>
          <w:noProof/>
          <w:sz w:val="24"/>
          <w:szCs w:val="24"/>
          <w:lang w:val="en-US" w:eastAsia="sv-SE"/>
        </w:rPr>
      </w:pPr>
    </w:p>
    <w:p w:rsidR="00027108" w:rsidRPr="00E56740" w:rsidRDefault="00027108" w:rsidP="00027108">
      <w:pPr>
        <w:jc w:val="cente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075F3AC0" wp14:editId="6B5D944A">
            <wp:extent cx="1087755" cy="271938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680" t="10883" r="61616" b="10223"/>
                    <a:stretch/>
                  </pic:blipFill>
                  <pic:spPr bwMode="auto">
                    <a:xfrm>
                      <a:off x="0" y="0"/>
                      <a:ext cx="1091340" cy="2728351"/>
                    </a:xfrm>
                    <a:prstGeom prst="rect">
                      <a:avLst/>
                    </a:prstGeom>
                    <a:ln>
                      <a:noFill/>
                    </a:ln>
                    <a:extLst>
                      <a:ext uri="{53640926-AAD7-44D8-BBD7-CCE9431645EC}">
                        <a14:shadowObscured xmlns:a14="http://schemas.microsoft.com/office/drawing/2010/main"/>
                      </a:ext>
                    </a:extLst>
                  </pic:spPr>
                </pic:pic>
              </a:graphicData>
            </a:graphic>
          </wp:inline>
        </w:drawing>
      </w:r>
      <w:r w:rsidR="00757482" w:rsidRPr="00E56740">
        <w:rPr>
          <w:rFonts w:ascii="Mathcad UniMath" w:hAnsi="Mathcad UniMath" w:cs="Times New Roman"/>
          <w:noProof/>
          <w:sz w:val="24"/>
          <w:szCs w:val="24"/>
          <w:lang w:eastAsia="sv-SE"/>
        </w:rPr>
        <w:drawing>
          <wp:inline distT="0" distB="0" distL="0" distR="0" wp14:anchorId="039BEC11" wp14:editId="0FBC0865">
            <wp:extent cx="959175" cy="271644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5419" t="10883" r="18911" b="10223"/>
                    <a:stretch/>
                  </pic:blipFill>
                  <pic:spPr bwMode="auto">
                    <a:xfrm>
                      <a:off x="0" y="0"/>
                      <a:ext cx="963274" cy="2728053"/>
                    </a:xfrm>
                    <a:prstGeom prst="rect">
                      <a:avLst/>
                    </a:prstGeom>
                    <a:ln>
                      <a:noFill/>
                    </a:ln>
                    <a:extLst>
                      <a:ext uri="{53640926-AAD7-44D8-BBD7-CCE9431645EC}">
                        <a14:shadowObscured xmlns:a14="http://schemas.microsoft.com/office/drawing/2010/main"/>
                      </a:ext>
                    </a:extLst>
                  </pic:spPr>
                </pic:pic>
              </a:graphicData>
            </a:graphic>
          </wp:inline>
        </w:drawing>
      </w:r>
    </w:p>
    <w:p w:rsidR="00027108" w:rsidRPr="00833D0C" w:rsidRDefault="00027108" w:rsidP="00027108">
      <w:pPr>
        <w:jc w:val="center"/>
        <w:rPr>
          <w:rFonts w:ascii="Mathcad UniMath" w:hAnsi="Mathcad UniMath" w:cs="Times New Roman"/>
          <w:szCs w:val="24"/>
          <w:lang w:val="en-US"/>
        </w:rPr>
      </w:pPr>
      <w:r w:rsidRPr="00833D0C">
        <w:rPr>
          <w:rFonts w:ascii="Mathcad UniMath" w:hAnsi="Mathcad UniMath" w:cs="Times New Roman"/>
          <w:szCs w:val="24"/>
          <w:lang w:val="en-US"/>
        </w:rPr>
        <w:t xml:space="preserve">Figure 10: Original image (left) and the Fourier </w:t>
      </w:r>
      <w:proofErr w:type="gramStart"/>
      <w:r w:rsidRPr="00833D0C">
        <w:rPr>
          <w:rFonts w:ascii="Mathcad UniMath" w:hAnsi="Mathcad UniMath" w:cs="Times New Roman"/>
          <w:szCs w:val="24"/>
          <w:lang w:val="en-US"/>
        </w:rPr>
        <w:t>transformation(</w:t>
      </w:r>
      <w:proofErr w:type="gramEnd"/>
      <w:r w:rsidRPr="00833D0C">
        <w:rPr>
          <w:rFonts w:ascii="Mathcad UniMath" w:hAnsi="Mathcad UniMath" w:cs="Times New Roman"/>
          <w:szCs w:val="24"/>
          <w:lang w:val="en-US"/>
        </w:rPr>
        <w:t>right)</w:t>
      </w:r>
    </w:p>
    <w:p w:rsidR="00027108" w:rsidRPr="00E56740" w:rsidRDefault="00027108" w:rsidP="00027108">
      <w:pPr>
        <w:rPr>
          <w:rFonts w:ascii="Mathcad UniMath" w:hAnsi="Mathcad UniMath" w:cs="Times New Roman"/>
          <w:sz w:val="24"/>
          <w:szCs w:val="24"/>
          <w:lang w:val="en-US"/>
        </w:rPr>
      </w:pPr>
    </w:p>
    <w:p w:rsidR="00027108" w:rsidRPr="00E56740" w:rsidRDefault="00027108" w:rsidP="00027108">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To show the transformation output, it was need to use </w:t>
      </w:r>
      <w:proofErr w:type="gramStart"/>
      <w:r w:rsidRPr="00833D0C">
        <w:rPr>
          <w:rFonts w:ascii="Consolas" w:hAnsi="Consolas" w:cs="Consolas"/>
          <w:szCs w:val="24"/>
          <w:lang w:val="en-US"/>
        </w:rPr>
        <w:t>log(</w:t>
      </w:r>
      <w:proofErr w:type="gramEnd"/>
      <w:r w:rsidRPr="00833D0C">
        <w:rPr>
          <w:rFonts w:ascii="Consolas" w:hAnsi="Consolas" w:cs="Consolas"/>
          <w:szCs w:val="24"/>
          <w:lang w:val="en-US"/>
        </w:rPr>
        <w:t>1 + abs(</w:t>
      </w:r>
      <w:proofErr w:type="spellStart"/>
      <w:r w:rsidRPr="00833D0C">
        <w:rPr>
          <w:rFonts w:ascii="Consolas" w:hAnsi="Consolas" w:cs="Consolas"/>
          <w:szCs w:val="24"/>
          <w:lang w:val="en-US"/>
        </w:rPr>
        <w:t>Fhat</w:t>
      </w:r>
      <w:proofErr w:type="spellEnd"/>
      <w:r w:rsidRPr="00833D0C">
        <w:rPr>
          <w:rFonts w:ascii="Consolas" w:hAnsi="Consolas" w:cs="Consolas"/>
          <w:szCs w:val="24"/>
          <w:lang w:val="en-US"/>
        </w:rPr>
        <w:t>))</w:t>
      </w:r>
      <w:r w:rsidRPr="00833D0C">
        <w:rPr>
          <w:rFonts w:ascii="Mathcad UniMath" w:hAnsi="Mathcad UniMath" w:cs="Times New Roman"/>
          <w:sz w:val="22"/>
          <w:szCs w:val="24"/>
          <w:lang w:val="en-US"/>
        </w:rPr>
        <w:t xml:space="preserve"> </w:t>
      </w:r>
      <w:r w:rsidRPr="00E56740">
        <w:rPr>
          <w:rFonts w:ascii="Mathcad UniMath" w:hAnsi="Mathcad UniMath" w:cs="Times New Roman"/>
          <w:sz w:val="24"/>
          <w:szCs w:val="24"/>
          <w:lang w:val="en-US"/>
        </w:rPr>
        <w:t xml:space="preserve">instead of </w:t>
      </w:r>
      <w:proofErr w:type="spellStart"/>
      <w:r w:rsidRPr="00E56740">
        <w:rPr>
          <w:rFonts w:ascii="Mathcad UniMath" w:hAnsi="Mathcad UniMath" w:cs="Times New Roman"/>
          <w:sz w:val="24"/>
          <w:szCs w:val="24"/>
          <w:lang w:val="en-US"/>
        </w:rPr>
        <w:t>Fhat</w:t>
      </w:r>
      <w:proofErr w:type="spellEnd"/>
      <w:r w:rsidRPr="00E56740">
        <w:rPr>
          <w:rFonts w:ascii="Mathcad UniMath" w:hAnsi="Mathcad UniMath" w:cs="Times New Roman"/>
          <w:sz w:val="24"/>
          <w:szCs w:val="24"/>
          <w:lang w:val="en-US"/>
        </w:rPr>
        <w:t xml:space="preserve">, and the same for </w:t>
      </w:r>
      <w:proofErr w:type="spellStart"/>
      <w:r w:rsidRPr="00E56740">
        <w:rPr>
          <w:rFonts w:ascii="Mathcad UniMath" w:hAnsi="Mathcad UniMath" w:cs="Times New Roman"/>
          <w:sz w:val="24"/>
          <w:szCs w:val="24"/>
          <w:lang w:val="en-US"/>
        </w:rPr>
        <w:t>Ghat</w:t>
      </w:r>
      <w:proofErr w:type="spellEnd"/>
      <w:r w:rsidRPr="00E56740">
        <w:rPr>
          <w:rFonts w:ascii="Mathcad UniMath" w:hAnsi="Mathcad UniMath" w:cs="Times New Roman"/>
          <w:sz w:val="24"/>
          <w:szCs w:val="24"/>
          <w:lang w:val="en-US"/>
        </w:rPr>
        <w:t xml:space="preserve"> and </w:t>
      </w:r>
      <w:proofErr w:type="spellStart"/>
      <w:r w:rsidRPr="00E56740">
        <w:rPr>
          <w:rFonts w:ascii="Mathcad UniMath" w:hAnsi="Mathcad UniMath" w:cs="Times New Roman"/>
          <w:sz w:val="24"/>
          <w:szCs w:val="24"/>
          <w:lang w:val="en-US"/>
        </w:rPr>
        <w:t>Hhat</w:t>
      </w:r>
      <w:proofErr w:type="spellEnd"/>
      <w:r w:rsidRPr="00E56740">
        <w:rPr>
          <w:rFonts w:ascii="Mathcad UniMath" w:hAnsi="Mathcad UniMath" w:cs="Times New Roman"/>
          <w:sz w:val="24"/>
          <w:szCs w:val="24"/>
          <w:lang w:val="en-US"/>
        </w:rPr>
        <w:t xml:space="preserve">. We use the </w:t>
      </w:r>
      <w:proofErr w:type="gramStart"/>
      <w:r w:rsidRPr="00833D0C">
        <w:rPr>
          <w:rFonts w:ascii="Consolas" w:hAnsi="Consolas" w:cs="Consolas"/>
          <w:szCs w:val="24"/>
          <w:lang w:val="en-US"/>
        </w:rPr>
        <w:t>abs(</w:t>
      </w:r>
      <w:proofErr w:type="gramEnd"/>
      <w:r w:rsidRPr="00833D0C">
        <w:rPr>
          <w:rFonts w:ascii="Consolas" w:hAnsi="Consolas" w:cs="Consolas"/>
          <w:szCs w:val="24"/>
          <w:lang w:val="en-US"/>
        </w:rPr>
        <w:t>)</w:t>
      </w:r>
      <w:r w:rsidRPr="00833D0C">
        <w:rPr>
          <w:rFonts w:ascii="Mathcad UniMath" w:hAnsi="Mathcad UniMath" w:cs="Times New Roman"/>
          <w:szCs w:val="24"/>
          <w:lang w:val="en-US"/>
        </w:rPr>
        <w:t xml:space="preserve"> </w:t>
      </w:r>
      <w:r w:rsidRPr="00E56740">
        <w:rPr>
          <w:rFonts w:ascii="Mathcad UniMath" w:hAnsi="Mathcad UniMath" w:cs="Times New Roman"/>
          <w:sz w:val="24"/>
          <w:szCs w:val="24"/>
          <w:lang w:val="en-US"/>
        </w:rPr>
        <w:t xml:space="preserve">function, as we need the magnitude of the transformation, we cannot represent </w:t>
      </w:r>
      <w:r w:rsidR="00A43483" w:rsidRPr="00E56740">
        <w:rPr>
          <w:rFonts w:ascii="Mathcad UniMath" w:hAnsi="Mathcad UniMath" w:cs="Times New Roman"/>
          <w:sz w:val="24"/>
          <w:szCs w:val="24"/>
          <w:lang w:val="en-US"/>
        </w:rPr>
        <w:t>an</w:t>
      </w:r>
      <w:r w:rsidRPr="00E56740">
        <w:rPr>
          <w:rFonts w:ascii="Mathcad UniMath" w:hAnsi="Mathcad UniMath" w:cs="Times New Roman"/>
          <w:sz w:val="24"/>
          <w:szCs w:val="24"/>
          <w:lang w:val="en-US"/>
        </w:rPr>
        <w:t xml:space="preserve"> imaginary number in an image otherwise.</w:t>
      </w:r>
      <w:r w:rsidR="0040098A" w:rsidRPr="00E56740">
        <w:rPr>
          <w:rFonts w:ascii="Mathcad UniMath" w:hAnsi="Mathcad UniMath" w:cs="Times New Roman"/>
          <w:sz w:val="24"/>
          <w:szCs w:val="24"/>
          <w:lang w:val="en-US"/>
        </w:rPr>
        <w:t xml:space="preserve"> The one is added just to help u</w:t>
      </w:r>
      <w:r w:rsidR="00A43483" w:rsidRPr="00E56740">
        <w:rPr>
          <w:rFonts w:ascii="Mathcad UniMath" w:hAnsi="Mathcad UniMath" w:cs="Times New Roman"/>
          <w:sz w:val="24"/>
          <w:szCs w:val="24"/>
          <w:lang w:val="en-US"/>
        </w:rPr>
        <w:t xml:space="preserve">s see the line represented as this way the line represented is not a continuous line and then it can be differentiated better. </w:t>
      </w:r>
    </w:p>
    <w:p w:rsidR="00737E48" w:rsidRPr="00E56740" w:rsidRDefault="00737E48" w:rsidP="00027108">
      <w:pPr>
        <w:rPr>
          <w:rFonts w:ascii="Mathcad UniMath" w:hAnsi="Mathcad UniMath" w:cs="Times New Roman"/>
          <w:sz w:val="24"/>
          <w:szCs w:val="24"/>
          <w:lang w:val="en-US"/>
        </w:rPr>
      </w:pPr>
    </w:p>
    <w:p w:rsidR="00A43483" w:rsidRPr="00E56740" w:rsidRDefault="00737E48" w:rsidP="00027108">
      <w:pPr>
        <w:rPr>
          <w:rFonts w:ascii="Mathcad UniMath" w:hAnsi="Mathcad UniMath" w:cs="Times New Roman"/>
          <w:sz w:val="24"/>
          <w:szCs w:val="24"/>
          <w:lang w:val="en-US"/>
        </w:rPr>
      </w:pPr>
      <w:r w:rsidRPr="00E56740">
        <w:rPr>
          <w:rFonts w:ascii="Mathcad UniMath" w:hAnsi="Mathcad UniMath" w:cs="Times New Roman"/>
          <w:sz w:val="24"/>
          <w:szCs w:val="24"/>
          <w:lang w:val="en-US"/>
        </w:rPr>
        <w:lastRenderedPageBreak/>
        <w:t xml:space="preserve">The spectra is concentrated in the borders of the images as the coordinates haven´t been shifted so that the origin is centered in the middle of the image, and then </w:t>
      </w:r>
      <w:r w:rsidR="0040098A" w:rsidRPr="00E56740">
        <w:rPr>
          <w:rFonts w:ascii="Mathcad UniMath" w:hAnsi="Mathcad UniMath" w:cs="Times New Roman"/>
          <w:sz w:val="24"/>
          <w:szCs w:val="24"/>
          <w:lang w:val="en-US"/>
        </w:rPr>
        <w:t xml:space="preserve">our system moves from 0 to N not from –N/2 to N/2. </w:t>
      </w:r>
      <w:r w:rsidRPr="00E56740">
        <w:rPr>
          <w:rFonts w:ascii="Mathcad UniMath" w:hAnsi="Mathcad UniMath" w:cs="Times New Roman"/>
          <w:sz w:val="24"/>
          <w:szCs w:val="24"/>
          <w:lang w:val="en-US"/>
        </w:rPr>
        <w:t xml:space="preserve"> If we reorder the quadrants, using the function </w:t>
      </w:r>
      <w:proofErr w:type="spellStart"/>
      <w:proofErr w:type="gramStart"/>
      <w:r w:rsidRPr="00833D0C">
        <w:rPr>
          <w:rFonts w:ascii="Consolas" w:hAnsi="Consolas" w:cs="Consolas"/>
          <w:szCs w:val="24"/>
          <w:lang w:val="en-US"/>
        </w:rPr>
        <w:t>fftshift</w:t>
      </w:r>
      <w:proofErr w:type="spellEnd"/>
      <w:r w:rsidRPr="00833D0C">
        <w:rPr>
          <w:rFonts w:ascii="Consolas" w:hAnsi="Consolas" w:cs="Consolas"/>
          <w:szCs w:val="24"/>
          <w:lang w:val="en-US"/>
        </w:rPr>
        <w:t>(</w:t>
      </w:r>
      <w:proofErr w:type="gramEnd"/>
      <w:r w:rsidRPr="00833D0C">
        <w:rPr>
          <w:rFonts w:ascii="Consolas" w:hAnsi="Consolas" w:cs="Consolas"/>
          <w:szCs w:val="24"/>
          <w:lang w:val="en-US"/>
        </w:rPr>
        <w:t>),</w:t>
      </w:r>
      <w:r w:rsidRPr="00833D0C">
        <w:rPr>
          <w:rFonts w:ascii="Mathcad UniMath" w:hAnsi="Mathcad UniMath" w:cs="Times New Roman"/>
          <w:szCs w:val="24"/>
          <w:lang w:val="en-US"/>
        </w:rPr>
        <w:t xml:space="preserve"> </w:t>
      </w:r>
      <w:r w:rsidRPr="00E56740">
        <w:rPr>
          <w:rFonts w:ascii="Mathcad UniMath" w:hAnsi="Mathcad UniMath" w:cs="Times New Roman"/>
          <w:sz w:val="24"/>
          <w:szCs w:val="24"/>
          <w:lang w:val="en-US"/>
        </w:rPr>
        <w:t xml:space="preserve">we have: </w:t>
      </w:r>
    </w:p>
    <w:p w:rsidR="00737E48" w:rsidRPr="00E56740" w:rsidRDefault="00737E48" w:rsidP="00027108">
      <w:pPr>
        <w:rPr>
          <w:rFonts w:ascii="Mathcad UniMath" w:hAnsi="Mathcad UniMath" w:cs="Times New Roman"/>
          <w:noProof/>
          <w:sz w:val="24"/>
          <w:szCs w:val="24"/>
          <w:lang w:val="en-US" w:eastAsia="sv-SE"/>
        </w:rPr>
      </w:pPr>
    </w:p>
    <w:p w:rsidR="00737E48" w:rsidRPr="00E56740" w:rsidRDefault="00737E48" w:rsidP="00737E48">
      <w:pPr>
        <w:jc w:val="cente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000ED219" wp14:editId="539EBC42">
            <wp:extent cx="1038225" cy="31705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0632" t="10295" r="52804" b="54076"/>
                    <a:stretch/>
                  </pic:blipFill>
                  <pic:spPr bwMode="auto">
                    <a:xfrm>
                      <a:off x="0" y="0"/>
                      <a:ext cx="1049039" cy="3203602"/>
                    </a:xfrm>
                    <a:prstGeom prst="rect">
                      <a:avLst/>
                    </a:prstGeom>
                    <a:ln>
                      <a:noFill/>
                    </a:ln>
                    <a:extLst>
                      <a:ext uri="{53640926-AAD7-44D8-BBD7-CCE9431645EC}">
                        <a14:shadowObscured xmlns:a14="http://schemas.microsoft.com/office/drawing/2010/main"/>
                      </a:ext>
                    </a:extLst>
                  </pic:spPr>
                </pic:pic>
              </a:graphicData>
            </a:graphic>
          </wp:inline>
        </w:drawing>
      </w:r>
      <w:r w:rsidR="00757482" w:rsidRPr="00E56740">
        <w:rPr>
          <w:rFonts w:ascii="Mathcad UniMath" w:hAnsi="Mathcad UniMath" w:cs="Times New Roman"/>
          <w:noProof/>
          <w:sz w:val="24"/>
          <w:szCs w:val="24"/>
          <w:lang w:eastAsia="sv-SE"/>
        </w:rPr>
        <w:drawing>
          <wp:inline distT="0" distB="0" distL="0" distR="0" wp14:anchorId="2695EF39" wp14:editId="61071946">
            <wp:extent cx="1038225" cy="3170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3759" t="10295" r="39678" b="54076"/>
                    <a:stretch/>
                  </pic:blipFill>
                  <pic:spPr bwMode="auto">
                    <a:xfrm>
                      <a:off x="0" y="0"/>
                      <a:ext cx="1044712" cy="3190389"/>
                    </a:xfrm>
                    <a:prstGeom prst="rect">
                      <a:avLst/>
                    </a:prstGeom>
                    <a:ln>
                      <a:noFill/>
                    </a:ln>
                    <a:extLst>
                      <a:ext uri="{53640926-AAD7-44D8-BBD7-CCE9431645EC}">
                        <a14:shadowObscured xmlns:a14="http://schemas.microsoft.com/office/drawing/2010/main"/>
                      </a:ext>
                    </a:extLst>
                  </pic:spPr>
                </pic:pic>
              </a:graphicData>
            </a:graphic>
          </wp:inline>
        </w:drawing>
      </w:r>
    </w:p>
    <w:p w:rsidR="00A43483" w:rsidRPr="00833D0C" w:rsidRDefault="00DD49A2" w:rsidP="00DD49A2">
      <w:pPr>
        <w:jc w:val="center"/>
        <w:rPr>
          <w:rFonts w:ascii="Mathcad UniMath" w:hAnsi="Mathcad UniMath" w:cs="Times New Roman"/>
          <w:szCs w:val="24"/>
          <w:lang w:val="en-US"/>
        </w:rPr>
      </w:pPr>
      <w:r w:rsidRPr="00833D0C">
        <w:rPr>
          <w:rFonts w:ascii="Mathcad UniMath" w:hAnsi="Mathcad UniMath" w:cs="Times New Roman"/>
          <w:szCs w:val="24"/>
          <w:lang w:val="en-US"/>
        </w:rPr>
        <w:t>Figure 11: Original image (left) and the shifted Fourier transformation (right)</w:t>
      </w:r>
    </w:p>
    <w:p w:rsidR="00DD49A2" w:rsidRPr="00E56740" w:rsidRDefault="00DD49A2" w:rsidP="00DD49A2">
      <w:pPr>
        <w:jc w:val="center"/>
        <w:rPr>
          <w:rFonts w:ascii="Mathcad UniMath" w:hAnsi="Mathcad UniMath" w:cs="Times New Roman"/>
          <w:sz w:val="24"/>
          <w:szCs w:val="24"/>
          <w:lang w:val="en-US"/>
        </w:rPr>
      </w:pPr>
    </w:p>
    <w:p w:rsidR="00DD49A2" w:rsidRPr="00E56740" w:rsidRDefault="00DD49A2" w:rsidP="00DD49A2">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We observe that in the first 2 images we only have variation in one of the axis. In the first image, the value of the pixels remains constant if we move along the x </w:t>
      </w:r>
      <w:r w:rsidR="00833D0C" w:rsidRPr="00E56740">
        <w:rPr>
          <w:rFonts w:ascii="Mathcad UniMath" w:hAnsi="Mathcad UniMath" w:cs="Times New Roman"/>
          <w:sz w:val="24"/>
          <w:szCs w:val="24"/>
          <w:lang w:val="en-US"/>
        </w:rPr>
        <w:t>axis;</w:t>
      </w:r>
      <w:r w:rsidRPr="00E56740">
        <w:rPr>
          <w:rFonts w:ascii="Mathcad UniMath" w:hAnsi="Mathcad UniMath" w:cs="Times New Roman"/>
          <w:sz w:val="24"/>
          <w:szCs w:val="24"/>
          <w:lang w:val="en-US"/>
        </w:rPr>
        <w:t xml:space="preserve"> they only change if we move along the y axis, </w:t>
      </w:r>
      <w:r w:rsidR="0040098A" w:rsidRPr="00E56740">
        <w:rPr>
          <w:rFonts w:ascii="Mathcad UniMath" w:hAnsi="Mathcad UniMath" w:cs="Times New Roman"/>
          <w:sz w:val="24"/>
          <w:szCs w:val="24"/>
          <w:lang w:val="en-US"/>
        </w:rPr>
        <w:t>and this</w:t>
      </w:r>
      <w:r w:rsidRPr="00E56740">
        <w:rPr>
          <w:rFonts w:ascii="Mathcad UniMath" w:hAnsi="Mathcad UniMath" w:cs="Times New Roman"/>
          <w:sz w:val="24"/>
          <w:szCs w:val="24"/>
          <w:lang w:val="en-US"/>
        </w:rPr>
        <w:t xml:space="preserve"> is why, in the Fourier transformation, the output only shows changes in the y axis. </w:t>
      </w:r>
    </w:p>
    <w:p w:rsidR="00DD49A2" w:rsidRPr="00E56740" w:rsidRDefault="00DD49A2" w:rsidP="00DD49A2">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This also happens in the G image, where now, in the original image we only have changes along the x axis, and then, in the transformed image, there are only changes in the x axis. </w:t>
      </w:r>
    </w:p>
    <w:p w:rsidR="00DD49A2" w:rsidRPr="00E56740" w:rsidRDefault="00DD49A2" w:rsidP="00DD49A2">
      <w:pPr>
        <w:rPr>
          <w:rFonts w:ascii="Mathcad UniMath" w:hAnsi="Mathcad UniMath" w:cs="Times New Roman"/>
          <w:sz w:val="24"/>
          <w:szCs w:val="24"/>
          <w:lang w:val="en-US"/>
        </w:rPr>
      </w:pPr>
    </w:p>
    <w:p w:rsidR="00DD49A2" w:rsidRPr="00E56740" w:rsidRDefault="00DD49A2" w:rsidP="00DD49A2">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 Fourier transformation transforms a signal in the summatory of the frequencies that form this signal. Due to this, if there is no variation, the frequency is </w:t>
      </w:r>
      <w:r w:rsidR="0040098A" w:rsidRPr="00E56740">
        <w:rPr>
          <w:rFonts w:ascii="Mathcad UniMath" w:hAnsi="Mathcad UniMath" w:cs="Times New Roman"/>
          <w:sz w:val="24"/>
          <w:szCs w:val="24"/>
          <w:lang w:val="en-US"/>
        </w:rPr>
        <w:t xml:space="preserve">zero, and then, no frequencies can be represented along the invariant axis. </w:t>
      </w:r>
    </w:p>
    <w:p w:rsidR="00DD49A2" w:rsidRPr="00E56740" w:rsidRDefault="00DD49A2" w:rsidP="00DD49A2">
      <w:pPr>
        <w:rPr>
          <w:rFonts w:ascii="Mathcad UniMath" w:hAnsi="Mathcad UniMath" w:cs="Times New Roman"/>
          <w:sz w:val="24"/>
          <w:szCs w:val="24"/>
          <w:lang w:val="en-US"/>
        </w:rPr>
      </w:pPr>
    </w:p>
    <w:p w:rsidR="00DD49A2" w:rsidRDefault="00DD49A2" w:rsidP="00DD49A2">
      <w:pPr>
        <w:rPr>
          <w:rFonts w:ascii="Mathcad UniMath" w:hAnsi="Mathcad UniMath" w:cs="Times New Roman"/>
          <w:sz w:val="24"/>
          <w:szCs w:val="24"/>
          <w:lang w:val="en-US"/>
        </w:rPr>
      </w:pPr>
      <w:r w:rsidRPr="00E56740">
        <w:rPr>
          <w:rFonts w:ascii="Mathcad UniMath" w:hAnsi="Mathcad UniMath" w:cs="Times New Roman"/>
          <w:sz w:val="24"/>
          <w:szCs w:val="24"/>
          <w:lang w:val="en-US"/>
        </w:rPr>
        <w:t>The last one, the</w:t>
      </w:r>
      <w:r w:rsidR="001B7C4A" w:rsidRPr="00E56740">
        <w:rPr>
          <w:rFonts w:ascii="Mathcad UniMath" w:hAnsi="Mathcad UniMath" w:cs="Times New Roman"/>
          <w:sz w:val="24"/>
          <w:szCs w:val="24"/>
          <w:lang w:val="en-US"/>
        </w:rPr>
        <w:t xml:space="preserve"> H image, has a variation of</w:t>
      </w:r>
      <w:r w:rsidRPr="00E56740">
        <w:rPr>
          <w:rFonts w:ascii="Mathcad UniMath" w:hAnsi="Mathcad UniMath" w:cs="Times New Roman"/>
          <w:sz w:val="24"/>
          <w:szCs w:val="24"/>
          <w:lang w:val="en-US"/>
        </w:rPr>
        <w:t xml:space="preserve"> the </w:t>
      </w:r>
      <w:r w:rsidR="001B7C4A" w:rsidRPr="00E56740">
        <w:rPr>
          <w:rFonts w:ascii="Mathcad UniMath" w:hAnsi="Mathcad UniMath" w:cs="Times New Roman"/>
          <w:sz w:val="24"/>
          <w:szCs w:val="24"/>
          <w:lang w:val="en-US"/>
        </w:rPr>
        <w:t>pixels</w:t>
      </w:r>
      <w:r w:rsidRPr="00E56740">
        <w:rPr>
          <w:rFonts w:ascii="Mathcad UniMath" w:hAnsi="Mathcad UniMath" w:cs="Times New Roman"/>
          <w:sz w:val="24"/>
          <w:szCs w:val="24"/>
          <w:lang w:val="en-US"/>
        </w:rPr>
        <w:t xml:space="preserve"> both in the x and y axis, then as there is a variation there is a frequency that defines this variation, and this frequency is shown by the Fo</w:t>
      </w:r>
      <w:r w:rsidR="001B7C4A" w:rsidRPr="00E56740">
        <w:rPr>
          <w:rFonts w:ascii="Mathcad UniMath" w:hAnsi="Mathcad UniMath" w:cs="Times New Roman"/>
          <w:sz w:val="24"/>
          <w:szCs w:val="24"/>
          <w:lang w:val="en-US"/>
        </w:rPr>
        <w:t xml:space="preserve">urier transformation image </w:t>
      </w:r>
      <w:proofErr w:type="spellStart"/>
      <w:r w:rsidR="001B7C4A" w:rsidRPr="00E56740">
        <w:rPr>
          <w:rFonts w:ascii="Mathcad UniMath" w:hAnsi="Mathcad UniMath" w:cs="Times New Roman"/>
          <w:sz w:val="24"/>
          <w:szCs w:val="24"/>
          <w:lang w:val="en-US"/>
        </w:rPr>
        <w:t>Hhat</w:t>
      </w:r>
      <w:proofErr w:type="spellEnd"/>
      <w:r w:rsidR="001B7C4A" w:rsidRPr="00E56740">
        <w:rPr>
          <w:rFonts w:ascii="Mathcad UniMath" w:hAnsi="Mathcad UniMath" w:cs="Times New Roman"/>
          <w:sz w:val="24"/>
          <w:szCs w:val="24"/>
          <w:lang w:val="en-US"/>
        </w:rPr>
        <w:t xml:space="preserve">, that shows a variation of the frequency in both axis x and y. </w:t>
      </w:r>
    </w:p>
    <w:p w:rsidR="00833D0C" w:rsidRDefault="00833D0C" w:rsidP="00DD49A2">
      <w:pPr>
        <w:rPr>
          <w:rFonts w:ascii="Mathcad UniMath" w:hAnsi="Mathcad UniMath" w:cs="Times New Roman"/>
          <w:noProof/>
          <w:sz w:val="24"/>
          <w:szCs w:val="24"/>
          <w:lang w:val="en-US" w:eastAsia="sv-SE"/>
        </w:rPr>
      </w:pPr>
    </w:p>
    <w:p w:rsidR="00757482" w:rsidRPr="00E56740" w:rsidRDefault="00757482" w:rsidP="00DD49A2">
      <w:pPr>
        <w:rPr>
          <w:rFonts w:ascii="Mathcad UniMath" w:hAnsi="Mathcad UniMath" w:cs="Times New Roman"/>
          <w:noProof/>
          <w:sz w:val="24"/>
          <w:szCs w:val="24"/>
          <w:lang w:val="en-US" w:eastAsia="sv-SE"/>
        </w:rPr>
      </w:pPr>
    </w:p>
    <w:p w:rsidR="0004690B" w:rsidRDefault="0004690B">
      <w:pPr>
        <w:rPr>
          <w:rFonts w:ascii="Mathcad UniMath" w:hAnsi="Mathcad UniMath" w:cs="Times New Roman"/>
          <w:b/>
          <w:sz w:val="24"/>
          <w:szCs w:val="24"/>
          <w:lang w:val="en-US"/>
        </w:rPr>
      </w:pPr>
    </w:p>
    <w:p w:rsidR="00A15BD9" w:rsidRDefault="00A15BD9">
      <w:pPr>
        <w:rPr>
          <w:rFonts w:ascii="Mathcad UniMath" w:hAnsi="Mathcad UniMath" w:cs="Times New Roman"/>
          <w:b/>
          <w:sz w:val="24"/>
          <w:szCs w:val="24"/>
          <w:lang w:val="en-US"/>
        </w:rPr>
      </w:pPr>
    </w:p>
    <w:p w:rsidR="00A15BD9" w:rsidRDefault="00A15BD9">
      <w:pPr>
        <w:rPr>
          <w:rFonts w:ascii="Mathcad UniMath" w:hAnsi="Mathcad UniMath" w:cs="Times New Roman"/>
          <w:b/>
          <w:sz w:val="24"/>
          <w:szCs w:val="24"/>
          <w:lang w:val="en-US"/>
        </w:rPr>
      </w:pPr>
    </w:p>
    <w:p w:rsidR="00A15BD9" w:rsidRDefault="00A15BD9">
      <w:pPr>
        <w:rPr>
          <w:rFonts w:ascii="Mathcad UniMath" w:hAnsi="Mathcad UniMath" w:cs="Times New Roman"/>
          <w:b/>
          <w:sz w:val="24"/>
          <w:szCs w:val="24"/>
          <w:lang w:val="en-US"/>
        </w:rPr>
      </w:pPr>
    </w:p>
    <w:p w:rsidR="00A15BD9" w:rsidRDefault="00A15BD9">
      <w:pPr>
        <w:rPr>
          <w:rFonts w:ascii="Mathcad UniMath" w:hAnsi="Mathcad UniMath" w:cs="Times New Roman"/>
          <w:b/>
          <w:sz w:val="24"/>
          <w:szCs w:val="24"/>
          <w:lang w:val="en-US"/>
        </w:rPr>
      </w:pPr>
    </w:p>
    <w:p w:rsidR="00A15BD9" w:rsidRDefault="00A15BD9">
      <w:pPr>
        <w:rPr>
          <w:rFonts w:ascii="Mathcad UniMath" w:hAnsi="Mathcad UniMath" w:cs="Times New Roman"/>
          <w:b/>
          <w:sz w:val="24"/>
          <w:szCs w:val="24"/>
          <w:lang w:val="en-US"/>
        </w:rPr>
      </w:pPr>
    </w:p>
    <w:p w:rsidR="00A15BD9" w:rsidRPr="00E56740" w:rsidRDefault="00A15BD9">
      <w:pPr>
        <w:rPr>
          <w:rFonts w:ascii="Mathcad UniMath" w:hAnsi="Mathcad UniMath" w:cs="Times New Roman"/>
          <w:b/>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lastRenderedPageBreak/>
        <w:t>Question 8:</w:t>
      </w:r>
      <w:r w:rsidRPr="00E56740">
        <w:rPr>
          <w:rFonts w:ascii="Mathcad UniMath" w:hAnsi="Mathcad UniMath" w:cs="Times New Roman"/>
          <w:b/>
          <w:sz w:val="24"/>
          <w:szCs w:val="24"/>
          <w:lang w:val="en-US"/>
        </w:rPr>
        <w:t xml:space="preserve"> Why is the logarithm function applied?</w:t>
      </w:r>
    </w:p>
    <w:p w:rsidR="001B7C4A" w:rsidRPr="00E56740" w:rsidRDefault="001B7C4A">
      <w:pPr>
        <w:rPr>
          <w:rFonts w:ascii="Mathcad UniMath" w:hAnsi="Mathcad UniMath" w:cs="Times New Roman"/>
          <w:b/>
          <w:sz w:val="24"/>
          <w:szCs w:val="24"/>
          <w:lang w:val="en-US"/>
        </w:rPr>
      </w:pPr>
    </w:p>
    <w:p w:rsidR="001B7C4A" w:rsidRPr="00E56740" w:rsidRDefault="001B7C4A">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 logarithm function is used so that the output is </w:t>
      </w:r>
      <w:r w:rsidR="000332BB" w:rsidRPr="00E56740">
        <w:rPr>
          <w:rFonts w:ascii="Mathcad UniMath" w:hAnsi="Mathcad UniMath" w:cs="Times New Roman"/>
          <w:sz w:val="24"/>
          <w:szCs w:val="24"/>
          <w:lang w:val="en-US"/>
        </w:rPr>
        <w:t>clearer</w:t>
      </w:r>
      <w:r w:rsidRPr="00E56740">
        <w:rPr>
          <w:rFonts w:ascii="Mathcad UniMath" w:hAnsi="Mathcad UniMath" w:cs="Times New Roman"/>
          <w:sz w:val="24"/>
          <w:szCs w:val="24"/>
          <w:lang w:val="en-US"/>
        </w:rPr>
        <w:t xml:space="preserve">. </w:t>
      </w:r>
    </w:p>
    <w:p w:rsidR="001B7C4A" w:rsidRPr="00E56740" w:rsidRDefault="001B7C4A">
      <w:pPr>
        <w:rPr>
          <w:rFonts w:ascii="Mathcad UniMath" w:hAnsi="Mathcad UniMath" w:cs="Times New Roman"/>
          <w:noProof/>
          <w:sz w:val="24"/>
          <w:szCs w:val="24"/>
          <w:lang w:val="en-US" w:eastAsia="sv-SE"/>
        </w:rPr>
      </w:pPr>
    </w:p>
    <w:p w:rsidR="001B7C4A" w:rsidRPr="00E56740" w:rsidRDefault="001B7C4A" w:rsidP="001B7C4A">
      <w:pPr>
        <w:jc w:val="center"/>
        <w:rPr>
          <w:rFonts w:ascii="Mathcad UniMath" w:hAnsi="Mathcad UniMath" w:cs="Times New Roman"/>
          <w:b/>
          <w:sz w:val="24"/>
          <w:szCs w:val="24"/>
          <w:lang w:val="en-US"/>
        </w:rPr>
      </w:pPr>
      <w:r w:rsidRPr="00E56740">
        <w:rPr>
          <w:rFonts w:ascii="Mathcad UniMath" w:hAnsi="Mathcad UniMath" w:cs="Times New Roman"/>
          <w:noProof/>
          <w:sz w:val="24"/>
          <w:szCs w:val="24"/>
          <w:lang w:eastAsia="sv-SE"/>
        </w:rPr>
        <w:drawing>
          <wp:inline distT="0" distB="0" distL="0" distR="0" wp14:anchorId="0BA90C25" wp14:editId="6F439239">
            <wp:extent cx="3600450" cy="3206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9707" t="10588" r="37600" b="53487"/>
                    <a:stretch/>
                  </pic:blipFill>
                  <pic:spPr bwMode="auto">
                    <a:xfrm>
                      <a:off x="0" y="0"/>
                      <a:ext cx="3606910" cy="3211994"/>
                    </a:xfrm>
                    <a:prstGeom prst="rect">
                      <a:avLst/>
                    </a:prstGeom>
                    <a:ln>
                      <a:noFill/>
                    </a:ln>
                    <a:extLst>
                      <a:ext uri="{53640926-AAD7-44D8-BBD7-CCE9431645EC}">
                        <a14:shadowObscured xmlns:a14="http://schemas.microsoft.com/office/drawing/2010/main"/>
                      </a:ext>
                    </a:extLst>
                  </pic:spPr>
                </pic:pic>
              </a:graphicData>
            </a:graphic>
          </wp:inline>
        </w:drawing>
      </w:r>
    </w:p>
    <w:p w:rsidR="000332BB" w:rsidRPr="00833D0C" w:rsidRDefault="000332BB" w:rsidP="000332BB">
      <w:pPr>
        <w:jc w:val="center"/>
        <w:rPr>
          <w:rFonts w:ascii="Mathcad UniMath" w:hAnsi="Mathcad UniMath" w:cs="Times New Roman"/>
          <w:szCs w:val="24"/>
          <w:lang w:val="en-US"/>
        </w:rPr>
      </w:pPr>
      <w:r w:rsidRPr="00833D0C">
        <w:rPr>
          <w:rFonts w:ascii="Mathcad UniMath" w:hAnsi="Mathcad UniMath" w:cs="Times New Roman"/>
          <w:szCs w:val="24"/>
          <w:lang w:val="en-US"/>
        </w:rPr>
        <w:t>Figure 12: Log function used (left) and no use of the log function (right)</w:t>
      </w:r>
    </w:p>
    <w:p w:rsidR="0040098A" w:rsidRPr="00E56740" w:rsidRDefault="0040098A" w:rsidP="000332BB">
      <w:pPr>
        <w:jc w:val="center"/>
        <w:rPr>
          <w:rFonts w:ascii="Mathcad UniMath" w:hAnsi="Mathcad UniMath" w:cs="Times New Roman"/>
          <w:sz w:val="24"/>
          <w:szCs w:val="24"/>
          <w:lang w:val="en-US"/>
        </w:rPr>
      </w:pPr>
    </w:p>
    <w:p w:rsidR="00D31B04" w:rsidRPr="00E56740" w:rsidRDefault="00D31B04" w:rsidP="000332BB">
      <w:pPr>
        <w:rPr>
          <w:rFonts w:ascii="Mathcad UniMath" w:hAnsi="Mathcad UniMath" w:cs="Times New Roman"/>
          <w:noProof/>
          <w:sz w:val="24"/>
          <w:szCs w:val="24"/>
          <w:lang w:val="en-US" w:eastAsia="sv-SE"/>
        </w:rPr>
      </w:pPr>
      <w:r w:rsidRPr="00E56740">
        <w:rPr>
          <w:rFonts w:ascii="Mathcad UniMath" w:hAnsi="Mathcad UniMath" w:cs="Times New Roman"/>
          <w:sz w:val="24"/>
          <w:szCs w:val="24"/>
          <w:lang w:val="en-US"/>
        </w:rPr>
        <w:t>I implemented some code just to output the numerical variation given by the use of the log function and I got the following output.</w:t>
      </w:r>
      <w:r w:rsidRPr="00E56740">
        <w:rPr>
          <w:rFonts w:ascii="Mathcad UniMath" w:hAnsi="Mathcad UniMath" w:cs="Times New Roman"/>
          <w:noProof/>
          <w:sz w:val="24"/>
          <w:szCs w:val="24"/>
          <w:lang w:val="en-US" w:eastAsia="sv-SE"/>
        </w:rPr>
        <w:t xml:space="preserve"> </w:t>
      </w:r>
    </w:p>
    <w:p w:rsidR="00D31B04" w:rsidRPr="00E56740" w:rsidRDefault="00D31B04" w:rsidP="000332BB">
      <w:pPr>
        <w:rPr>
          <w:rFonts w:ascii="Mathcad UniMath" w:hAnsi="Mathcad UniMath" w:cs="Times New Roman"/>
          <w:noProof/>
          <w:sz w:val="24"/>
          <w:szCs w:val="24"/>
          <w:lang w:val="en-US" w:eastAsia="sv-SE"/>
        </w:rPr>
      </w:pPr>
    </w:p>
    <w:p w:rsidR="000332BB" w:rsidRPr="00E56740" w:rsidRDefault="00D31B04" w:rsidP="00D31B04">
      <w:pPr>
        <w:jc w:val="center"/>
        <w:rPr>
          <w:rFonts w:ascii="Mathcad UniMath" w:hAnsi="Mathcad UniMath" w:cs="Times New Roman"/>
          <w:noProof/>
          <w:sz w:val="24"/>
          <w:szCs w:val="24"/>
          <w:lang w:eastAsia="sv-SE"/>
        </w:rPr>
      </w:pPr>
      <w:r w:rsidRPr="00E56740">
        <w:rPr>
          <w:rFonts w:ascii="Mathcad UniMath" w:hAnsi="Mathcad UniMath" w:cs="Times New Roman"/>
          <w:noProof/>
          <w:sz w:val="24"/>
          <w:szCs w:val="24"/>
          <w:lang w:eastAsia="sv-SE"/>
        </w:rPr>
        <w:drawing>
          <wp:inline distT="0" distB="0" distL="0" distR="0" wp14:anchorId="0E4D8A0C" wp14:editId="4FB5B311">
            <wp:extent cx="2763980" cy="217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539" t="10207" r="66667" b="52366"/>
                    <a:stretch/>
                  </pic:blipFill>
                  <pic:spPr bwMode="auto">
                    <a:xfrm>
                      <a:off x="0" y="0"/>
                      <a:ext cx="2764274" cy="2171931"/>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cs="Times New Roman"/>
          <w:noProof/>
          <w:sz w:val="24"/>
          <w:szCs w:val="24"/>
          <w:lang w:eastAsia="sv-SE"/>
        </w:rPr>
        <w:drawing>
          <wp:inline distT="0" distB="0" distL="0" distR="0" wp14:anchorId="08A382AC" wp14:editId="03D8BEC1">
            <wp:extent cx="2876550" cy="217064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729" t="10883" r="36273" b="52900"/>
                    <a:stretch/>
                  </pic:blipFill>
                  <pic:spPr bwMode="auto">
                    <a:xfrm>
                      <a:off x="0" y="0"/>
                      <a:ext cx="2881551" cy="2174422"/>
                    </a:xfrm>
                    <a:prstGeom prst="rect">
                      <a:avLst/>
                    </a:prstGeom>
                    <a:ln>
                      <a:noFill/>
                    </a:ln>
                    <a:extLst>
                      <a:ext uri="{53640926-AAD7-44D8-BBD7-CCE9431645EC}">
                        <a14:shadowObscured xmlns:a14="http://schemas.microsoft.com/office/drawing/2010/main"/>
                      </a:ext>
                    </a:extLst>
                  </pic:spPr>
                </pic:pic>
              </a:graphicData>
            </a:graphic>
          </wp:inline>
        </w:drawing>
      </w:r>
    </w:p>
    <w:p w:rsidR="00D31B04" w:rsidRPr="00E56740" w:rsidRDefault="00D31B04" w:rsidP="00D31B04">
      <w:pPr>
        <w:jc w:val="center"/>
        <w:rPr>
          <w:rFonts w:ascii="Mathcad UniMath" w:hAnsi="Mathcad UniMath" w:cs="Times New Roman"/>
          <w:noProof/>
          <w:sz w:val="24"/>
          <w:szCs w:val="24"/>
          <w:lang w:val="en-US" w:eastAsia="sv-SE"/>
        </w:rPr>
      </w:pPr>
      <w:r w:rsidRPr="00833D0C">
        <w:rPr>
          <w:rFonts w:ascii="Mathcad UniMath" w:hAnsi="Mathcad UniMath" w:cs="Times New Roman"/>
          <w:noProof/>
          <w:szCs w:val="24"/>
          <w:lang w:val="en-US" w:eastAsia="sv-SE"/>
        </w:rPr>
        <w:t>Figure 13: Output of the values after the Fourier transformation using log() (right) or not (left)</w:t>
      </w:r>
    </w:p>
    <w:p w:rsidR="00D31B04" w:rsidRPr="00E56740" w:rsidRDefault="00D31B04" w:rsidP="00D31B04">
      <w:pPr>
        <w:jc w:val="center"/>
        <w:rPr>
          <w:rFonts w:ascii="Mathcad UniMath" w:hAnsi="Mathcad UniMath" w:cs="Times New Roman"/>
          <w:noProof/>
          <w:sz w:val="24"/>
          <w:szCs w:val="24"/>
          <w:lang w:val="en-US" w:eastAsia="sv-SE"/>
        </w:rPr>
      </w:pPr>
    </w:p>
    <w:p w:rsidR="00D31B04" w:rsidRDefault="00D31B04" w:rsidP="00D31B04">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Now, we can conclude that using the logarithm function we smooth the dynamics of the transformation so the different between the central </w:t>
      </w:r>
      <w:r w:rsidR="0040098A" w:rsidRPr="00E56740">
        <w:rPr>
          <w:rFonts w:ascii="Mathcad UniMath" w:hAnsi="Mathcad UniMath" w:cs="Times New Roman"/>
          <w:noProof/>
          <w:sz w:val="24"/>
          <w:szCs w:val="24"/>
          <w:lang w:val="en-US" w:eastAsia="sv-SE"/>
        </w:rPr>
        <w:t xml:space="preserve">value and the rest of the crests </w:t>
      </w:r>
      <w:r w:rsidRPr="00E56740">
        <w:rPr>
          <w:rFonts w:ascii="Mathcad UniMath" w:hAnsi="Mathcad UniMath" w:cs="Times New Roman"/>
          <w:noProof/>
          <w:sz w:val="24"/>
          <w:szCs w:val="24"/>
          <w:lang w:val="en-US" w:eastAsia="sv-SE"/>
        </w:rPr>
        <w:t xml:space="preserve">is not as big and the visualization is clearer. </w:t>
      </w:r>
    </w:p>
    <w:p w:rsidR="00757482" w:rsidRDefault="00757482" w:rsidP="00D31B04">
      <w:pPr>
        <w:rPr>
          <w:rFonts w:ascii="Mathcad UniMath" w:hAnsi="Mathcad UniMath" w:cs="Times New Roman"/>
          <w:noProof/>
          <w:sz w:val="24"/>
          <w:szCs w:val="24"/>
          <w:lang w:val="en-US" w:eastAsia="sv-SE"/>
        </w:rPr>
      </w:pPr>
    </w:p>
    <w:p w:rsidR="00A15BD9" w:rsidRDefault="00A15BD9" w:rsidP="00D31B04">
      <w:pPr>
        <w:rPr>
          <w:rFonts w:ascii="Mathcad UniMath" w:hAnsi="Mathcad UniMath" w:cs="Times New Roman"/>
          <w:noProof/>
          <w:sz w:val="24"/>
          <w:szCs w:val="24"/>
          <w:lang w:val="en-US" w:eastAsia="sv-SE"/>
        </w:rPr>
      </w:pPr>
    </w:p>
    <w:p w:rsidR="00A15BD9" w:rsidRDefault="00A15BD9" w:rsidP="00D31B04">
      <w:pPr>
        <w:rPr>
          <w:rFonts w:ascii="Mathcad UniMath" w:hAnsi="Mathcad UniMath" w:cs="Times New Roman"/>
          <w:noProof/>
          <w:sz w:val="24"/>
          <w:szCs w:val="24"/>
          <w:lang w:val="en-US" w:eastAsia="sv-SE"/>
        </w:rPr>
      </w:pPr>
    </w:p>
    <w:p w:rsidR="00A15BD9" w:rsidRPr="00E56740" w:rsidRDefault="00A15BD9" w:rsidP="00D31B04">
      <w:pPr>
        <w:rPr>
          <w:rFonts w:ascii="Mathcad UniMath" w:hAnsi="Mathcad UniMath" w:cs="Times New Roman"/>
          <w:noProof/>
          <w:sz w:val="24"/>
          <w:szCs w:val="24"/>
          <w:lang w:val="en-US" w:eastAsia="sv-SE"/>
        </w:rPr>
      </w:pPr>
    </w:p>
    <w:p w:rsidR="000332BB" w:rsidRPr="00E56740" w:rsidRDefault="000332BB" w:rsidP="001B7C4A">
      <w:pPr>
        <w:jc w:val="center"/>
        <w:rPr>
          <w:rFonts w:ascii="Mathcad UniMath" w:hAnsi="Mathcad UniMath" w:cs="Times New Roman"/>
          <w:b/>
          <w:sz w:val="24"/>
          <w:szCs w:val="24"/>
          <w:lang w:val="en-US"/>
        </w:rPr>
      </w:pPr>
    </w:p>
    <w:p w:rsidR="0004690B" w:rsidRPr="00E56740" w:rsidRDefault="00B4276B"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lastRenderedPageBreak/>
        <w:t>Question 9:</w:t>
      </w:r>
      <w:r w:rsidRPr="00E56740">
        <w:rPr>
          <w:rFonts w:ascii="Mathcad UniMath" w:hAnsi="Mathcad UniMath" w:cs="Times New Roman"/>
          <w:b/>
          <w:sz w:val="24"/>
          <w:szCs w:val="24"/>
          <w:lang w:val="en-US"/>
        </w:rPr>
        <w:t xml:space="preserve"> What conclusions can be drawn regarding linearity? From your observations can you derive a mathematical expression in the general case?</w:t>
      </w:r>
    </w:p>
    <w:p w:rsidR="0004690B" w:rsidRPr="00E56740" w:rsidRDefault="0004690B">
      <w:pPr>
        <w:jc w:val="right"/>
        <w:rPr>
          <w:rFonts w:ascii="Mathcad UniMath" w:hAnsi="Mathcad UniMath" w:cs="Times New Roman"/>
          <w:sz w:val="24"/>
          <w:szCs w:val="24"/>
          <w:lang w:val="en-US"/>
        </w:rPr>
      </w:pPr>
    </w:p>
    <w:p w:rsidR="00D31B04" w:rsidRPr="00E56740" w:rsidRDefault="00D31B04" w:rsidP="00D31B04">
      <w:pPr>
        <w:rPr>
          <w:rFonts w:ascii="Mathcad UniMath" w:hAnsi="Mathcad UniMath" w:cs="Times New Roman"/>
          <w:sz w:val="24"/>
          <w:szCs w:val="24"/>
          <w:lang w:val="en-US"/>
        </w:rPr>
      </w:pPr>
      <w:r w:rsidRPr="00E56740">
        <w:rPr>
          <w:rFonts w:ascii="Mathcad UniMath" w:hAnsi="Mathcad UniMath" w:cs="Times New Roman"/>
          <w:sz w:val="24"/>
          <w:szCs w:val="24"/>
          <w:lang w:val="en-US"/>
        </w:rPr>
        <w:t>As it can be clearer observed</w:t>
      </w:r>
      <w:r w:rsidR="00521F12" w:rsidRPr="00E56740">
        <w:rPr>
          <w:rFonts w:ascii="Mathcad UniMath" w:hAnsi="Mathcad UniMath" w:cs="Times New Roman"/>
          <w:sz w:val="24"/>
          <w:szCs w:val="24"/>
          <w:lang w:val="en-US"/>
        </w:rPr>
        <w:t xml:space="preserve"> in the figure 14</w:t>
      </w:r>
      <w:r w:rsidRPr="00E56740">
        <w:rPr>
          <w:rFonts w:ascii="Mathcad UniMath" w:hAnsi="Mathcad UniMath" w:cs="Times New Roman"/>
          <w:sz w:val="24"/>
          <w:szCs w:val="24"/>
          <w:lang w:val="en-US"/>
        </w:rPr>
        <w:t xml:space="preserve">, if we have an </w:t>
      </w:r>
      <w:r w:rsidR="00DB55EE" w:rsidRPr="00E56740">
        <w:rPr>
          <w:rFonts w:ascii="Mathcad UniMath" w:hAnsi="Mathcad UniMath" w:cs="Times New Roman"/>
          <w:sz w:val="24"/>
          <w:szCs w:val="24"/>
          <w:lang w:val="en-US"/>
        </w:rPr>
        <w:t>image that</w:t>
      </w:r>
      <w:r w:rsidRPr="00E56740">
        <w:rPr>
          <w:rFonts w:ascii="Mathcad UniMath" w:hAnsi="Mathcad UniMath" w:cs="Times New Roman"/>
          <w:sz w:val="24"/>
          <w:szCs w:val="24"/>
          <w:lang w:val="en-US"/>
        </w:rPr>
        <w:t xml:space="preserve"> is a linear </w:t>
      </w:r>
      <w:r w:rsidR="00521F12" w:rsidRPr="00E56740">
        <w:rPr>
          <w:rFonts w:ascii="Mathcad UniMath" w:hAnsi="Mathcad UniMath" w:cs="Times New Roman"/>
          <w:sz w:val="24"/>
          <w:szCs w:val="24"/>
          <w:lang w:val="en-US"/>
        </w:rPr>
        <w:t xml:space="preserve">summatory </w:t>
      </w:r>
      <w:r w:rsidR="0040098A" w:rsidRPr="00E56740">
        <w:rPr>
          <w:rFonts w:ascii="Mathcad UniMath" w:hAnsi="Mathcad UniMath" w:cs="Times New Roman"/>
          <w:sz w:val="24"/>
          <w:szCs w:val="24"/>
          <w:lang w:val="en-US"/>
        </w:rPr>
        <w:t>of images</w:t>
      </w:r>
      <w:r w:rsidR="00521F12" w:rsidRPr="00E56740">
        <w:rPr>
          <w:rFonts w:ascii="Mathcad UniMath" w:hAnsi="Mathcad UniMath" w:cs="Times New Roman"/>
          <w:sz w:val="24"/>
          <w:szCs w:val="24"/>
          <w:lang w:val="en-US"/>
        </w:rPr>
        <w:t xml:space="preserve">, then the Fourier transformation of this image can be expressed as the summatory of the Fourier transformation of the added images. This is mathematically expressed as: </w:t>
      </w:r>
    </w:p>
    <w:p w:rsidR="00521F12" w:rsidRPr="00E56740" w:rsidRDefault="00521F12" w:rsidP="00D31B04">
      <w:pPr>
        <w:rPr>
          <w:rFonts w:ascii="Mathcad UniMath" w:hAnsi="Mathcad UniMath" w:cs="Times New Roman"/>
          <w:sz w:val="24"/>
          <w:szCs w:val="24"/>
          <w:lang w:val="en-US"/>
        </w:rPr>
      </w:pPr>
    </w:p>
    <w:p w:rsidR="00521F12" w:rsidRPr="00E56740" w:rsidRDefault="00521F12" w:rsidP="00D31B04">
      <w:pPr>
        <w:rPr>
          <w:rFonts w:ascii="Mathcad UniMath" w:eastAsiaTheme="minorEastAsia" w:hAnsi="Mathcad UniMath" w:cs="Times New Roman"/>
          <w:sz w:val="24"/>
          <w:szCs w:val="24"/>
          <w:lang w:val="en-US"/>
        </w:rPr>
      </w:pPr>
      <m:oMathPara>
        <m:oMath>
          <m:r>
            <w:rPr>
              <w:rFonts w:ascii="Cambria Math" w:hAnsi="Cambria Math" w:cs="Times New Roman"/>
              <w:sz w:val="24"/>
              <w:szCs w:val="24"/>
              <w:lang w:val="en-US"/>
            </w:rPr>
            <m:t>H=a*F+b*G→F</m:t>
          </m:r>
          <m:d>
            <m:dPr>
              <m:ctrlPr>
                <w:rPr>
                  <w:rFonts w:ascii="Cambria Math" w:hAnsi="Cambria Math" w:cs="Times New Roman"/>
                  <w:i/>
                  <w:sz w:val="24"/>
                  <w:szCs w:val="24"/>
                  <w:lang w:val="en-US"/>
                </w:rPr>
              </m:ctrlPr>
            </m:dPr>
            <m:e>
              <m:r>
                <w:rPr>
                  <w:rFonts w:ascii="Cambria Math" w:hAnsi="Cambria Math" w:cs="Times New Roman"/>
                  <w:sz w:val="24"/>
                  <w:szCs w:val="24"/>
                  <w:lang w:val="en-US"/>
                </w:rPr>
                <m:t>H</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a*F+b*G</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a*F</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b*G</m:t>
              </m:r>
            </m:e>
          </m:d>
          <m:r>
            <w:rPr>
              <w:rFonts w:ascii="Cambria Math" w:hAnsi="Cambria Math" w:cs="Times New Roman"/>
              <w:sz w:val="24"/>
              <w:szCs w:val="24"/>
              <w:lang w:val="en-US"/>
            </w:rPr>
            <m:t>=a*F</m:t>
          </m:r>
          <m:d>
            <m:dPr>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+b*F(G)</m:t>
          </m:r>
        </m:oMath>
      </m:oMathPara>
    </w:p>
    <w:p w:rsidR="00521F12" w:rsidRPr="00E56740" w:rsidRDefault="00521F12" w:rsidP="00D31B04">
      <w:pPr>
        <w:rPr>
          <w:rFonts w:ascii="Mathcad UniMath" w:hAnsi="Mathcad UniMath" w:cs="Times New Roman"/>
          <w:noProof/>
          <w:sz w:val="24"/>
          <w:szCs w:val="24"/>
          <w:lang w:eastAsia="sv-SE"/>
        </w:rPr>
      </w:pPr>
    </w:p>
    <w:p w:rsidR="00521F12" w:rsidRPr="00E56740" w:rsidRDefault="00521F12" w:rsidP="00521F12">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2D1AA36B" wp14:editId="71FC0746">
            <wp:extent cx="2857500" cy="2266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7722" t="10588" r="37433" b="54372"/>
                    <a:stretch/>
                  </pic:blipFill>
                  <pic:spPr bwMode="auto">
                    <a:xfrm>
                      <a:off x="0" y="0"/>
                      <a:ext cx="2867680" cy="2275026"/>
                    </a:xfrm>
                    <a:prstGeom prst="rect">
                      <a:avLst/>
                    </a:prstGeom>
                    <a:ln>
                      <a:noFill/>
                    </a:ln>
                    <a:extLst>
                      <a:ext uri="{53640926-AAD7-44D8-BBD7-CCE9431645EC}">
                        <a14:shadowObscured xmlns:a14="http://schemas.microsoft.com/office/drawing/2010/main"/>
                      </a:ext>
                    </a:extLst>
                  </pic:spPr>
                </pic:pic>
              </a:graphicData>
            </a:graphic>
          </wp:inline>
        </w:drawing>
      </w:r>
    </w:p>
    <w:p w:rsidR="00521F12" w:rsidRPr="00833D0C" w:rsidRDefault="00521F12" w:rsidP="00521F12">
      <w:pPr>
        <w:jc w:val="center"/>
        <w:rPr>
          <w:rFonts w:ascii="Mathcad UniMath" w:eastAsiaTheme="minorEastAsia" w:hAnsi="Mathcad UniMath" w:cs="Times New Roman"/>
          <w:szCs w:val="24"/>
          <w:lang w:val="en-US"/>
        </w:rPr>
      </w:pPr>
      <w:r w:rsidRPr="00833D0C">
        <w:rPr>
          <w:rFonts w:ascii="Mathcad UniMath" w:eastAsiaTheme="minorEastAsia" w:hAnsi="Mathcad UniMath" w:cs="Times New Roman"/>
          <w:szCs w:val="24"/>
          <w:lang w:val="en-US"/>
        </w:rPr>
        <w:t>Figure 14: Output of shifted Fourier transformation for F</w:t>
      </w:r>
      <w:proofErr w:type="gramStart"/>
      <w:r w:rsidRPr="00833D0C">
        <w:rPr>
          <w:rFonts w:ascii="Mathcad UniMath" w:eastAsiaTheme="minorEastAsia" w:hAnsi="Mathcad UniMath" w:cs="Times New Roman"/>
          <w:szCs w:val="24"/>
          <w:lang w:val="en-US"/>
        </w:rPr>
        <w:t>,G</w:t>
      </w:r>
      <w:proofErr w:type="gramEnd"/>
      <w:r w:rsidRPr="00833D0C">
        <w:rPr>
          <w:rFonts w:ascii="Mathcad UniMath" w:eastAsiaTheme="minorEastAsia" w:hAnsi="Mathcad UniMath" w:cs="Times New Roman"/>
          <w:szCs w:val="24"/>
          <w:lang w:val="en-US"/>
        </w:rPr>
        <w:t xml:space="preserve"> and H</w:t>
      </w:r>
    </w:p>
    <w:p w:rsidR="00521F12" w:rsidRPr="00E56740" w:rsidRDefault="00521F12" w:rsidP="00521F12">
      <w:pPr>
        <w:jc w:val="center"/>
        <w:rPr>
          <w:rFonts w:ascii="Mathcad UniMath" w:eastAsiaTheme="minorEastAsia" w:hAnsi="Mathcad UniMath" w:cs="Times New Roman"/>
          <w:sz w:val="24"/>
          <w:szCs w:val="24"/>
          <w:lang w:val="en-US"/>
        </w:rPr>
      </w:pPr>
    </w:p>
    <w:p w:rsidR="00521F12" w:rsidRPr="00E56740" w:rsidRDefault="00521F12" w:rsidP="00D31B04">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 xml:space="preserve">Using the already implemented function </w:t>
      </w:r>
      <w:proofErr w:type="spellStart"/>
      <w:proofErr w:type="gramStart"/>
      <w:r w:rsidRPr="00833D0C">
        <w:rPr>
          <w:rFonts w:ascii="Consolas" w:eastAsiaTheme="minorEastAsia" w:hAnsi="Consolas" w:cs="Consolas"/>
          <w:szCs w:val="24"/>
          <w:lang w:val="en-US"/>
        </w:rPr>
        <w:t>showfs</w:t>
      </w:r>
      <w:proofErr w:type="spellEnd"/>
      <w:r w:rsidRPr="00833D0C">
        <w:rPr>
          <w:rFonts w:ascii="Consolas" w:eastAsiaTheme="minorEastAsia" w:hAnsi="Consolas" w:cs="Consolas"/>
          <w:szCs w:val="24"/>
          <w:lang w:val="en-US"/>
        </w:rPr>
        <w:t>(</w:t>
      </w:r>
      <w:proofErr w:type="gramEnd"/>
      <w:r w:rsidRPr="00833D0C">
        <w:rPr>
          <w:rFonts w:ascii="Consolas" w:eastAsiaTheme="minorEastAsia" w:hAnsi="Consolas" w:cs="Consolas"/>
          <w:szCs w:val="24"/>
          <w:lang w:val="en-US"/>
        </w:rPr>
        <w:t>)</w:t>
      </w:r>
      <w:r w:rsidRPr="00E56740">
        <w:rPr>
          <w:rFonts w:ascii="Mathcad UniMath" w:eastAsiaTheme="minorEastAsia" w:hAnsi="Mathcad UniMath" w:cs="Times New Roman"/>
          <w:sz w:val="24"/>
          <w:szCs w:val="24"/>
          <w:lang w:val="en-US"/>
        </w:rPr>
        <w:t xml:space="preserve">, that is equivalent to use </w:t>
      </w:r>
      <w:proofErr w:type="spellStart"/>
      <w:r w:rsidRPr="00833D0C">
        <w:rPr>
          <w:rFonts w:ascii="Consolas" w:eastAsiaTheme="minorEastAsia" w:hAnsi="Consolas" w:cs="Consolas"/>
          <w:szCs w:val="24"/>
          <w:lang w:val="en-US"/>
        </w:rPr>
        <w:t>showgrey</w:t>
      </w:r>
      <w:proofErr w:type="spellEnd"/>
      <w:r w:rsidRPr="00833D0C">
        <w:rPr>
          <w:rFonts w:ascii="Consolas" w:eastAsiaTheme="minorEastAsia" w:hAnsi="Consolas" w:cs="Consolas"/>
          <w:szCs w:val="24"/>
          <w:lang w:val="en-US"/>
        </w:rPr>
        <w:t>(log(1 +abs(</w:t>
      </w:r>
      <w:proofErr w:type="spellStart"/>
      <w:r w:rsidRPr="00833D0C">
        <w:rPr>
          <w:rFonts w:ascii="Consolas" w:eastAsiaTheme="minorEastAsia" w:hAnsi="Consolas" w:cs="Consolas"/>
          <w:szCs w:val="24"/>
          <w:lang w:val="en-US"/>
        </w:rPr>
        <w:t>fftshif</w:t>
      </w:r>
      <w:proofErr w:type="spellEnd"/>
      <w:r w:rsidRPr="00833D0C">
        <w:rPr>
          <w:rFonts w:ascii="Consolas" w:eastAsiaTheme="minorEastAsia" w:hAnsi="Consolas" w:cs="Consolas"/>
          <w:szCs w:val="24"/>
          <w:lang w:val="en-US"/>
        </w:rPr>
        <w:t>(</w:t>
      </w:r>
      <w:proofErr w:type="spellStart"/>
      <w:r w:rsidRPr="00833D0C">
        <w:rPr>
          <w:rFonts w:ascii="Consolas" w:eastAsiaTheme="minorEastAsia" w:hAnsi="Consolas" w:cs="Consolas"/>
          <w:szCs w:val="24"/>
          <w:lang w:val="en-US"/>
        </w:rPr>
        <w:t>Hhat</w:t>
      </w:r>
      <w:proofErr w:type="spellEnd"/>
      <w:r w:rsidRPr="00833D0C">
        <w:rPr>
          <w:rFonts w:ascii="Consolas" w:eastAsiaTheme="minorEastAsia" w:hAnsi="Consolas" w:cs="Consolas"/>
          <w:szCs w:val="24"/>
          <w:lang w:val="en-US"/>
        </w:rPr>
        <w:t>)))</w:t>
      </w:r>
      <w:r w:rsidRPr="00E56740">
        <w:rPr>
          <w:rFonts w:ascii="Mathcad UniMath" w:eastAsiaTheme="minorEastAsia" w:hAnsi="Mathcad UniMath" w:cs="Consolas"/>
          <w:sz w:val="24"/>
          <w:szCs w:val="24"/>
          <w:lang w:val="en-US"/>
        </w:rPr>
        <w:t>,</w:t>
      </w:r>
      <w:r w:rsidRPr="00E56740">
        <w:rPr>
          <w:rFonts w:ascii="Mathcad UniMath" w:eastAsiaTheme="minorEastAsia" w:hAnsi="Mathcad UniMath" w:cs="Times New Roman"/>
          <w:sz w:val="24"/>
          <w:szCs w:val="24"/>
          <w:lang w:val="en-US"/>
        </w:rPr>
        <w:t xml:space="preserve"> with both </w:t>
      </w:r>
      <w:proofErr w:type="spellStart"/>
      <w:r w:rsidRPr="00E56740">
        <w:rPr>
          <w:rFonts w:ascii="Mathcad UniMath" w:eastAsiaTheme="minorEastAsia" w:hAnsi="Mathcad UniMath" w:cs="Consolas"/>
          <w:sz w:val="24"/>
          <w:szCs w:val="24"/>
          <w:lang w:val="en-US"/>
        </w:rPr>
        <w:t>Hhat</w:t>
      </w:r>
      <w:proofErr w:type="spellEnd"/>
      <w:r w:rsidRPr="00E56740">
        <w:rPr>
          <w:rFonts w:ascii="Mathcad UniMath" w:eastAsiaTheme="minorEastAsia" w:hAnsi="Mathcad UniMath" w:cs="Times New Roman"/>
          <w:sz w:val="24"/>
          <w:szCs w:val="24"/>
          <w:lang w:val="en-US"/>
        </w:rPr>
        <w:t xml:space="preserve"> , and the linear combination </w:t>
      </w:r>
      <w:proofErr w:type="spellStart"/>
      <w:r w:rsidRPr="00E56740">
        <w:rPr>
          <w:rFonts w:ascii="Mathcad UniMath" w:eastAsiaTheme="minorEastAsia" w:hAnsi="Mathcad UniMath" w:cs="Consolas"/>
          <w:sz w:val="24"/>
          <w:szCs w:val="24"/>
          <w:lang w:val="en-US"/>
        </w:rPr>
        <w:t>Fhat</w:t>
      </w:r>
      <w:proofErr w:type="spellEnd"/>
      <w:r w:rsidRPr="00E56740">
        <w:rPr>
          <w:rFonts w:ascii="Mathcad UniMath" w:eastAsiaTheme="minorEastAsia" w:hAnsi="Mathcad UniMath" w:cs="Consolas"/>
          <w:sz w:val="24"/>
          <w:szCs w:val="24"/>
          <w:lang w:val="en-US"/>
        </w:rPr>
        <w:t xml:space="preserve"> + 2*</w:t>
      </w:r>
      <w:proofErr w:type="spellStart"/>
      <w:r w:rsidRPr="00E56740">
        <w:rPr>
          <w:rFonts w:ascii="Mathcad UniMath" w:eastAsiaTheme="minorEastAsia" w:hAnsi="Mathcad UniMath" w:cs="Consolas"/>
          <w:sz w:val="24"/>
          <w:szCs w:val="24"/>
          <w:lang w:val="en-US"/>
        </w:rPr>
        <w:t>Ghat</w:t>
      </w:r>
      <w:proofErr w:type="spellEnd"/>
      <w:r w:rsidRPr="00E56740">
        <w:rPr>
          <w:rFonts w:ascii="Mathcad UniMath" w:eastAsiaTheme="minorEastAsia" w:hAnsi="Mathcad UniMath" w:cs="Times New Roman"/>
          <w:sz w:val="24"/>
          <w:szCs w:val="24"/>
          <w:lang w:val="en-US"/>
        </w:rPr>
        <w:t xml:space="preserve">, we can get the following output: </w:t>
      </w:r>
    </w:p>
    <w:p w:rsidR="00521F12" w:rsidRPr="00E56740" w:rsidRDefault="00521F12" w:rsidP="00D31B04">
      <w:pPr>
        <w:rPr>
          <w:rFonts w:ascii="Mathcad UniMath" w:hAnsi="Mathcad UniMath" w:cs="Times New Roman"/>
          <w:noProof/>
          <w:sz w:val="24"/>
          <w:szCs w:val="24"/>
          <w:lang w:val="en-US" w:eastAsia="sv-SE"/>
        </w:rPr>
      </w:pPr>
    </w:p>
    <w:p w:rsidR="00521F12" w:rsidRPr="00E56740" w:rsidRDefault="00521F12" w:rsidP="00521F12">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6CB00C9A" wp14:editId="38E059AB">
            <wp:extent cx="3448050" cy="182161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7225" t="15588" r="36439" b="59678"/>
                    <a:stretch/>
                  </pic:blipFill>
                  <pic:spPr bwMode="auto">
                    <a:xfrm>
                      <a:off x="0" y="0"/>
                      <a:ext cx="3454076" cy="1824796"/>
                    </a:xfrm>
                    <a:prstGeom prst="rect">
                      <a:avLst/>
                    </a:prstGeom>
                    <a:ln>
                      <a:noFill/>
                    </a:ln>
                    <a:extLst>
                      <a:ext uri="{53640926-AAD7-44D8-BBD7-CCE9431645EC}">
                        <a14:shadowObscured xmlns:a14="http://schemas.microsoft.com/office/drawing/2010/main"/>
                      </a:ext>
                    </a:extLst>
                  </pic:spPr>
                </pic:pic>
              </a:graphicData>
            </a:graphic>
          </wp:inline>
        </w:drawing>
      </w:r>
    </w:p>
    <w:p w:rsidR="00521F12" w:rsidRPr="00833D0C" w:rsidRDefault="00521F12" w:rsidP="00521F12">
      <w:pPr>
        <w:jc w:val="center"/>
        <w:rPr>
          <w:rFonts w:ascii="Mathcad UniMath" w:eastAsiaTheme="minorEastAsia" w:hAnsi="Mathcad UniMath" w:cs="Times New Roman"/>
          <w:szCs w:val="24"/>
          <w:lang w:val="en-US"/>
        </w:rPr>
      </w:pPr>
      <w:r w:rsidRPr="00833D0C">
        <w:rPr>
          <w:rFonts w:ascii="Mathcad UniMath" w:eastAsiaTheme="minorEastAsia" w:hAnsi="Mathcad UniMath" w:cs="Times New Roman"/>
          <w:szCs w:val="24"/>
          <w:lang w:val="en-US"/>
        </w:rPr>
        <w:t xml:space="preserve">Figure 15: Fourier transformation of H on the left, </w:t>
      </w:r>
      <w:r w:rsidR="00DB55EE" w:rsidRPr="00833D0C">
        <w:rPr>
          <w:rFonts w:ascii="Mathcad UniMath" w:eastAsiaTheme="minorEastAsia" w:hAnsi="Mathcad UniMath" w:cs="Times New Roman"/>
          <w:szCs w:val="24"/>
          <w:lang w:val="en-US"/>
        </w:rPr>
        <w:t>output</w:t>
      </w:r>
      <w:r w:rsidRPr="00833D0C">
        <w:rPr>
          <w:rFonts w:ascii="Mathcad UniMath" w:eastAsiaTheme="minorEastAsia" w:hAnsi="Mathcad UniMath" w:cs="Times New Roman"/>
          <w:szCs w:val="24"/>
          <w:lang w:val="en-US"/>
        </w:rPr>
        <w:t xml:space="preserve"> of </w:t>
      </w:r>
      <w:proofErr w:type="spellStart"/>
      <w:r w:rsidRPr="00833D0C">
        <w:rPr>
          <w:rFonts w:ascii="Mathcad UniMath" w:eastAsiaTheme="minorEastAsia" w:hAnsi="Mathcad UniMath" w:cs="Times New Roman"/>
          <w:szCs w:val="24"/>
          <w:lang w:val="en-US"/>
        </w:rPr>
        <w:t>F</w:t>
      </w:r>
      <w:r w:rsidR="00DB55EE" w:rsidRPr="00833D0C">
        <w:rPr>
          <w:rFonts w:ascii="Mathcad UniMath" w:eastAsiaTheme="minorEastAsia" w:hAnsi="Mathcad UniMath" w:cs="Times New Roman"/>
          <w:szCs w:val="24"/>
          <w:lang w:val="en-US"/>
        </w:rPr>
        <w:t>hat</w:t>
      </w:r>
      <w:proofErr w:type="spellEnd"/>
      <w:r w:rsidRPr="00833D0C">
        <w:rPr>
          <w:rFonts w:ascii="Mathcad UniMath" w:eastAsiaTheme="minorEastAsia" w:hAnsi="Mathcad UniMath" w:cs="Times New Roman"/>
          <w:szCs w:val="24"/>
          <w:lang w:val="en-US"/>
        </w:rPr>
        <w:t xml:space="preserve"> + 2*</w:t>
      </w:r>
      <w:proofErr w:type="spellStart"/>
      <w:r w:rsidRPr="00833D0C">
        <w:rPr>
          <w:rFonts w:ascii="Mathcad UniMath" w:eastAsiaTheme="minorEastAsia" w:hAnsi="Mathcad UniMath" w:cs="Times New Roman"/>
          <w:szCs w:val="24"/>
          <w:lang w:val="en-US"/>
        </w:rPr>
        <w:t>G</w:t>
      </w:r>
      <w:r w:rsidR="00DB55EE" w:rsidRPr="00833D0C">
        <w:rPr>
          <w:rFonts w:ascii="Mathcad UniMath" w:eastAsiaTheme="minorEastAsia" w:hAnsi="Mathcad UniMath" w:cs="Times New Roman"/>
          <w:szCs w:val="24"/>
          <w:lang w:val="en-US"/>
        </w:rPr>
        <w:t>hat</w:t>
      </w:r>
      <w:proofErr w:type="spellEnd"/>
      <w:r w:rsidRPr="00833D0C">
        <w:rPr>
          <w:rFonts w:ascii="Mathcad UniMath" w:eastAsiaTheme="minorEastAsia" w:hAnsi="Mathcad UniMath" w:cs="Times New Roman"/>
          <w:szCs w:val="24"/>
          <w:lang w:val="en-US"/>
        </w:rPr>
        <w:t xml:space="preserve"> on the right</w:t>
      </w:r>
    </w:p>
    <w:p w:rsidR="00521F12" w:rsidRDefault="00521F12" w:rsidP="00D31B04">
      <w:pPr>
        <w:rPr>
          <w:rFonts w:ascii="Mathcad UniMath" w:eastAsiaTheme="minorEastAsia" w:hAnsi="Mathcad UniMath" w:cs="Times New Roman"/>
          <w:sz w:val="24"/>
          <w:szCs w:val="24"/>
          <w:lang w:val="en-US"/>
        </w:rPr>
      </w:pPr>
    </w:p>
    <w:p w:rsidR="00833D0C" w:rsidRDefault="00833D0C" w:rsidP="00D31B04">
      <w:pPr>
        <w:rPr>
          <w:rFonts w:ascii="Mathcad UniMath" w:eastAsiaTheme="minorEastAsia" w:hAnsi="Mathcad UniMath" w:cs="Times New Roman"/>
          <w:sz w:val="24"/>
          <w:szCs w:val="24"/>
          <w:lang w:val="en-US"/>
        </w:rPr>
      </w:pPr>
    </w:p>
    <w:p w:rsidR="002E37C8" w:rsidRDefault="002E37C8" w:rsidP="00D31B04">
      <w:pPr>
        <w:rPr>
          <w:rFonts w:ascii="Mathcad UniMath" w:eastAsiaTheme="minorEastAsia" w:hAnsi="Mathcad UniMath" w:cs="Times New Roman"/>
          <w:sz w:val="24"/>
          <w:szCs w:val="24"/>
          <w:lang w:val="en-US"/>
        </w:rPr>
      </w:pPr>
    </w:p>
    <w:p w:rsidR="002E37C8" w:rsidRDefault="002E37C8" w:rsidP="00D31B04">
      <w:pPr>
        <w:rPr>
          <w:rFonts w:ascii="Mathcad UniMath" w:eastAsiaTheme="minorEastAsia" w:hAnsi="Mathcad UniMath" w:cs="Times New Roman"/>
          <w:sz w:val="24"/>
          <w:szCs w:val="24"/>
          <w:lang w:val="en-US"/>
        </w:rPr>
      </w:pPr>
    </w:p>
    <w:p w:rsidR="002E37C8" w:rsidRDefault="002E37C8" w:rsidP="00D31B04">
      <w:pPr>
        <w:rPr>
          <w:rFonts w:ascii="Mathcad UniMath" w:eastAsiaTheme="minorEastAsia" w:hAnsi="Mathcad UniMath" w:cs="Times New Roman"/>
          <w:sz w:val="24"/>
          <w:szCs w:val="24"/>
          <w:lang w:val="en-US"/>
        </w:rPr>
      </w:pPr>
    </w:p>
    <w:p w:rsidR="002E37C8" w:rsidRDefault="002E37C8" w:rsidP="00D31B04">
      <w:pPr>
        <w:rPr>
          <w:rFonts w:ascii="Mathcad UniMath" w:eastAsiaTheme="minorEastAsia" w:hAnsi="Mathcad UniMath" w:cs="Times New Roman"/>
          <w:sz w:val="24"/>
          <w:szCs w:val="24"/>
          <w:lang w:val="en-US"/>
        </w:rPr>
      </w:pPr>
    </w:p>
    <w:p w:rsidR="002E37C8" w:rsidRDefault="002E37C8" w:rsidP="00D31B04">
      <w:pPr>
        <w:rPr>
          <w:rFonts w:ascii="Mathcad UniMath" w:eastAsiaTheme="minorEastAsia" w:hAnsi="Mathcad UniMath" w:cs="Times New Roman"/>
          <w:sz w:val="24"/>
          <w:szCs w:val="24"/>
          <w:lang w:val="en-US"/>
        </w:rPr>
      </w:pPr>
    </w:p>
    <w:p w:rsidR="002E37C8" w:rsidRDefault="002E37C8" w:rsidP="00D31B04">
      <w:pPr>
        <w:rPr>
          <w:rFonts w:ascii="Mathcad UniMath" w:eastAsiaTheme="minorEastAsia" w:hAnsi="Mathcad UniMath" w:cs="Times New Roman"/>
          <w:sz w:val="24"/>
          <w:szCs w:val="24"/>
          <w:lang w:val="en-US"/>
        </w:rPr>
      </w:pPr>
    </w:p>
    <w:p w:rsidR="002E37C8" w:rsidRPr="00E56740" w:rsidRDefault="002E37C8" w:rsidP="00D31B04">
      <w:pPr>
        <w:rPr>
          <w:rFonts w:ascii="Mathcad UniMath" w:eastAsiaTheme="minorEastAsia" w:hAnsi="Mathcad UniMath" w:cs="Times New Roman"/>
          <w:sz w:val="24"/>
          <w:szCs w:val="24"/>
          <w:lang w:val="en-US"/>
        </w:rPr>
      </w:pPr>
    </w:p>
    <w:p w:rsidR="00DB55EE" w:rsidRPr="00460180" w:rsidRDefault="00DB55EE"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lastRenderedPageBreak/>
        <w:t xml:space="preserve">Multiplication </w:t>
      </w:r>
    </w:p>
    <w:p w:rsidR="00DB55EE" w:rsidRPr="00460180" w:rsidRDefault="00DB55EE" w:rsidP="00D31B04">
      <w:pPr>
        <w:rPr>
          <w:rFonts w:ascii="Mathcad UniMath" w:hAnsi="Mathcad UniMath" w:cs="Times New Roman"/>
          <w:b/>
          <w:sz w:val="28"/>
          <w:szCs w:val="24"/>
          <w:lang w:val="en-US"/>
        </w:rPr>
      </w:pPr>
    </w:p>
    <w:p w:rsidR="00521F12" w:rsidRPr="00E56740" w:rsidRDefault="00521F12"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10:</w:t>
      </w:r>
      <w:r w:rsidRPr="00E56740">
        <w:rPr>
          <w:rFonts w:ascii="Mathcad UniMath" w:hAnsi="Mathcad UniMath" w:cs="Times New Roman"/>
          <w:b/>
          <w:sz w:val="24"/>
          <w:szCs w:val="24"/>
          <w:lang w:val="en-US"/>
        </w:rPr>
        <w:t xml:space="preserve"> Are there any other ways to compute the last image? Remember what multiplication in Fourier domain equals to in the spatial domain! Perform these alternative computations in practice.</w:t>
      </w:r>
    </w:p>
    <w:p w:rsidR="002E37C8" w:rsidRDefault="002E37C8" w:rsidP="00D31B04">
      <w:pPr>
        <w:rPr>
          <w:rFonts w:ascii="Mathcad UniMath" w:hAnsi="Mathcad UniMath" w:cs="Times New Roman"/>
          <w:sz w:val="24"/>
          <w:szCs w:val="24"/>
          <w:lang w:val="en-US"/>
        </w:rPr>
      </w:pPr>
    </w:p>
    <w:p w:rsidR="00A84845" w:rsidRPr="00E56740" w:rsidRDefault="00A84845" w:rsidP="00D31B04">
      <w:pPr>
        <w:rPr>
          <w:rFonts w:ascii="Mathcad UniMath" w:hAnsi="Mathcad UniMath" w:cs="Times New Roman"/>
          <w:sz w:val="24"/>
          <w:szCs w:val="24"/>
          <w:lang w:val="en-US"/>
        </w:rPr>
      </w:pPr>
      <w:r w:rsidRPr="00E56740">
        <w:rPr>
          <w:rFonts w:ascii="Mathcad UniMath" w:hAnsi="Mathcad UniMath" w:cs="Times New Roman"/>
          <w:sz w:val="24"/>
          <w:szCs w:val="24"/>
          <w:lang w:val="en-US"/>
        </w:rPr>
        <w:t>As indicated in the lecture notes, we know that the Fourier transformation of</w:t>
      </w:r>
      <w:r w:rsidR="00DB55EE" w:rsidRPr="00E56740">
        <w:rPr>
          <w:rFonts w:ascii="Mathcad UniMath" w:hAnsi="Mathcad UniMath" w:cs="Times New Roman"/>
          <w:sz w:val="24"/>
          <w:szCs w:val="24"/>
          <w:lang w:val="en-US"/>
        </w:rPr>
        <w:t xml:space="preserve"> the convolution of</w:t>
      </w:r>
      <w:r w:rsidRPr="00E56740">
        <w:rPr>
          <w:rFonts w:ascii="Mathcad UniMath" w:hAnsi="Mathcad UniMath" w:cs="Times New Roman"/>
          <w:sz w:val="24"/>
          <w:szCs w:val="24"/>
          <w:lang w:val="en-US"/>
        </w:rPr>
        <w:t xml:space="preserve"> two images in the spatial domain is the same as the </w:t>
      </w:r>
      <w:r w:rsidR="00DB55EE" w:rsidRPr="00E56740">
        <w:rPr>
          <w:rFonts w:ascii="Mathcad UniMath" w:hAnsi="Mathcad UniMath" w:cs="Times New Roman"/>
          <w:sz w:val="24"/>
          <w:szCs w:val="24"/>
          <w:lang w:val="en-US"/>
        </w:rPr>
        <w:t>multiplication</w:t>
      </w:r>
      <w:r w:rsidRPr="00E56740">
        <w:rPr>
          <w:rFonts w:ascii="Mathcad UniMath" w:hAnsi="Mathcad UniMath" w:cs="Times New Roman"/>
          <w:sz w:val="24"/>
          <w:szCs w:val="24"/>
          <w:lang w:val="en-US"/>
        </w:rPr>
        <w:t xml:space="preserve"> of the images in the Fourier domain. </w:t>
      </w:r>
    </w:p>
    <w:p w:rsidR="00A84845" w:rsidRPr="00E56740" w:rsidRDefault="00A84845" w:rsidP="00A84845">
      <w:pPr>
        <w:jc w:val="cente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11DCDA5A" wp14:editId="60B17161">
            <wp:extent cx="2072977" cy="3619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5663" t="41176" r="43901" b="55585"/>
                    <a:stretch/>
                  </pic:blipFill>
                  <pic:spPr bwMode="auto">
                    <a:xfrm>
                      <a:off x="0" y="0"/>
                      <a:ext cx="2088450" cy="364652"/>
                    </a:xfrm>
                    <a:prstGeom prst="rect">
                      <a:avLst/>
                    </a:prstGeom>
                    <a:ln>
                      <a:noFill/>
                    </a:ln>
                    <a:extLst>
                      <a:ext uri="{53640926-AAD7-44D8-BBD7-CCE9431645EC}">
                        <a14:shadowObscured xmlns:a14="http://schemas.microsoft.com/office/drawing/2010/main"/>
                      </a:ext>
                    </a:extLst>
                  </pic:spPr>
                </pic:pic>
              </a:graphicData>
            </a:graphic>
          </wp:inline>
        </w:drawing>
      </w:r>
    </w:p>
    <w:p w:rsidR="00A84845" w:rsidRPr="00E56740" w:rsidRDefault="00637EBA" w:rsidP="00A84845">
      <w:pPr>
        <w:rPr>
          <w:rFonts w:ascii="Mathcad UniMath" w:hAnsi="Mathcad UniMath" w:cs="Times New Roman"/>
          <w:sz w:val="24"/>
          <w:szCs w:val="24"/>
          <w:lang w:val="en-US"/>
        </w:rPr>
      </w:pPr>
      <w:r w:rsidRPr="00E56740">
        <w:rPr>
          <w:rFonts w:ascii="Mathcad UniMath" w:hAnsi="Mathcad UniMath" w:cs="Times New Roman"/>
          <w:sz w:val="24"/>
          <w:szCs w:val="24"/>
          <w:lang w:val="en-US"/>
        </w:rPr>
        <w:t>Then if we implement the convolution of the images in the Fourier domain, we can get the next output:</w:t>
      </w:r>
    </w:p>
    <w:p w:rsidR="00637EBA" w:rsidRPr="00E56740" w:rsidRDefault="00637EBA" w:rsidP="00D31B04">
      <w:pPr>
        <w:rPr>
          <w:rFonts w:ascii="Mathcad UniMath" w:hAnsi="Mathcad UniMath" w:cs="Times New Roman"/>
          <w:noProof/>
          <w:sz w:val="24"/>
          <w:szCs w:val="24"/>
          <w:lang w:val="en-US" w:eastAsia="sv-SE"/>
        </w:rPr>
      </w:pPr>
    </w:p>
    <w:p w:rsidR="00A84845" w:rsidRPr="00E56740" w:rsidRDefault="00A84845" w:rsidP="00637EBA">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12578968" wp14:editId="433F153A">
            <wp:extent cx="4522869" cy="140876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1084" t="28235" r="8114" b="27023"/>
                    <a:stretch/>
                  </pic:blipFill>
                  <pic:spPr bwMode="auto">
                    <a:xfrm>
                      <a:off x="0" y="0"/>
                      <a:ext cx="4534451" cy="1412370"/>
                    </a:xfrm>
                    <a:prstGeom prst="rect">
                      <a:avLst/>
                    </a:prstGeom>
                    <a:ln>
                      <a:noFill/>
                    </a:ln>
                    <a:extLst>
                      <a:ext uri="{53640926-AAD7-44D8-BBD7-CCE9431645EC}">
                        <a14:shadowObscured xmlns:a14="http://schemas.microsoft.com/office/drawing/2010/main"/>
                      </a:ext>
                    </a:extLst>
                  </pic:spPr>
                </pic:pic>
              </a:graphicData>
            </a:graphic>
          </wp:inline>
        </w:drawing>
      </w:r>
    </w:p>
    <w:p w:rsidR="00637EBA" w:rsidRPr="00833D0C" w:rsidRDefault="00637EBA" w:rsidP="00637EBA">
      <w:pPr>
        <w:jc w:val="center"/>
        <w:rPr>
          <w:rFonts w:ascii="Mathcad UniMath" w:eastAsiaTheme="minorEastAsia" w:hAnsi="Mathcad UniMath" w:cs="Times New Roman"/>
          <w:i/>
          <w:szCs w:val="24"/>
          <w:lang w:val="en-US"/>
        </w:rPr>
      </w:pPr>
      <w:r w:rsidRPr="00833D0C">
        <w:rPr>
          <w:rFonts w:ascii="Mathcad UniMath" w:eastAsiaTheme="minorEastAsia" w:hAnsi="Mathcad UniMath" w:cs="Times New Roman"/>
          <w:szCs w:val="24"/>
          <w:lang w:val="en-US"/>
        </w:rPr>
        <w:t xml:space="preserve">Figure 16: Output of F.*G, </w:t>
      </w:r>
      <w:proofErr w:type="gramStart"/>
      <w:r w:rsidRPr="00833D0C">
        <w:rPr>
          <w:rFonts w:ascii="Mathcad UniMath" w:eastAsiaTheme="minorEastAsia" w:hAnsi="Mathcad UniMath" w:cs="Times New Roman"/>
          <w:i/>
          <w:szCs w:val="24"/>
          <w:lang w:val="en-US"/>
        </w:rPr>
        <w:t>F</w:t>
      </w:r>
      <w:r w:rsidRPr="00833D0C">
        <w:rPr>
          <w:rFonts w:ascii="Mathcad UniMath" w:eastAsiaTheme="minorEastAsia" w:hAnsi="Mathcad UniMath" w:cs="Times New Roman"/>
          <w:szCs w:val="24"/>
          <w:lang w:val="en-US"/>
        </w:rPr>
        <w:t>(</w:t>
      </w:r>
      <w:proofErr w:type="gramEnd"/>
      <w:r w:rsidRPr="00833D0C">
        <w:rPr>
          <w:rFonts w:ascii="Mathcad UniMath" w:eastAsiaTheme="minorEastAsia" w:hAnsi="Mathcad UniMath" w:cs="Times New Roman"/>
          <w:szCs w:val="24"/>
          <w:lang w:val="en-US"/>
        </w:rPr>
        <w:t xml:space="preserve">F.*G) and </w:t>
      </w:r>
      <w:r w:rsidRPr="00833D0C">
        <w:rPr>
          <w:rFonts w:ascii="Mathcad UniMath" w:eastAsiaTheme="minorEastAsia" w:hAnsi="Mathcad UniMath" w:cs="Times New Roman"/>
          <w:i/>
          <w:szCs w:val="24"/>
          <w:lang w:val="en-US"/>
        </w:rPr>
        <w:t>F</w:t>
      </w:r>
      <w:r w:rsidRPr="00833D0C">
        <w:rPr>
          <w:rFonts w:ascii="Mathcad UniMath" w:eastAsiaTheme="minorEastAsia" w:hAnsi="Mathcad UniMath" w:cs="Times New Roman"/>
          <w:szCs w:val="24"/>
          <w:lang w:val="en-US"/>
        </w:rPr>
        <w:t>(F)*</w:t>
      </w:r>
      <w:r w:rsidRPr="00833D0C">
        <w:rPr>
          <w:rFonts w:ascii="Mathcad UniMath" w:eastAsiaTheme="minorEastAsia" w:hAnsi="Mathcad UniMath" w:cs="Times New Roman"/>
          <w:i/>
          <w:szCs w:val="24"/>
          <w:lang w:val="en-US"/>
        </w:rPr>
        <w:t>F(G)</w:t>
      </w:r>
    </w:p>
    <w:p w:rsidR="00833D0C" w:rsidRDefault="00833D0C" w:rsidP="00637EBA">
      <w:pPr>
        <w:rPr>
          <w:rFonts w:ascii="Mathcad UniMath" w:eastAsiaTheme="minorEastAsia" w:hAnsi="Mathcad UniMath" w:cs="Times New Roman"/>
          <w:sz w:val="24"/>
          <w:szCs w:val="24"/>
          <w:lang w:val="en-US"/>
        </w:rPr>
      </w:pPr>
    </w:p>
    <w:p w:rsidR="00637EBA" w:rsidRPr="00E56740" w:rsidRDefault="00637EBA" w:rsidP="00637EBA">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 xml:space="preserve">We can easily see that the output when doing </w:t>
      </w:r>
      <w:proofErr w:type="gramStart"/>
      <w:r w:rsidRPr="00E56740">
        <w:rPr>
          <w:rFonts w:ascii="Mathcad UniMath" w:eastAsiaTheme="minorEastAsia" w:hAnsi="Mathcad UniMath" w:cs="Times New Roman"/>
          <w:i/>
          <w:sz w:val="24"/>
          <w:szCs w:val="24"/>
          <w:lang w:val="en-US"/>
        </w:rPr>
        <w:t>F</w:t>
      </w:r>
      <w:r w:rsidRPr="00E56740">
        <w:rPr>
          <w:rFonts w:ascii="Mathcad UniMath" w:eastAsiaTheme="minorEastAsia" w:hAnsi="Mathcad UniMath" w:cs="Times New Roman"/>
          <w:sz w:val="24"/>
          <w:szCs w:val="24"/>
          <w:lang w:val="en-US"/>
        </w:rPr>
        <w:t>(</w:t>
      </w:r>
      <w:proofErr w:type="gramEnd"/>
      <w:r w:rsidRPr="00E56740">
        <w:rPr>
          <w:rFonts w:ascii="Mathcad UniMath" w:eastAsiaTheme="minorEastAsia" w:hAnsi="Mathcad UniMath" w:cs="Times New Roman"/>
          <w:sz w:val="24"/>
          <w:szCs w:val="24"/>
          <w:lang w:val="en-US"/>
        </w:rPr>
        <w:t xml:space="preserve">F.*G) and </w:t>
      </w:r>
      <w:r w:rsidRPr="00E56740">
        <w:rPr>
          <w:rFonts w:ascii="Mathcad UniMath" w:eastAsiaTheme="minorEastAsia" w:hAnsi="Mathcad UniMath" w:cs="Times New Roman"/>
          <w:i/>
          <w:sz w:val="24"/>
          <w:szCs w:val="24"/>
          <w:lang w:val="en-US"/>
        </w:rPr>
        <w:t>F</w:t>
      </w:r>
      <w:r w:rsidRPr="00E56740">
        <w:rPr>
          <w:rFonts w:ascii="Mathcad UniMath" w:eastAsiaTheme="minorEastAsia" w:hAnsi="Mathcad UniMath" w:cs="Times New Roman"/>
          <w:sz w:val="24"/>
          <w:szCs w:val="24"/>
          <w:lang w:val="en-US"/>
        </w:rPr>
        <w:t>(F)*</w:t>
      </w:r>
      <w:r w:rsidRPr="00E56740">
        <w:rPr>
          <w:rFonts w:ascii="Mathcad UniMath" w:eastAsiaTheme="minorEastAsia" w:hAnsi="Mathcad UniMath" w:cs="Times New Roman"/>
          <w:i/>
          <w:sz w:val="24"/>
          <w:szCs w:val="24"/>
          <w:lang w:val="en-US"/>
        </w:rPr>
        <w:t>F</w:t>
      </w:r>
      <w:r w:rsidRPr="00E56740">
        <w:rPr>
          <w:rFonts w:ascii="Mathcad UniMath" w:eastAsiaTheme="minorEastAsia" w:hAnsi="Mathcad UniMath" w:cs="Times New Roman"/>
          <w:sz w:val="24"/>
          <w:szCs w:val="24"/>
          <w:lang w:val="en-US"/>
        </w:rPr>
        <w:t>(G)</w:t>
      </w:r>
      <w:r w:rsidRPr="00E56740">
        <w:rPr>
          <w:rFonts w:ascii="Mathcad UniMath" w:eastAsiaTheme="minorEastAsia" w:hAnsi="Mathcad UniMath" w:cs="Times New Roman"/>
          <w:i/>
          <w:sz w:val="24"/>
          <w:szCs w:val="24"/>
          <w:lang w:val="en-US"/>
        </w:rPr>
        <w:t xml:space="preserve"> </w:t>
      </w:r>
      <w:r w:rsidRPr="00E56740">
        <w:rPr>
          <w:rFonts w:ascii="Mathcad UniMath" w:eastAsiaTheme="minorEastAsia" w:hAnsi="Mathcad UniMath" w:cs="Times New Roman"/>
          <w:sz w:val="24"/>
          <w:szCs w:val="24"/>
          <w:lang w:val="en-US"/>
        </w:rPr>
        <w:t xml:space="preserve">is the same. </w:t>
      </w:r>
    </w:p>
    <w:p w:rsidR="00637EBA" w:rsidRDefault="00637EBA" w:rsidP="00637EBA">
      <w:pPr>
        <w:rPr>
          <w:rFonts w:ascii="Mathcad UniMath" w:eastAsiaTheme="minorEastAsia" w:hAnsi="Mathcad UniMath" w:cs="Times New Roman"/>
          <w:sz w:val="24"/>
          <w:szCs w:val="24"/>
          <w:lang w:val="en-US"/>
        </w:rPr>
      </w:pPr>
    </w:p>
    <w:p w:rsidR="00833D0C" w:rsidRPr="00E56740" w:rsidRDefault="00833D0C" w:rsidP="00637EBA">
      <w:pPr>
        <w:rPr>
          <w:rFonts w:ascii="Mathcad UniMath" w:eastAsiaTheme="minorEastAsia" w:hAnsi="Mathcad UniMath" w:cs="Times New Roman"/>
          <w:sz w:val="24"/>
          <w:szCs w:val="24"/>
          <w:lang w:val="en-US"/>
        </w:rPr>
      </w:pPr>
    </w:p>
    <w:p w:rsidR="00E27D52" w:rsidRPr="00460180" w:rsidRDefault="00E27D52"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Scaling</w:t>
      </w:r>
    </w:p>
    <w:p w:rsidR="00E27D52" w:rsidRPr="00E56740" w:rsidRDefault="00E27D52" w:rsidP="00637EBA">
      <w:pPr>
        <w:rPr>
          <w:rFonts w:ascii="Mathcad UniMath" w:hAnsi="Mathcad UniMath" w:cs="Times New Roman"/>
          <w:b/>
          <w:sz w:val="24"/>
          <w:szCs w:val="24"/>
          <w:lang w:val="en-US"/>
        </w:rPr>
      </w:pPr>
    </w:p>
    <w:p w:rsidR="00637EBA" w:rsidRPr="00E56740" w:rsidRDefault="00637EBA"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11:</w:t>
      </w:r>
      <w:r w:rsidRPr="00E56740">
        <w:rPr>
          <w:rFonts w:ascii="Mathcad UniMath" w:hAnsi="Mathcad UniMath" w:cs="Times New Roman"/>
          <w:b/>
          <w:sz w:val="24"/>
          <w:szCs w:val="24"/>
          <w:lang w:val="en-US"/>
        </w:rPr>
        <w:t xml:space="preserve"> What conclusions can be drawn from comparing the results with those in the previous exercise? See how the source images have changed and analyze the effects of scaling.</w:t>
      </w:r>
    </w:p>
    <w:p w:rsidR="003E270A" w:rsidRPr="00E56740" w:rsidRDefault="003E270A" w:rsidP="00637EBA">
      <w:pPr>
        <w:rPr>
          <w:rFonts w:ascii="Mathcad UniMath" w:hAnsi="Mathcad UniMath" w:cs="Times New Roman"/>
          <w:b/>
          <w:sz w:val="24"/>
          <w:szCs w:val="24"/>
          <w:lang w:val="en-US"/>
        </w:rPr>
      </w:pPr>
    </w:p>
    <w:p w:rsidR="003E270A" w:rsidRDefault="003E270A" w:rsidP="00637EBA">
      <w:pPr>
        <w:rPr>
          <w:rFonts w:ascii="Mathcad UniMath" w:hAnsi="Mathcad UniMath" w:cs="Times New Roman"/>
          <w:sz w:val="24"/>
          <w:szCs w:val="24"/>
          <w:lang w:val="en-US"/>
        </w:rPr>
      </w:pPr>
      <w:r w:rsidRPr="00E56740">
        <w:rPr>
          <w:rFonts w:ascii="Mathcad UniMath" w:hAnsi="Mathcad UniMath" w:cs="Times New Roman"/>
          <w:sz w:val="24"/>
          <w:szCs w:val="24"/>
          <w:lang w:val="en-US"/>
        </w:rPr>
        <w:t>If we compare the output of this exercise with the one obtained if the previous one (figure 17)</w:t>
      </w:r>
      <w:r w:rsidR="00C862B4" w:rsidRPr="00E56740">
        <w:rPr>
          <w:rFonts w:ascii="Mathcad UniMath" w:hAnsi="Mathcad UniMath" w:cs="Times New Roman"/>
          <w:sz w:val="24"/>
          <w:szCs w:val="24"/>
          <w:lang w:val="en-US"/>
        </w:rPr>
        <w:t xml:space="preserve">, we can conclude that an expansion in one axis of the the spatial domain means a compression in the same axis in the Fourier domain and vice versa. </w:t>
      </w:r>
    </w:p>
    <w:p w:rsidR="00833D0C" w:rsidRPr="00E56740" w:rsidRDefault="00833D0C" w:rsidP="00833D0C">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Using the lectures notes, we have the next mathematical expression:</w:t>
      </w:r>
    </w:p>
    <w:p w:rsidR="00833D0C" w:rsidRPr="00E56740" w:rsidRDefault="00833D0C" w:rsidP="00833D0C">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6DC2AF34" wp14:editId="60C85673">
            <wp:extent cx="2009775" cy="13480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3016" t="43823" r="43400" b="39980"/>
                    <a:stretch/>
                  </pic:blipFill>
                  <pic:spPr bwMode="auto">
                    <a:xfrm>
                      <a:off x="0" y="0"/>
                      <a:ext cx="2013519" cy="1350531"/>
                    </a:xfrm>
                    <a:prstGeom prst="rect">
                      <a:avLst/>
                    </a:prstGeom>
                    <a:ln>
                      <a:noFill/>
                    </a:ln>
                    <a:extLst>
                      <a:ext uri="{53640926-AAD7-44D8-BBD7-CCE9431645EC}">
                        <a14:shadowObscured xmlns:a14="http://schemas.microsoft.com/office/drawing/2010/main"/>
                      </a:ext>
                    </a:extLst>
                  </pic:spPr>
                </pic:pic>
              </a:graphicData>
            </a:graphic>
          </wp:inline>
        </w:drawing>
      </w:r>
    </w:p>
    <w:p w:rsidR="00A15BD9" w:rsidRPr="00E56740" w:rsidRDefault="00A15BD9" w:rsidP="00A15BD9">
      <w:pPr>
        <w:rPr>
          <w:rFonts w:ascii="Mathcad UniMath" w:eastAsiaTheme="minorEastAsia" w:hAnsi="Mathcad UniMath" w:cs="Times New Roman"/>
          <w:sz w:val="24"/>
          <w:szCs w:val="24"/>
          <w:lang w:val="en-US"/>
        </w:rPr>
      </w:pPr>
      <w:r w:rsidRPr="00E56740">
        <w:rPr>
          <w:rFonts w:ascii="Mathcad UniMath" w:eastAsiaTheme="minorEastAsia" w:hAnsi="Mathcad UniMath" w:cs="Times New Roman"/>
          <w:sz w:val="24"/>
          <w:szCs w:val="24"/>
          <w:lang w:val="en-US"/>
        </w:rPr>
        <w:t>This means that is S</w:t>
      </w:r>
      <w:r w:rsidRPr="00E56740">
        <w:rPr>
          <w:rFonts w:ascii="Mathcad UniMath" w:eastAsiaTheme="minorEastAsia" w:hAnsi="Mathcad UniMath" w:cs="Times New Roman"/>
          <w:sz w:val="24"/>
          <w:szCs w:val="24"/>
          <w:vertAlign w:val="subscript"/>
          <w:lang w:val="en-US"/>
        </w:rPr>
        <w:t>i</w:t>
      </w:r>
      <w:r w:rsidRPr="00E56740">
        <w:rPr>
          <w:rFonts w:ascii="Mathcad UniMath" w:eastAsiaTheme="minorEastAsia" w:hAnsi="Mathcad UniMath" w:cs="Times New Roman"/>
          <w:sz w:val="24"/>
          <w:szCs w:val="24"/>
          <w:lang w:val="en-US"/>
        </w:rPr>
        <w:t xml:space="preserve"> &gt; 1, it will expand in the x</w:t>
      </w:r>
      <w:r w:rsidRPr="00E56740">
        <w:rPr>
          <w:rFonts w:ascii="Mathcad UniMath" w:eastAsiaTheme="minorEastAsia" w:hAnsi="Mathcad UniMath" w:cs="Times New Roman"/>
          <w:sz w:val="24"/>
          <w:szCs w:val="24"/>
          <w:vertAlign w:val="subscript"/>
          <w:lang w:val="en-US"/>
        </w:rPr>
        <w:t>i</w:t>
      </w:r>
      <w:r w:rsidRPr="00E56740">
        <w:rPr>
          <w:rFonts w:ascii="Mathcad UniMath" w:eastAsiaTheme="minorEastAsia" w:hAnsi="Mathcad UniMath" w:cs="Times New Roman"/>
          <w:sz w:val="24"/>
          <w:szCs w:val="24"/>
          <w:lang w:val="en-US"/>
        </w:rPr>
        <w:t xml:space="preserve"> direction in the spatial domain and then it will be compressed in the Fourier domain in the </w:t>
      </w:r>
      <w:proofErr w:type="spellStart"/>
      <w:proofErr w:type="gramStart"/>
      <w:r w:rsidRPr="00E56740">
        <w:rPr>
          <w:rFonts w:ascii="Mathcad UniMath" w:eastAsiaTheme="minorEastAsia" w:hAnsi="Mathcad UniMath" w:cs="Times New Roman"/>
          <w:sz w:val="24"/>
          <w:szCs w:val="24"/>
          <w:lang w:val="en-US"/>
        </w:rPr>
        <w:t>w</w:t>
      </w:r>
      <w:r w:rsidRPr="00E56740">
        <w:rPr>
          <w:rFonts w:ascii="Mathcad UniMath" w:eastAsiaTheme="minorEastAsia" w:hAnsi="Mathcad UniMath" w:cs="Times New Roman"/>
          <w:sz w:val="24"/>
          <w:szCs w:val="24"/>
          <w:vertAlign w:val="subscript"/>
          <w:lang w:val="en-US"/>
        </w:rPr>
        <w:t>i</w:t>
      </w:r>
      <w:proofErr w:type="spellEnd"/>
      <w:proofErr w:type="gramEnd"/>
      <w:r w:rsidRPr="00E56740">
        <w:rPr>
          <w:rFonts w:ascii="Mathcad UniMath" w:eastAsiaTheme="minorEastAsia" w:hAnsi="Mathcad UniMath" w:cs="Times New Roman"/>
          <w:sz w:val="24"/>
          <w:szCs w:val="24"/>
          <w:vertAlign w:val="subscript"/>
          <w:lang w:val="en-US"/>
        </w:rPr>
        <w:t xml:space="preserve"> </w:t>
      </w:r>
      <w:r w:rsidRPr="00E56740">
        <w:rPr>
          <w:rFonts w:ascii="Mathcad UniMath" w:eastAsiaTheme="minorEastAsia" w:hAnsi="Mathcad UniMath" w:cs="Times New Roman"/>
          <w:sz w:val="24"/>
          <w:szCs w:val="24"/>
          <w:lang w:val="en-US"/>
        </w:rPr>
        <w:t>correspondent direction. If S</w:t>
      </w:r>
      <w:r w:rsidRPr="00E56740">
        <w:rPr>
          <w:rFonts w:ascii="Mathcad UniMath" w:eastAsiaTheme="minorEastAsia" w:hAnsi="Mathcad UniMath" w:cs="Times New Roman"/>
          <w:sz w:val="24"/>
          <w:szCs w:val="24"/>
          <w:vertAlign w:val="subscript"/>
          <w:lang w:val="en-US"/>
        </w:rPr>
        <w:t>i</w:t>
      </w:r>
      <w:r w:rsidRPr="00E56740">
        <w:rPr>
          <w:rFonts w:ascii="Mathcad UniMath" w:eastAsiaTheme="minorEastAsia" w:hAnsi="Mathcad UniMath" w:cs="Times New Roman"/>
          <w:sz w:val="24"/>
          <w:szCs w:val="24"/>
          <w:lang w:val="en-US"/>
        </w:rPr>
        <w:t xml:space="preserve"> &lt; 0 then we will have the opposite situation.</w:t>
      </w:r>
    </w:p>
    <w:p w:rsidR="00833D0C" w:rsidRPr="00E56740" w:rsidRDefault="00833D0C" w:rsidP="00637EBA">
      <w:pPr>
        <w:rPr>
          <w:rFonts w:ascii="Mathcad UniMath" w:hAnsi="Mathcad UniMath" w:cs="Times New Roman"/>
          <w:sz w:val="24"/>
          <w:szCs w:val="24"/>
          <w:lang w:val="en-US"/>
        </w:rPr>
      </w:pPr>
    </w:p>
    <w:p w:rsidR="003E270A" w:rsidRPr="00E56740" w:rsidRDefault="003E270A" w:rsidP="00C862B4">
      <w:pPr>
        <w:jc w:val="center"/>
        <w:rPr>
          <w:rFonts w:ascii="Mathcad UniMath" w:eastAsiaTheme="minorEastAsia" w:hAnsi="Mathcad UniMath" w:cs="Times New Roman"/>
          <w:b/>
          <w:sz w:val="24"/>
          <w:szCs w:val="24"/>
          <w:lang w:val="en-US"/>
        </w:rPr>
      </w:pPr>
      <w:r w:rsidRPr="00E56740">
        <w:rPr>
          <w:rFonts w:ascii="Mathcad UniMath" w:hAnsi="Mathcad UniMath" w:cs="Times New Roman"/>
          <w:noProof/>
          <w:sz w:val="24"/>
          <w:szCs w:val="24"/>
          <w:lang w:eastAsia="sv-SE"/>
        </w:rPr>
        <w:lastRenderedPageBreak/>
        <w:drawing>
          <wp:inline distT="0" distB="0" distL="0" distR="0" wp14:anchorId="661E1F9E" wp14:editId="2CAFF087">
            <wp:extent cx="3588299" cy="277874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6729" t="9706" r="36108" b="52899"/>
                    <a:stretch/>
                  </pic:blipFill>
                  <pic:spPr bwMode="auto">
                    <a:xfrm>
                      <a:off x="0" y="0"/>
                      <a:ext cx="3594539" cy="2783576"/>
                    </a:xfrm>
                    <a:prstGeom prst="rect">
                      <a:avLst/>
                    </a:prstGeom>
                    <a:ln>
                      <a:noFill/>
                    </a:ln>
                    <a:extLst>
                      <a:ext uri="{53640926-AAD7-44D8-BBD7-CCE9431645EC}">
                        <a14:shadowObscured xmlns:a14="http://schemas.microsoft.com/office/drawing/2010/main"/>
                      </a:ext>
                    </a:extLst>
                  </pic:spPr>
                </pic:pic>
              </a:graphicData>
            </a:graphic>
          </wp:inline>
        </w:drawing>
      </w:r>
    </w:p>
    <w:p w:rsidR="00C862B4" w:rsidRPr="00833D0C" w:rsidRDefault="00C862B4" w:rsidP="00C862B4">
      <w:pPr>
        <w:jc w:val="center"/>
        <w:rPr>
          <w:rFonts w:ascii="Mathcad UniMath" w:eastAsiaTheme="minorEastAsia" w:hAnsi="Mathcad UniMath" w:cs="Times New Roman"/>
          <w:szCs w:val="24"/>
          <w:lang w:val="en-US"/>
        </w:rPr>
      </w:pPr>
      <w:r w:rsidRPr="00833D0C">
        <w:rPr>
          <w:rFonts w:ascii="Mathcad UniMath" w:eastAsiaTheme="minorEastAsia" w:hAnsi="Mathcad UniMath" w:cs="Times New Roman"/>
          <w:szCs w:val="24"/>
          <w:lang w:val="en-US"/>
        </w:rPr>
        <w:t>Figure 17: Fourier transformation of two test images</w:t>
      </w:r>
    </w:p>
    <w:p w:rsidR="00C862B4" w:rsidRPr="00E56740" w:rsidRDefault="00C862B4" w:rsidP="00C862B4">
      <w:pPr>
        <w:jc w:val="center"/>
        <w:rPr>
          <w:rFonts w:ascii="Mathcad UniMath" w:eastAsiaTheme="minorEastAsia" w:hAnsi="Mathcad UniMath" w:cs="Times New Roman"/>
          <w:b/>
          <w:sz w:val="24"/>
          <w:szCs w:val="24"/>
          <w:lang w:val="en-US"/>
        </w:rPr>
      </w:pPr>
    </w:p>
    <w:p w:rsidR="00833D0C" w:rsidRPr="00E56740" w:rsidRDefault="00833D0C" w:rsidP="00C862B4">
      <w:pPr>
        <w:rPr>
          <w:rFonts w:ascii="Mathcad UniMath" w:eastAsiaTheme="minorEastAsia" w:hAnsi="Mathcad UniMath" w:cs="Times New Roman"/>
          <w:sz w:val="24"/>
          <w:szCs w:val="24"/>
          <w:lang w:val="en-US"/>
        </w:rPr>
      </w:pPr>
    </w:p>
    <w:p w:rsidR="00A922FA" w:rsidRPr="00460180" w:rsidRDefault="00A922FA"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Rotation</w:t>
      </w:r>
    </w:p>
    <w:p w:rsidR="00A922FA" w:rsidRPr="00E56740" w:rsidRDefault="00A922FA" w:rsidP="00C862B4">
      <w:pPr>
        <w:rPr>
          <w:rFonts w:ascii="Mathcad UniMath" w:hAnsi="Mathcad UniMath" w:cs="Times New Roman"/>
          <w:b/>
          <w:sz w:val="24"/>
          <w:szCs w:val="24"/>
          <w:lang w:val="en-US"/>
        </w:rPr>
      </w:pPr>
    </w:p>
    <w:p w:rsidR="004E2986" w:rsidRPr="00E56740" w:rsidRDefault="004E2986" w:rsidP="00E5674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12:</w:t>
      </w:r>
      <w:r w:rsidRPr="00E56740">
        <w:rPr>
          <w:rFonts w:ascii="Mathcad UniMath" w:hAnsi="Mathcad UniMath" w:cs="Times New Roman"/>
          <w:b/>
          <w:sz w:val="24"/>
          <w:szCs w:val="24"/>
          <w:lang w:val="en-US"/>
        </w:rPr>
        <w:t xml:space="preserve"> What can be said about possible similarities and differences? Hint: think of the frequencies and how they are affected by the rotation.</w:t>
      </w:r>
    </w:p>
    <w:p w:rsidR="004E2986" w:rsidRPr="00E56740" w:rsidRDefault="004E2986" w:rsidP="00C862B4">
      <w:pPr>
        <w:rPr>
          <w:rFonts w:ascii="Mathcad UniMath" w:hAnsi="Mathcad UniMath" w:cs="Times New Roman"/>
          <w:sz w:val="24"/>
          <w:szCs w:val="24"/>
          <w:lang w:val="en-US"/>
        </w:rPr>
      </w:pPr>
    </w:p>
    <w:p w:rsidR="00765263" w:rsidRPr="00E56740" w:rsidRDefault="00765263" w:rsidP="00C862B4">
      <w:pPr>
        <w:rPr>
          <w:rFonts w:ascii="Mathcad UniMath" w:hAnsi="Mathcad UniMath" w:cs="Times New Roman"/>
          <w:sz w:val="24"/>
          <w:szCs w:val="24"/>
          <w:lang w:val="en-US"/>
        </w:rPr>
      </w:pPr>
      <w:r w:rsidRPr="00E56740">
        <w:rPr>
          <w:rFonts w:ascii="Mathcad UniMath" w:hAnsi="Mathcad UniMath" w:cs="Times New Roman"/>
          <w:sz w:val="24"/>
          <w:szCs w:val="24"/>
          <w:lang w:val="en-US"/>
        </w:rPr>
        <w:t>After rotating the image with different angles, we had the output shown in the Figure 18. We can observe that the frequency pattern rotates the same angle as the original image, taking into account the scaling factor explained in the previous question. There is, however, some distortions in the frequency representation when the angle is different from 0</w:t>
      </w:r>
      <w:proofErr w:type="gramStart"/>
      <w:r w:rsidRPr="00E56740">
        <w:rPr>
          <w:rFonts w:ascii="Mathcad UniMath" w:hAnsi="Mathcad UniMath" w:cs="Times New Roman"/>
          <w:sz w:val="24"/>
          <w:szCs w:val="24"/>
          <w:lang w:val="en-US"/>
        </w:rPr>
        <w:t>,45,90</w:t>
      </w:r>
      <w:proofErr w:type="gramEnd"/>
      <w:r w:rsidRPr="00E56740">
        <w:rPr>
          <w:rFonts w:ascii="Mathcad UniMath" w:hAnsi="Mathcad UniMath" w:cs="Times New Roman"/>
          <w:sz w:val="24"/>
          <w:szCs w:val="24"/>
          <w:lang w:val="en-US"/>
        </w:rPr>
        <w:t>.</w:t>
      </w:r>
      <w:r w:rsidR="00A922FA" w:rsidRPr="00E56740">
        <w:rPr>
          <w:rFonts w:ascii="Mathcad UniMath" w:hAnsi="Mathcad UniMath" w:cs="Times New Roman"/>
          <w:sz w:val="24"/>
          <w:szCs w:val="24"/>
          <w:lang w:val="en-US"/>
        </w:rPr>
        <w:t xml:space="preserve"> This is because the image is made of pixels, and therefore is not continue. This is why in the 30 and 60 degrees rotation, an increase in the x direction doesn’t mean the same increase in the y direction and this is why it cannot be perfectly transformed to the Fourier domain, as we are missing some information in the transformation. </w:t>
      </w:r>
    </w:p>
    <w:p w:rsidR="004E2986" w:rsidRPr="00E56740" w:rsidRDefault="004E2986" w:rsidP="00C862B4">
      <w:pPr>
        <w:rPr>
          <w:rFonts w:ascii="Mathcad UniMath" w:hAnsi="Mathcad UniMath" w:cs="Times New Roman"/>
          <w:sz w:val="24"/>
          <w:szCs w:val="24"/>
          <w:lang w:val="en-US"/>
        </w:rPr>
      </w:pPr>
    </w:p>
    <w:p w:rsidR="008C16A1" w:rsidRPr="00E56740" w:rsidRDefault="008C16A1" w:rsidP="00C862B4">
      <w:pPr>
        <w:rPr>
          <w:rFonts w:ascii="Mathcad UniMath" w:hAnsi="Mathcad UniMath" w:cs="Times New Roman"/>
          <w:noProof/>
          <w:sz w:val="24"/>
          <w:szCs w:val="24"/>
          <w:lang w:val="en-US" w:eastAsia="sv-SE"/>
        </w:rPr>
      </w:pPr>
    </w:p>
    <w:p w:rsidR="00765263" w:rsidRPr="00E56740" w:rsidRDefault="00765263" w:rsidP="008C16A1">
      <w:pPr>
        <w:jc w:val="center"/>
        <w:rPr>
          <w:rFonts w:ascii="Mathcad UniMath" w:hAnsi="Mathcad UniMath" w:cs="Times New Roman"/>
          <w:noProof/>
          <w:sz w:val="24"/>
          <w:szCs w:val="24"/>
          <w:lang w:val="en-US" w:eastAsia="sv-SE"/>
        </w:rPr>
      </w:pPr>
    </w:p>
    <w:p w:rsidR="008C16A1" w:rsidRPr="00E56740" w:rsidRDefault="00765263" w:rsidP="00765263">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lastRenderedPageBreak/>
        <w:drawing>
          <wp:inline distT="0" distB="0" distL="0" distR="0" wp14:anchorId="5C0BFC1B" wp14:editId="52D38AE6">
            <wp:extent cx="5664759" cy="3905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9026" t="10883" r="15400" b="8753"/>
                    <a:stretch/>
                  </pic:blipFill>
                  <pic:spPr bwMode="auto">
                    <a:xfrm>
                      <a:off x="0" y="0"/>
                      <a:ext cx="5673212" cy="3911077"/>
                    </a:xfrm>
                    <a:prstGeom prst="rect">
                      <a:avLst/>
                    </a:prstGeom>
                    <a:ln>
                      <a:noFill/>
                    </a:ln>
                    <a:extLst>
                      <a:ext uri="{53640926-AAD7-44D8-BBD7-CCE9431645EC}">
                        <a14:shadowObscured xmlns:a14="http://schemas.microsoft.com/office/drawing/2010/main"/>
                      </a:ext>
                    </a:extLst>
                  </pic:spPr>
                </pic:pic>
              </a:graphicData>
            </a:graphic>
          </wp:inline>
        </w:drawing>
      </w:r>
    </w:p>
    <w:p w:rsidR="00765263" w:rsidRPr="00833D0C" w:rsidRDefault="00765263" w:rsidP="00765263">
      <w:pPr>
        <w:jc w:val="center"/>
        <w:rPr>
          <w:rFonts w:ascii="Mathcad UniMath" w:eastAsiaTheme="minorEastAsia" w:hAnsi="Mathcad UniMath" w:cs="Times New Roman"/>
          <w:szCs w:val="24"/>
          <w:lang w:val="en-US"/>
        </w:rPr>
      </w:pPr>
      <w:r w:rsidRPr="00833D0C">
        <w:rPr>
          <w:rFonts w:ascii="Mathcad UniMath" w:eastAsiaTheme="minorEastAsia" w:hAnsi="Mathcad UniMath" w:cs="Times New Roman"/>
          <w:szCs w:val="24"/>
          <w:lang w:val="en-US"/>
        </w:rPr>
        <w:t>Figure 18: Different rotations and the Fourier transformation of each rotation</w:t>
      </w:r>
    </w:p>
    <w:p w:rsidR="00765263" w:rsidRDefault="00765263" w:rsidP="00765263">
      <w:pPr>
        <w:jc w:val="center"/>
        <w:rPr>
          <w:rFonts w:ascii="Mathcad UniMath" w:eastAsiaTheme="minorEastAsia" w:hAnsi="Mathcad UniMath" w:cs="Times New Roman"/>
          <w:sz w:val="24"/>
          <w:szCs w:val="24"/>
          <w:lang w:val="en-US"/>
        </w:rPr>
      </w:pPr>
    </w:p>
    <w:p w:rsidR="00A922FA" w:rsidRPr="00E56740" w:rsidRDefault="00A922FA" w:rsidP="00765263">
      <w:pPr>
        <w:rPr>
          <w:rFonts w:ascii="Mathcad UniMath" w:hAnsi="Mathcad UniMath" w:cs="Times New Roman"/>
          <w:b/>
          <w:sz w:val="24"/>
          <w:szCs w:val="24"/>
          <w:lang w:val="en-US"/>
        </w:rPr>
      </w:pPr>
    </w:p>
    <w:p w:rsidR="002E37C8" w:rsidRPr="002E37C8" w:rsidRDefault="004A1179" w:rsidP="002E37C8">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Information in Fourier phase and magnitude</w:t>
      </w:r>
    </w:p>
    <w:p w:rsidR="004A1179" w:rsidRPr="00E56740" w:rsidRDefault="004A1179" w:rsidP="00765263">
      <w:pPr>
        <w:rPr>
          <w:rFonts w:ascii="Mathcad UniMath" w:hAnsi="Mathcad UniMath" w:cs="Times New Roman"/>
          <w:b/>
          <w:sz w:val="24"/>
          <w:szCs w:val="24"/>
          <w:lang w:val="en-US"/>
        </w:rPr>
      </w:pPr>
    </w:p>
    <w:p w:rsidR="00765263" w:rsidRPr="00E56740" w:rsidRDefault="00765263"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 xml:space="preserve">Question 13: </w:t>
      </w:r>
      <w:r w:rsidRPr="00E56740">
        <w:rPr>
          <w:rFonts w:ascii="Mathcad UniMath" w:hAnsi="Mathcad UniMath" w:cs="Times New Roman"/>
          <w:b/>
          <w:sz w:val="24"/>
          <w:szCs w:val="24"/>
          <w:lang w:val="en-US"/>
        </w:rPr>
        <w:t>What information is contained in the phase and in the magnitude of the Fourier transform?</w:t>
      </w:r>
    </w:p>
    <w:p w:rsidR="00765263" w:rsidRPr="00E56740" w:rsidRDefault="00765263" w:rsidP="00765263">
      <w:pPr>
        <w:rPr>
          <w:rFonts w:ascii="Mathcad UniMath" w:hAnsi="Mathcad UniMath" w:cs="Times New Roman"/>
          <w:b/>
          <w:sz w:val="24"/>
          <w:szCs w:val="24"/>
          <w:lang w:val="en-US"/>
        </w:rPr>
      </w:pPr>
    </w:p>
    <w:p w:rsidR="00883DF1" w:rsidRPr="00E56740" w:rsidRDefault="00883DF1" w:rsidP="00765263">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In the figure 19 we can see how an image is transformed when we apply the functions </w:t>
      </w:r>
      <w:r w:rsidRPr="00833D0C">
        <w:rPr>
          <w:rFonts w:ascii="Consolas" w:hAnsi="Consolas" w:cs="Consolas"/>
          <w:noProof/>
          <w:szCs w:val="24"/>
          <w:lang w:val="en-US" w:eastAsia="sv-SE"/>
        </w:rPr>
        <w:t>pow2image()</w:t>
      </w:r>
      <w:r w:rsidRPr="00833D0C">
        <w:rPr>
          <w:rFonts w:ascii="Mathcad UniMath" w:hAnsi="Mathcad UniMath" w:cs="Times New Roman"/>
          <w:noProof/>
          <w:szCs w:val="24"/>
          <w:lang w:val="en-US" w:eastAsia="sv-SE"/>
        </w:rPr>
        <w:t xml:space="preserve"> </w:t>
      </w:r>
      <w:r w:rsidRPr="00E56740">
        <w:rPr>
          <w:rFonts w:ascii="Mathcad UniMath" w:hAnsi="Mathcad UniMath" w:cs="Times New Roman"/>
          <w:noProof/>
          <w:sz w:val="24"/>
          <w:szCs w:val="24"/>
          <w:lang w:val="en-US" w:eastAsia="sv-SE"/>
        </w:rPr>
        <w:t xml:space="preserve">and </w:t>
      </w:r>
      <w:r w:rsidRPr="00833D0C">
        <w:rPr>
          <w:rFonts w:ascii="Consolas" w:hAnsi="Consolas" w:cs="Consolas"/>
          <w:noProof/>
          <w:szCs w:val="24"/>
          <w:lang w:val="en-US" w:eastAsia="sv-SE"/>
        </w:rPr>
        <w:t>randphaseimage().</w:t>
      </w:r>
      <w:r w:rsidRPr="00833D0C">
        <w:rPr>
          <w:rFonts w:ascii="Mathcad UniMath" w:hAnsi="Mathcad UniMath" w:cs="Times New Roman"/>
          <w:noProof/>
          <w:szCs w:val="24"/>
          <w:lang w:val="en-US" w:eastAsia="sv-SE"/>
        </w:rPr>
        <w:t xml:space="preserve"> </w:t>
      </w:r>
      <w:r w:rsidRPr="00E56740">
        <w:rPr>
          <w:rFonts w:ascii="Mathcad UniMath" w:hAnsi="Mathcad UniMath" w:cs="Times New Roman"/>
          <w:noProof/>
          <w:sz w:val="24"/>
          <w:szCs w:val="24"/>
          <w:lang w:val="en-US" w:eastAsia="sv-SE"/>
        </w:rPr>
        <w:t xml:space="preserve">We </w:t>
      </w:r>
      <w:r w:rsidR="004A1179" w:rsidRPr="00E56740">
        <w:rPr>
          <w:rFonts w:ascii="Mathcad UniMath" w:hAnsi="Mathcad UniMath" w:cs="Times New Roman"/>
          <w:noProof/>
          <w:sz w:val="24"/>
          <w:szCs w:val="24"/>
          <w:lang w:val="en-US" w:eastAsia="sv-SE"/>
        </w:rPr>
        <w:t xml:space="preserve">first </w:t>
      </w:r>
      <w:r w:rsidRPr="00E56740">
        <w:rPr>
          <w:rFonts w:ascii="Mathcad UniMath" w:hAnsi="Mathcad UniMath" w:cs="Times New Roman"/>
          <w:noProof/>
          <w:sz w:val="24"/>
          <w:szCs w:val="24"/>
          <w:lang w:val="en-US" w:eastAsia="sv-SE"/>
        </w:rPr>
        <w:t xml:space="preserve">have to understand what this functions do.  In the case of </w:t>
      </w:r>
      <w:r w:rsidRPr="00833D0C">
        <w:rPr>
          <w:rFonts w:ascii="Consolas" w:hAnsi="Consolas" w:cs="Consolas"/>
          <w:noProof/>
          <w:szCs w:val="24"/>
          <w:lang w:val="en-US" w:eastAsia="sv-SE"/>
        </w:rPr>
        <w:t>randphaseimage()</w:t>
      </w:r>
      <w:r w:rsidRPr="00E56740">
        <w:rPr>
          <w:rFonts w:ascii="Mathcad UniMath" w:hAnsi="Mathcad UniMath" w:cs="Times New Roman"/>
          <w:noProof/>
          <w:sz w:val="24"/>
          <w:szCs w:val="24"/>
          <w:lang w:val="en-US" w:eastAsia="sv-SE"/>
        </w:rPr>
        <w:t xml:space="preserve">, is easy, it changes the phase of the image frequency by a random distribution. </w:t>
      </w:r>
    </w:p>
    <w:p w:rsidR="00883DF1" w:rsidRPr="00E56740" w:rsidRDefault="00883DF1" w:rsidP="00765263">
      <w:pPr>
        <w:rPr>
          <w:rFonts w:ascii="Mathcad UniMath" w:hAnsi="Mathcad UniMath" w:cs="Times New Roman"/>
          <w:noProof/>
          <w:sz w:val="24"/>
          <w:szCs w:val="24"/>
          <w:lang w:val="en-US" w:eastAsia="sv-SE"/>
        </w:rPr>
      </w:pPr>
    </w:p>
    <w:p w:rsidR="00883DF1" w:rsidRPr="00E56740" w:rsidRDefault="00883DF1" w:rsidP="00765263">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In the case of the funtion </w:t>
      </w:r>
      <w:r w:rsidRPr="00833D0C">
        <w:rPr>
          <w:rFonts w:ascii="Consolas" w:hAnsi="Consolas" w:cs="Consolas"/>
          <w:noProof/>
          <w:szCs w:val="24"/>
          <w:lang w:val="en-US" w:eastAsia="sv-SE"/>
        </w:rPr>
        <w:t>pow2image()</w:t>
      </w:r>
      <w:r w:rsidRPr="00E56740">
        <w:rPr>
          <w:rFonts w:ascii="Mathcad UniMath" w:hAnsi="Mathcad UniMath" w:cs="Times New Roman"/>
          <w:noProof/>
          <w:sz w:val="24"/>
          <w:szCs w:val="24"/>
          <w:lang w:val="en-US" w:eastAsia="sv-SE"/>
        </w:rPr>
        <w:t>, the spectrum of the image frequency is changed, by the following expression:</w:t>
      </w:r>
    </w:p>
    <w:p w:rsidR="00883DF1" w:rsidRPr="00E56740" w:rsidRDefault="00883DF1" w:rsidP="00883DF1">
      <w:pPr>
        <w:jc w:val="cente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eastAsia="sv-SE"/>
        </w:rPr>
        <w:drawing>
          <wp:inline distT="0" distB="0" distL="0" distR="0" wp14:anchorId="2B3E3221" wp14:editId="0C15DDB4">
            <wp:extent cx="1562100" cy="491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5498" t="23778" r="47047" b="72052"/>
                    <a:stretch/>
                  </pic:blipFill>
                  <pic:spPr bwMode="auto">
                    <a:xfrm>
                      <a:off x="0" y="0"/>
                      <a:ext cx="1565099" cy="492434"/>
                    </a:xfrm>
                    <a:prstGeom prst="rect">
                      <a:avLst/>
                    </a:prstGeom>
                    <a:ln>
                      <a:noFill/>
                    </a:ln>
                    <a:extLst>
                      <a:ext uri="{53640926-AAD7-44D8-BBD7-CCE9431645EC}">
                        <a14:shadowObscured xmlns:a14="http://schemas.microsoft.com/office/drawing/2010/main"/>
                      </a:ext>
                    </a:extLst>
                  </pic:spPr>
                </pic:pic>
              </a:graphicData>
            </a:graphic>
          </wp:inline>
        </w:drawing>
      </w:r>
    </w:p>
    <w:p w:rsidR="00883DF1" w:rsidRPr="00E56740" w:rsidRDefault="00883DF1" w:rsidP="00883DF1">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Now that we understand this functions, we can make some </w:t>
      </w:r>
      <w:r w:rsidR="004A1179" w:rsidRPr="00E56740">
        <w:rPr>
          <w:rFonts w:ascii="Mathcad UniMath" w:hAnsi="Mathcad UniMath" w:cs="Times New Roman"/>
          <w:noProof/>
          <w:sz w:val="24"/>
          <w:szCs w:val="24"/>
          <w:lang w:val="en-US" w:eastAsia="sv-SE"/>
        </w:rPr>
        <w:t>conclussions after observing</w:t>
      </w:r>
      <w:r w:rsidRPr="00E56740">
        <w:rPr>
          <w:rFonts w:ascii="Mathcad UniMath" w:hAnsi="Mathcad UniMath" w:cs="Times New Roman"/>
          <w:noProof/>
          <w:sz w:val="24"/>
          <w:szCs w:val="24"/>
          <w:lang w:val="en-US" w:eastAsia="sv-SE"/>
        </w:rPr>
        <w:t xml:space="preserve"> how this functions change the output images.</w:t>
      </w:r>
    </w:p>
    <w:p w:rsidR="00883DF1" w:rsidRPr="00E56740" w:rsidRDefault="00883DF1" w:rsidP="00883DF1">
      <w:pPr>
        <w:rPr>
          <w:rFonts w:ascii="Mathcad UniMath" w:hAnsi="Mathcad UniMath" w:cs="Times New Roman"/>
          <w:noProof/>
          <w:sz w:val="24"/>
          <w:szCs w:val="24"/>
          <w:lang w:val="en-US" w:eastAsia="sv-SE"/>
        </w:rPr>
      </w:pPr>
    </w:p>
    <w:p w:rsidR="00883DF1" w:rsidRPr="00E56740" w:rsidRDefault="00883DF1" w:rsidP="00883DF1">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When the funtion </w:t>
      </w:r>
      <w:r w:rsidRPr="00833D0C">
        <w:rPr>
          <w:rFonts w:ascii="Consolas" w:hAnsi="Consolas" w:cs="Consolas"/>
          <w:noProof/>
          <w:szCs w:val="24"/>
          <w:lang w:val="en-US" w:eastAsia="sv-SE"/>
        </w:rPr>
        <w:t>pow2image()</w:t>
      </w:r>
      <w:r w:rsidRPr="00833D0C">
        <w:rPr>
          <w:rFonts w:ascii="Mathcad UniMath" w:hAnsi="Mathcad UniMath" w:cs="Times New Roman"/>
          <w:noProof/>
          <w:szCs w:val="24"/>
          <w:lang w:val="en-US" w:eastAsia="sv-SE"/>
        </w:rPr>
        <w:t xml:space="preserve">  </w:t>
      </w:r>
      <w:r w:rsidRPr="00E56740">
        <w:rPr>
          <w:rFonts w:ascii="Mathcad UniMath" w:hAnsi="Mathcad UniMath" w:cs="Times New Roman"/>
          <w:noProof/>
          <w:sz w:val="24"/>
          <w:szCs w:val="24"/>
          <w:lang w:val="en-US" w:eastAsia="sv-SE"/>
        </w:rPr>
        <w:t xml:space="preserve">is applied, </w:t>
      </w:r>
      <w:r w:rsidR="00607895" w:rsidRPr="00E56740">
        <w:rPr>
          <w:rFonts w:ascii="Mathcad UniMath" w:hAnsi="Mathcad UniMath" w:cs="Times New Roman"/>
          <w:noProof/>
          <w:sz w:val="24"/>
          <w:szCs w:val="24"/>
          <w:lang w:val="en-US" w:eastAsia="sv-SE"/>
        </w:rPr>
        <w:t xml:space="preserve">the output image is blurry and the grey distribution changes, but we can still see how the original picture was, eventhough that the shapes are less clear now. </w:t>
      </w:r>
    </w:p>
    <w:p w:rsidR="00607895" w:rsidRPr="00E56740" w:rsidRDefault="00607895" w:rsidP="00883DF1">
      <w:pPr>
        <w:rPr>
          <w:rFonts w:ascii="Mathcad UniMath" w:hAnsi="Mathcad UniMath" w:cs="Times New Roman"/>
          <w:noProof/>
          <w:sz w:val="24"/>
          <w:szCs w:val="24"/>
          <w:lang w:val="en-US" w:eastAsia="sv-SE"/>
        </w:rPr>
      </w:pPr>
    </w:p>
    <w:p w:rsidR="00607895" w:rsidRPr="00E56740" w:rsidRDefault="00607895" w:rsidP="00883DF1">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If we apply </w:t>
      </w:r>
      <w:r w:rsidRPr="00833D0C">
        <w:rPr>
          <w:rFonts w:ascii="Consolas" w:hAnsi="Consolas" w:cs="Consolas"/>
          <w:noProof/>
          <w:szCs w:val="24"/>
          <w:lang w:val="en-US" w:eastAsia="sv-SE"/>
        </w:rPr>
        <w:t>randphaseimage()</w:t>
      </w:r>
      <w:r w:rsidRPr="00833D0C">
        <w:rPr>
          <w:rFonts w:ascii="Mathcad UniMath" w:hAnsi="Mathcad UniMath" w:cs="Times New Roman"/>
          <w:noProof/>
          <w:szCs w:val="24"/>
          <w:lang w:val="en-US" w:eastAsia="sv-SE"/>
        </w:rPr>
        <w:t xml:space="preserve"> </w:t>
      </w:r>
      <w:r w:rsidRPr="00E56740">
        <w:rPr>
          <w:rFonts w:ascii="Mathcad UniMath" w:hAnsi="Mathcad UniMath" w:cs="Times New Roman"/>
          <w:noProof/>
          <w:sz w:val="24"/>
          <w:szCs w:val="24"/>
          <w:lang w:val="en-US" w:eastAsia="sv-SE"/>
        </w:rPr>
        <w:t xml:space="preserve">funtion, the image is completely distorted. This makes sense, as the distribution of the phase is now random, and the angles are not in order now. </w:t>
      </w:r>
      <w:r w:rsidR="004A1179" w:rsidRPr="00E56740">
        <w:rPr>
          <w:rFonts w:ascii="Mathcad UniMath" w:hAnsi="Mathcad UniMath" w:cs="Times New Roman"/>
          <w:noProof/>
          <w:sz w:val="24"/>
          <w:szCs w:val="24"/>
          <w:lang w:val="en-US" w:eastAsia="sv-SE"/>
        </w:rPr>
        <w:t>T</w:t>
      </w:r>
      <w:r w:rsidRPr="00E56740">
        <w:rPr>
          <w:rFonts w:ascii="Mathcad UniMath" w:hAnsi="Mathcad UniMath" w:cs="Times New Roman"/>
          <w:noProof/>
          <w:sz w:val="24"/>
          <w:szCs w:val="24"/>
          <w:lang w:val="en-US" w:eastAsia="sv-SE"/>
        </w:rPr>
        <w:t xml:space="preserve">he frequency distribution is </w:t>
      </w:r>
      <w:r w:rsidR="004A1179" w:rsidRPr="00E56740">
        <w:rPr>
          <w:rFonts w:ascii="Mathcad UniMath" w:hAnsi="Mathcad UniMath" w:cs="Times New Roman"/>
          <w:noProof/>
          <w:sz w:val="24"/>
          <w:szCs w:val="24"/>
          <w:lang w:val="en-US" w:eastAsia="sv-SE"/>
        </w:rPr>
        <w:t xml:space="preserve">then </w:t>
      </w:r>
      <w:r w:rsidRPr="00E56740">
        <w:rPr>
          <w:rFonts w:ascii="Mathcad UniMath" w:hAnsi="Mathcad UniMath" w:cs="Times New Roman"/>
          <w:noProof/>
          <w:sz w:val="24"/>
          <w:szCs w:val="24"/>
          <w:lang w:val="en-US" w:eastAsia="sv-SE"/>
        </w:rPr>
        <w:t xml:space="preserve">not ordered neither, then, if we </w:t>
      </w:r>
      <w:r w:rsidRPr="00E56740">
        <w:rPr>
          <w:rFonts w:ascii="Mathcad UniMath" w:hAnsi="Mathcad UniMath" w:cs="Times New Roman"/>
          <w:noProof/>
          <w:sz w:val="24"/>
          <w:szCs w:val="24"/>
          <w:lang w:val="en-US" w:eastAsia="sv-SE"/>
        </w:rPr>
        <w:lastRenderedPageBreak/>
        <w:t xml:space="preserve">apply the inverse transformation, the pixels will be messy, and we will not be able to recognise the image as we can observe in the image 19. </w:t>
      </w:r>
    </w:p>
    <w:p w:rsidR="00607895" w:rsidRDefault="00607895" w:rsidP="00883DF1">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We can conlude then that the amplitude contains information about the intensity of the pixels and the phase about the position of these pixels.</w:t>
      </w:r>
    </w:p>
    <w:p w:rsidR="00833D0C" w:rsidRPr="00E56740" w:rsidRDefault="00833D0C" w:rsidP="00883DF1">
      <w:pPr>
        <w:rPr>
          <w:rFonts w:ascii="Mathcad UniMath" w:hAnsi="Mathcad UniMath" w:cs="Times New Roman"/>
          <w:noProof/>
          <w:sz w:val="24"/>
          <w:szCs w:val="24"/>
          <w:lang w:val="en-US" w:eastAsia="sv-SE"/>
        </w:rPr>
      </w:pPr>
    </w:p>
    <w:p w:rsidR="00765263" w:rsidRPr="00E56740" w:rsidRDefault="00883DF1" w:rsidP="00883DF1">
      <w:pPr>
        <w:jc w:val="center"/>
        <w:rPr>
          <w:rFonts w:ascii="Mathcad UniMath" w:eastAsiaTheme="minorEastAsia" w:hAnsi="Mathcad UniMath" w:cs="Times New Roman"/>
          <w:b/>
          <w:sz w:val="24"/>
          <w:szCs w:val="24"/>
          <w:lang w:val="en-US"/>
        </w:rPr>
      </w:pPr>
      <w:r w:rsidRPr="00E56740">
        <w:rPr>
          <w:rFonts w:ascii="Mathcad UniMath" w:hAnsi="Mathcad UniMath" w:cs="Times New Roman"/>
          <w:noProof/>
          <w:sz w:val="24"/>
          <w:szCs w:val="24"/>
          <w:lang w:eastAsia="sv-SE"/>
        </w:rPr>
        <w:drawing>
          <wp:inline distT="0" distB="0" distL="0" distR="0" wp14:anchorId="1CDB2FF4" wp14:editId="1FCB6129">
            <wp:extent cx="5937346" cy="3600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214" t="10883" r="11425" b="11111"/>
                    <a:stretch/>
                  </pic:blipFill>
                  <pic:spPr bwMode="auto">
                    <a:xfrm>
                      <a:off x="0" y="0"/>
                      <a:ext cx="5951971" cy="3609319"/>
                    </a:xfrm>
                    <a:prstGeom prst="rect">
                      <a:avLst/>
                    </a:prstGeom>
                    <a:ln>
                      <a:noFill/>
                    </a:ln>
                    <a:extLst>
                      <a:ext uri="{53640926-AAD7-44D8-BBD7-CCE9431645EC}">
                        <a14:shadowObscured xmlns:a14="http://schemas.microsoft.com/office/drawing/2010/main"/>
                      </a:ext>
                    </a:extLst>
                  </pic:spPr>
                </pic:pic>
              </a:graphicData>
            </a:graphic>
          </wp:inline>
        </w:drawing>
      </w:r>
    </w:p>
    <w:p w:rsidR="00F80578" w:rsidRPr="00833D0C" w:rsidRDefault="00F80578" w:rsidP="00883DF1">
      <w:pPr>
        <w:jc w:val="center"/>
        <w:rPr>
          <w:rFonts w:ascii="Mathcad UniMath" w:eastAsiaTheme="minorEastAsia" w:hAnsi="Mathcad UniMath" w:cs="Times New Roman"/>
          <w:szCs w:val="24"/>
          <w:lang w:val="en-US"/>
        </w:rPr>
      </w:pPr>
      <w:r w:rsidRPr="00833D0C">
        <w:rPr>
          <w:rFonts w:ascii="Mathcad UniMath" w:eastAsiaTheme="minorEastAsia" w:hAnsi="Mathcad UniMath" w:cs="Times New Roman"/>
          <w:szCs w:val="24"/>
          <w:lang w:val="en-US"/>
        </w:rPr>
        <w:t>Figure 19: magnitude and phase transformation of three images</w:t>
      </w:r>
    </w:p>
    <w:p w:rsidR="00F80578" w:rsidRPr="00E56740" w:rsidRDefault="00F80578" w:rsidP="00883DF1">
      <w:pPr>
        <w:jc w:val="center"/>
        <w:rPr>
          <w:rFonts w:ascii="Mathcad UniMath" w:eastAsiaTheme="minorEastAsia" w:hAnsi="Mathcad UniMath" w:cs="Times New Roman"/>
          <w:sz w:val="24"/>
          <w:szCs w:val="24"/>
          <w:lang w:val="en-US"/>
        </w:rPr>
      </w:pPr>
    </w:p>
    <w:p w:rsidR="004A1179" w:rsidRDefault="004A1179" w:rsidP="00F80578">
      <w:pPr>
        <w:rPr>
          <w:rFonts w:ascii="Mathcad UniMath" w:hAnsi="Mathcad UniMath" w:cs="Times New Roman"/>
          <w:b/>
          <w:sz w:val="24"/>
          <w:szCs w:val="24"/>
          <w:lang w:val="en-US"/>
        </w:rPr>
      </w:pPr>
    </w:p>
    <w:p w:rsidR="00833D0C" w:rsidRPr="00E56740" w:rsidRDefault="00833D0C" w:rsidP="00F80578">
      <w:pPr>
        <w:rPr>
          <w:rFonts w:ascii="Mathcad UniMath" w:hAnsi="Mathcad UniMath" w:cs="Times New Roman"/>
          <w:b/>
          <w:sz w:val="24"/>
          <w:szCs w:val="24"/>
          <w:lang w:val="en-US"/>
        </w:rPr>
      </w:pPr>
    </w:p>
    <w:p w:rsidR="004A1179" w:rsidRPr="00460180" w:rsidRDefault="004A1179"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Filtering procedure</w:t>
      </w:r>
    </w:p>
    <w:p w:rsidR="004A1179" w:rsidRPr="00E56740" w:rsidRDefault="004A1179" w:rsidP="00F80578">
      <w:pPr>
        <w:rPr>
          <w:rFonts w:ascii="Mathcad UniMath" w:hAnsi="Mathcad UniMath" w:cs="Times New Roman"/>
          <w:b/>
          <w:sz w:val="24"/>
          <w:szCs w:val="24"/>
          <w:lang w:val="en-US"/>
        </w:rPr>
      </w:pPr>
    </w:p>
    <w:p w:rsidR="00F80578" w:rsidRPr="00E56740" w:rsidRDefault="00F80578"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14:</w:t>
      </w:r>
      <w:r w:rsidRPr="00E56740">
        <w:rPr>
          <w:rFonts w:ascii="Mathcad UniMath" w:hAnsi="Mathcad UniMath" w:cs="Times New Roman"/>
          <w:b/>
          <w:sz w:val="24"/>
          <w:szCs w:val="24"/>
          <w:lang w:val="en-US"/>
        </w:rPr>
        <w:t xml:space="preserve"> Show the impulse response and variance for the above mentioned t-values. What are the variances of your discretized Gaussian kernel for t = 0.1, 0.3, 1.0, 10.0 and 100.0?</w:t>
      </w:r>
    </w:p>
    <w:p w:rsidR="00F80578" w:rsidRPr="00E56740" w:rsidRDefault="00F80578" w:rsidP="00F80578">
      <w:pPr>
        <w:rPr>
          <w:rFonts w:ascii="Mathcad UniMath" w:hAnsi="Mathcad UniMath" w:cs="Times New Roman"/>
          <w:b/>
          <w:sz w:val="24"/>
          <w:szCs w:val="24"/>
          <w:lang w:val="en-US"/>
        </w:rPr>
      </w:pPr>
    </w:p>
    <w:p w:rsidR="00F80578" w:rsidRPr="00E56740" w:rsidRDefault="00F80578" w:rsidP="00F80578">
      <w:pPr>
        <w:rPr>
          <w:rFonts w:ascii="Mathcad UniMath" w:hAnsi="Mathcad UniMath" w:cs="Times New Roman"/>
          <w:sz w:val="24"/>
          <w:szCs w:val="24"/>
          <w:lang w:val="en-US"/>
        </w:rPr>
      </w:pPr>
      <w:r w:rsidRPr="00E56740">
        <w:rPr>
          <w:rFonts w:ascii="Mathcad UniMath" w:hAnsi="Mathcad UniMath" w:cs="Times New Roman"/>
          <w:sz w:val="24"/>
          <w:szCs w:val="24"/>
          <w:lang w:val="en-US"/>
        </w:rPr>
        <w:t>In the figure 2</w:t>
      </w:r>
      <w:r w:rsidR="006F2011" w:rsidRPr="00E56740">
        <w:rPr>
          <w:rFonts w:ascii="Mathcad UniMath" w:hAnsi="Mathcad UniMath" w:cs="Times New Roman"/>
          <w:sz w:val="24"/>
          <w:szCs w:val="24"/>
          <w:lang w:val="en-US"/>
        </w:rPr>
        <w:t>1</w:t>
      </w:r>
      <w:r w:rsidRPr="00E56740">
        <w:rPr>
          <w:rFonts w:ascii="Mathcad UniMath" w:hAnsi="Mathcad UniMath" w:cs="Times New Roman"/>
          <w:sz w:val="24"/>
          <w:szCs w:val="24"/>
          <w:lang w:val="en-US"/>
        </w:rPr>
        <w:t xml:space="preserve"> the values of the variance and the impulse response for our </w:t>
      </w:r>
      <w:r w:rsidR="006F2011" w:rsidRPr="00E56740">
        <w:rPr>
          <w:rFonts w:ascii="Mathcad UniMath" w:hAnsi="Mathcad UniMath" w:cs="Times New Roman"/>
          <w:sz w:val="24"/>
          <w:szCs w:val="24"/>
          <w:lang w:val="en-US"/>
        </w:rPr>
        <w:t>Gaussian</w:t>
      </w:r>
      <w:r w:rsidRPr="00E56740">
        <w:rPr>
          <w:rFonts w:ascii="Mathcad UniMath" w:hAnsi="Mathcad UniMath" w:cs="Times New Roman"/>
          <w:sz w:val="24"/>
          <w:szCs w:val="24"/>
          <w:lang w:val="en-US"/>
        </w:rPr>
        <w:t xml:space="preserve"> Kernel are shown:</w:t>
      </w:r>
    </w:p>
    <w:p w:rsidR="00F80578" w:rsidRPr="00E56740" w:rsidRDefault="00F80578" w:rsidP="00F80578">
      <w:pPr>
        <w:rPr>
          <w:rFonts w:ascii="Mathcad UniMath" w:hAnsi="Mathcad UniMath" w:cs="Times New Roman"/>
          <w:sz w:val="24"/>
          <w:szCs w:val="24"/>
          <w:lang w:val="en-US"/>
        </w:rPr>
      </w:pPr>
    </w:p>
    <w:p w:rsidR="00F80578" w:rsidRPr="00E56740" w:rsidRDefault="00F80578"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 xml:space="preserve">Question 15: </w:t>
      </w:r>
      <w:r w:rsidRPr="00E56740">
        <w:rPr>
          <w:rFonts w:ascii="Mathcad UniMath" w:hAnsi="Mathcad UniMath" w:cs="Times New Roman"/>
          <w:b/>
          <w:sz w:val="24"/>
          <w:szCs w:val="24"/>
          <w:lang w:val="en-US"/>
        </w:rPr>
        <w:t>Are the results different from or similar to the estimated variance? How does the result correspond to the ideal continuous case? Lead: think of the relation between spatial and Fourier domains for different values of t.</w:t>
      </w:r>
    </w:p>
    <w:p w:rsidR="000504D7" w:rsidRPr="00E56740" w:rsidRDefault="000504D7" w:rsidP="00F80578">
      <w:pPr>
        <w:rPr>
          <w:rFonts w:ascii="Mathcad UniMath" w:hAnsi="Mathcad UniMath" w:cs="Times New Roman"/>
          <w:b/>
          <w:sz w:val="24"/>
          <w:szCs w:val="24"/>
          <w:lang w:val="en-US"/>
        </w:rPr>
      </w:pPr>
    </w:p>
    <w:p w:rsidR="006A4CDA" w:rsidRPr="00E56740" w:rsidRDefault="00665D31" w:rsidP="00F80578">
      <w:pPr>
        <w:rPr>
          <w:rFonts w:ascii="Mathcad UniMath" w:hAnsi="Mathcad UniMath" w:cs="Times New Roman"/>
          <w:sz w:val="24"/>
          <w:szCs w:val="24"/>
          <w:lang w:val="en-US"/>
        </w:rPr>
      </w:pPr>
      <w:r w:rsidRPr="00E56740">
        <w:rPr>
          <w:rFonts w:ascii="Mathcad UniMath" w:hAnsi="Mathcad UniMath" w:cs="Times New Roman"/>
          <w:sz w:val="24"/>
          <w:szCs w:val="24"/>
          <w:lang w:val="en-US"/>
        </w:rPr>
        <w:t>As shown in the figure 21</w:t>
      </w:r>
      <w:r w:rsidR="000504D7" w:rsidRPr="00E56740">
        <w:rPr>
          <w:rFonts w:ascii="Mathcad UniMath" w:hAnsi="Mathcad UniMath" w:cs="Times New Roman"/>
          <w:sz w:val="24"/>
          <w:szCs w:val="24"/>
          <w:lang w:val="en-US"/>
        </w:rPr>
        <w:t xml:space="preserve">, the results don’t differ from the estimated variance for the highest values of t. However, </w:t>
      </w:r>
      <w:r w:rsidR="004A1179" w:rsidRPr="00E56740">
        <w:rPr>
          <w:rFonts w:ascii="Mathcad UniMath" w:hAnsi="Mathcad UniMath" w:cs="Times New Roman"/>
          <w:sz w:val="24"/>
          <w:szCs w:val="24"/>
          <w:lang w:val="en-US"/>
        </w:rPr>
        <w:t xml:space="preserve">for low values of t we have that </w:t>
      </w:r>
      <w:r w:rsidR="000504D7" w:rsidRPr="00E56740">
        <w:rPr>
          <w:rFonts w:ascii="Mathcad UniMath" w:hAnsi="Mathcad UniMath" w:cs="Times New Roman"/>
          <w:sz w:val="24"/>
          <w:szCs w:val="24"/>
          <w:lang w:val="en-US"/>
        </w:rPr>
        <w:t>the lower the variance t, the greater is the difference between the results and the estimation.</w:t>
      </w:r>
      <w:r w:rsidR="006A4CDA" w:rsidRPr="00E56740">
        <w:rPr>
          <w:rFonts w:ascii="Mathcad UniMath" w:hAnsi="Mathcad UniMath" w:cs="Times New Roman"/>
          <w:sz w:val="24"/>
          <w:szCs w:val="24"/>
          <w:lang w:val="en-US"/>
        </w:rPr>
        <w:t xml:space="preserve"> For lower t variance, the number of pixels</w:t>
      </w:r>
      <w:r w:rsidR="004A1179" w:rsidRPr="00E56740">
        <w:rPr>
          <w:rFonts w:ascii="Mathcad UniMath" w:hAnsi="Mathcad UniMath" w:cs="Times New Roman"/>
          <w:sz w:val="24"/>
          <w:szCs w:val="24"/>
          <w:lang w:val="en-US"/>
        </w:rPr>
        <w:t xml:space="preserve"> inside </w:t>
      </w:r>
      <w:r w:rsidR="006A4CDA" w:rsidRPr="00E56740">
        <w:rPr>
          <w:rFonts w:ascii="Mathcad UniMath" w:hAnsi="Mathcad UniMath" w:cs="Times New Roman"/>
          <w:sz w:val="24"/>
          <w:szCs w:val="24"/>
          <w:lang w:val="en-US"/>
        </w:rPr>
        <w:t>in the Gaussian distribution is too small and the discretization of the continuous spatial domain is not perfectly obtained. Th</w:t>
      </w:r>
      <w:r w:rsidR="006F2011" w:rsidRPr="00E56740">
        <w:rPr>
          <w:rFonts w:ascii="Mathcad UniMath" w:hAnsi="Mathcad UniMath" w:cs="Times New Roman"/>
          <w:sz w:val="24"/>
          <w:szCs w:val="24"/>
          <w:lang w:val="en-US"/>
        </w:rPr>
        <w:t>is can be shown in the figure 20</w:t>
      </w:r>
      <w:r w:rsidR="006A4CDA" w:rsidRPr="00E56740">
        <w:rPr>
          <w:rFonts w:ascii="Mathcad UniMath" w:hAnsi="Mathcad UniMath" w:cs="Times New Roman"/>
          <w:sz w:val="24"/>
          <w:szCs w:val="24"/>
          <w:lang w:val="en-US"/>
        </w:rPr>
        <w:t xml:space="preserve">. For t = 100, the Gauss distribution is </w:t>
      </w:r>
      <w:r w:rsidR="006A4CDA" w:rsidRPr="00E56740">
        <w:rPr>
          <w:rFonts w:ascii="Mathcad UniMath" w:hAnsi="Mathcad UniMath" w:cs="Times New Roman"/>
          <w:sz w:val="24"/>
          <w:szCs w:val="24"/>
          <w:lang w:val="en-US"/>
        </w:rPr>
        <w:lastRenderedPageBreak/>
        <w:t xml:space="preserve">wide, and in the </w:t>
      </w:r>
      <w:r w:rsidR="00150E4A" w:rsidRPr="00E56740">
        <w:rPr>
          <w:rFonts w:ascii="Mathcad UniMath" w:hAnsi="Mathcad UniMath" w:cs="Times New Roman"/>
          <w:sz w:val="24"/>
          <w:szCs w:val="24"/>
          <w:lang w:val="en-US"/>
        </w:rPr>
        <w:t>distribution</w:t>
      </w:r>
      <w:r w:rsidR="006A4CDA" w:rsidRPr="00E56740">
        <w:rPr>
          <w:rFonts w:ascii="Mathcad UniMath" w:hAnsi="Mathcad UniMath" w:cs="Times New Roman"/>
          <w:sz w:val="24"/>
          <w:szCs w:val="24"/>
          <w:lang w:val="en-US"/>
        </w:rPr>
        <w:t xml:space="preserve"> is represented by a big amount of pixels, so the changes in the continuous spatial domain can be represented well enough by the discretization. For t = 0.1, the variation in the distribution is much greater and is represented by a few number of pixels, then the discretization of the continuous spatial domain of the Gaussian distribution is not completed. </w:t>
      </w:r>
    </w:p>
    <w:p w:rsidR="00150E4A" w:rsidRPr="00E56740" w:rsidRDefault="00150E4A" w:rsidP="00F80578">
      <w:pPr>
        <w:rPr>
          <w:rFonts w:ascii="Mathcad UniMath" w:hAnsi="Mathcad UniMath" w:cs="Times New Roman"/>
          <w:sz w:val="24"/>
          <w:szCs w:val="24"/>
          <w:lang w:val="en-US"/>
        </w:rPr>
      </w:pPr>
    </w:p>
    <w:p w:rsidR="006A4CDA" w:rsidRPr="00E56740" w:rsidRDefault="006A4CDA" w:rsidP="006A4CDA">
      <w:pPr>
        <w:jc w:val="cente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eastAsia="sv-SE"/>
        </w:rPr>
        <w:drawing>
          <wp:inline distT="0" distB="0" distL="0" distR="0" wp14:anchorId="67247365" wp14:editId="7C6BCEFE">
            <wp:extent cx="2543175" cy="18566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056" t="44118" r="57954" b="20853"/>
                    <a:stretch/>
                  </pic:blipFill>
                  <pic:spPr bwMode="auto">
                    <a:xfrm>
                      <a:off x="0" y="0"/>
                      <a:ext cx="2546866" cy="1859369"/>
                    </a:xfrm>
                    <a:prstGeom prst="rect">
                      <a:avLst/>
                    </a:prstGeom>
                    <a:ln>
                      <a:noFill/>
                    </a:ln>
                    <a:extLst>
                      <a:ext uri="{53640926-AAD7-44D8-BBD7-CCE9431645EC}">
                        <a14:shadowObscured xmlns:a14="http://schemas.microsoft.com/office/drawing/2010/main"/>
                      </a:ext>
                    </a:extLst>
                  </pic:spPr>
                </pic:pic>
              </a:graphicData>
            </a:graphic>
          </wp:inline>
        </w:drawing>
      </w:r>
      <w:r w:rsidRPr="00E56740">
        <w:rPr>
          <w:rFonts w:ascii="Mathcad UniMath" w:hAnsi="Mathcad UniMath" w:cs="Times New Roman"/>
          <w:noProof/>
          <w:sz w:val="24"/>
          <w:szCs w:val="24"/>
          <w:lang w:eastAsia="sv-SE"/>
        </w:rPr>
        <w:drawing>
          <wp:inline distT="0" distB="0" distL="0" distR="0" wp14:anchorId="4EF0D64A" wp14:editId="0859C401">
            <wp:extent cx="2522934" cy="1857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1250" t="41177" r="61761" b="23500"/>
                    <a:stretch/>
                  </pic:blipFill>
                  <pic:spPr bwMode="auto">
                    <a:xfrm>
                      <a:off x="0" y="0"/>
                      <a:ext cx="2526504" cy="1860003"/>
                    </a:xfrm>
                    <a:prstGeom prst="rect">
                      <a:avLst/>
                    </a:prstGeom>
                    <a:ln>
                      <a:noFill/>
                    </a:ln>
                    <a:extLst>
                      <a:ext uri="{53640926-AAD7-44D8-BBD7-CCE9431645EC}">
                        <a14:shadowObscured xmlns:a14="http://schemas.microsoft.com/office/drawing/2010/main"/>
                      </a:ext>
                    </a:extLst>
                  </pic:spPr>
                </pic:pic>
              </a:graphicData>
            </a:graphic>
          </wp:inline>
        </w:drawing>
      </w:r>
    </w:p>
    <w:p w:rsidR="006A4CDA" w:rsidRPr="00E56740" w:rsidRDefault="00665D31" w:rsidP="006A4CDA">
      <w:pPr>
        <w:jc w:val="center"/>
        <w:rPr>
          <w:rFonts w:ascii="Mathcad UniMath" w:hAnsi="Mathcad UniMath" w:cs="Times New Roman"/>
          <w:noProof/>
          <w:sz w:val="24"/>
          <w:szCs w:val="24"/>
          <w:lang w:val="en-US" w:eastAsia="sv-SE"/>
        </w:rPr>
      </w:pPr>
      <w:r w:rsidRPr="00833D0C">
        <w:rPr>
          <w:rFonts w:ascii="Mathcad UniMath" w:hAnsi="Mathcad UniMath" w:cs="Times New Roman"/>
          <w:noProof/>
          <w:szCs w:val="24"/>
          <w:lang w:val="en-US" w:eastAsia="sv-SE"/>
        </w:rPr>
        <w:t>Figure 20</w:t>
      </w:r>
      <w:r w:rsidR="006A4CDA" w:rsidRPr="00833D0C">
        <w:rPr>
          <w:rFonts w:ascii="Mathcad UniMath" w:hAnsi="Mathcad UniMath" w:cs="Times New Roman"/>
          <w:noProof/>
          <w:szCs w:val="24"/>
          <w:lang w:val="en-US" w:eastAsia="sv-SE"/>
        </w:rPr>
        <w:t>: Gaussian spatial continuous distribution for t = 0.1 and t = 100 respectively</w:t>
      </w:r>
    </w:p>
    <w:p w:rsidR="00F80578" w:rsidRPr="00E56740" w:rsidRDefault="00F80578" w:rsidP="00F80578">
      <w:pPr>
        <w:jc w:val="center"/>
        <w:rPr>
          <w:rFonts w:ascii="Mathcad UniMath" w:hAnsi="Mathcad UniMath" w:cs="Times New Roman"/>
          <w:noProof/>
          <w:sz w:val="24"/>
          <w:szCs w:val="24"/>
          <w:lang w:val="en-US" w:eastAsia="sv-SE"/>
        </w:rPr>
      </w:pPr>
    </w:p>
    <w:p w:rsidR="00F80578" w:rsidRPr="00E56740" w:rsidRDefault="00F80578" w:rsidP="00F80578">
      <w:pPr>
        <w:jc w:val="center"/>
        <w:rPr>
          <w:rFonts w:ascii="Mathcad UniMath" w:eastAsiaTheme="minorEastAsia" w:hAnsi="Mathcad UniMath" w:cs="Times New Roman"/>
          <w:sz w:val="24"/>
          <w:szCs w:val="24"/>
          <w:lang w:val="en-US"/>
        </w:rPr>
      </w:pPr>
      <w:r w:rsidRPr="00E56740">
        <w:rPr>
          <w:rFonts w:ascii="Mathcad UniMath" w:hAnsi="Mathcad UniMath" w:cs="Times New Roman"/>
          <w:noProof/>
          <w:sz w:val="24"/>
          <w:szCs w:val="24"/>
          <w:lang w:eastAsia="sv-SE"/>
        </w:rPr>
        <w:lastRenderedPageBreak/>
        <w:drawing>
          <wp:inline distT="0" distB="0" distL="0" distR="0" wp14:anchorId="76C11C26" wp14:editId="6961CA13">
            <wp:extent cx="4243352" cy="623887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6233" t="9412" r="33126" b="10498"/>
                    <a:stretch/>
                  </pic:blipFill>
                  <pic:spPr bwMode="auto">
                    <a:xfrm>
                      <a:off x="0" y="0"/>
                      <a:ext cx="4252531" cy="6252371"/>
                    </a:xfrm>
                    <a:prstGeom prst="rect">
                      <a:avLst/>
                    </a:prstGeom>
                    <a:ln>
                      <a:noFill/>
                    </a:ln>
                    <a:extLst>
                      <a:ext uri="{53640926-AAD7-44D8-BBD7-CCE9431645EC}">
                        <a14:shadowObscured xmlns:a14="http://schemas.microsoft.com/office/drawing/2010/main"/>
                      </a:ext>
                    </a:extLst>
                  </pic:spPr>
                </pic:pic>
              </a:graphicData>
            </a:graphic>
          </wp:inline>
        </w:drawing>
      </w:r>
    </w:p>
    <w:p w:rsidR="00F80578" w:rsidRPr="00833D0C" w:rsidRDefault="00F80578" w:rsidP="00B170AE">
      <w:pPr>
        <w:jc w:val="center"/>
        <w:rPr>
          <w:rFonts w:ascii="Mathcad UniMath" w:hAnsi="Mathcad UniMath" w:cs="Times New Roman"/>
          <w:szCs w:val="24"/>
          <w:lang w:val="en-US"/>
        </w:rPr>
      </w:pPr>
      <w:r w:rsidRPr="00833D0C">
        <w:rPr>
          <w:rFonts w:ascii="Mathcad UniMath" w:hAnsi="Mathcad UniMath" w:cs="Times New Roman"/>
          <w:szCs w:val="24"/>
          <w:lang w:val="en-US"/>
        </w:rPr>
        <w:t>Figure</w:t>
      </w:r>
      <w:r w:rsidR="00665D31" w:rsidRPr="00833D0C">
        <w:rPr>
          <w:rFonts w:ascii="Mathcad UniMath" w:hAnsi="Mathcad UniMath" w:cs="Times New Roman"/>
          <w:szCs w:val="24"/>
          <w:lang w:val="en-US"/>
        </w:rPr>
        <w:t xml:space="preserve"> 21</w:t>
      </w:r>
      <w:r w:rsidRPr="00833D0C">
        <w:rPr>
          <w:rFonts w:ascii="Mathcad UniMath" w:hAnsi="Mathcad UniMath" w:cs="Times New Roman"/>
          <w:szCs w:val="24"/>
          <w:lang w:val="en-US"/>
        </w:rPr>
        <w:t>: output of the impulse response of a Gaussian filter for different values of t.</w:t>
      </w:r>
    </w:p>
    <w:p w:rsidR="006F2011" w:rsidRDefault="006F2011" w:rsidP="00B170AE">
      <w:pPr>
        <w:rPr>
          <w:rFonts w:ascii="Mathcad UniMath" w:hAnsi="Mathcad UniMath" w:cs="Times New Roman"/>
          <w:sz w:val="24"/>
          <w:szCs w:val="24"/>
          <w:lang w:val="en-US"/>
        </w:rPr>
      </w:pPr>
    </w:p>
    <w:p w:rsidR="00757482" w:rsidRPr="00E56740" w:rsidRDefault="00757482" w:rsidP="00B170AE">
      <w:pPr>
        <w:rPr>
          <w:rFonts w:ascii="Mathcad UniMath" w:hAnsi="Mathcad UniMath" w:cs="Times New Roman"/>
          <w:sz w:val="24"/>
          <w:szCs w:val="24"/>
          <w:lang w:val="en-US"/>
        </w:rPr>
      </w:pPr>
    </w:p>
    <w:p w:rsidR="00B170AE" w:rsidRPr="00E56740" w:rsidRDefault="00B170AE" w:rsidP="00460180">
      <w:pPr>
        <w:pBdr>
          <w:top w:val="single" w:sz="4" w:space="0"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16:</w:t>
      </w:r>
      <w:r w:rsidRPr="00E56740">
        <w:rPr>
          <w:rFonts w:ascii="Mathcad UniMath" w:hAnsi="Mathcad UniMath" w:cs="Times New Roman"/>
          <w:b/>
          <w:sz w:val="24"/>
          <w:szCs w:val="24"/>
          <w:lang w:val="en-US"/>
        </w:rPr>
        <w:t xml:space="preserve"> Convolve a couple of images with Gaussian functions of different variances (like t = 1.0, 4.0, 16.0, 64.0 and 256.0) and present your results. What effects can you observe?</w:t>
      </w:r>
    </w:p>
    <w:p w:rsidR="00665D31" w:rsidRPr="00E56740" w:rsidRDefault="00665D31" w:rsidP="00B170AE">
      <w:pPr>
        <w:rPr>
          <w:rFonts w:ascii="Mathcad UniMath" w:hAnsi="Mathcad UniMath" w:cs="Times New Roman"/>
          <w:sz w:val="24"/>
          <w:szCs w:val="24"/>
          <w:lang w:val="en-US"/>
        </w:rPr>
      </w:pPr>
    </w:p>
    <w:p w:rsidR="006F2011" w:rsidRPr="00E56740" w:rsidRDefault="006F2011" w:rsidP="00B170AE">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If we use the same code that we used for the previous exercises for different images and values of t we can get an output similar to the one below: </w:t>
      </w:r>
    </w:p>
    <w:p w:rsidR="006F2011" w:rsidRPr="00E56740" w:rsidRDefault="006F2011" w:rsidP="00B170AE">
      <w:pPr>
        <w:rPr>
          <w:rFonts w:ascii="Mathcad UniMath" w:hAnsi="Mathcad UniMath" w:cs="Times New Roman"/>
          <w:noProof/>
          <w:sz w:val="24"/>
          <w:szCs w:val="24"/>
          <w:lang w:val="en-US" w:eastAsia="sv-SE"/>
        </w:rPr>
      </w:pPr>
    </w:p>
    <w:p w:rsidR="006F2011" w:rsidRPr="00E56740" w:rsidRDefault="006F2011" w:rsidP="00B170AE">
      <w:pP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lastRenderedPageBreak/>
        <w:drawing>
          <wp:inline distT="0" distB="0" distL="0" distR="0" wp14:anchorId="679226DF" wp14:editId="6CEA2F65">
            <wp:extent cx="6057900" cy="327223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258" t="10294" r="7286" b="10525"/>
                    <a:stretch/>
                  </pic:blipFill>
                  <pic:spPr bwMode="auto">
                    <a:xfrm>
                      <a:off x="0" y="0"/>
                      <a:ext cx="6066419" cy="3276840"/>
                    </a:xfrm>
                    <a:prstGeom prst="rect">
                      <a:avLst/>
                    </a:prstGeom>
                    <a:ln>
                      <a:noFill/>
                    </a:ln>
                    <a:extLst>
                      <a:ext uri="{53640926-AAD7-44D8-BBD7-CCE9431645EC}">
                        <a14:shadowObscured xmlns:a14="http://schemas.microsoft.com/office/drawing/2010/main"/>
                      </a:ext>
                    </a:extLst>
                  </pic:spPr>
                </pic:pic>
              </a:graphicData>
            </a:graphic>
          </wp:inline>
        </w:drawing>
      </w:r>
    </w:p>
    <w:p w:rsidR="00665D31" w:rsidRPr="00833D0C" w:rsidRDefault="006F2011" w:rsidP="006F2011">
      <w:pPr>
        <w:jc w:val="center"/>
        <w:rPr>
          <w:rFonts w:ascii="Mathcad UniMath" w:hAnsi="Mathcad UniMath" w:cs="Times New Roman"/>
          <w:szCs w:val="24"/>
          <w:lang w:val="en-US"/>
        </w:rPr>
      </w:pPr>
      <w:r w:rsidRPr="00833D0C">
        <w:rPr>
          <w:rFonts w:ascii="Mathcad UniMath" w:hAnsi="Mathcad UniMath" w:cs="Times New Roman"/>
          <w:szCs w:val="24"/>
          <w:lang w:val="en-US"/>
        </w:rPr>
        <w:t>Figure 22: 3 images filtered with Gaussian filters with different values of the variance t</w:t>
      </w:r>
    </w:p>
    <w:p w:rsidR="006F2011" w:rsidRPr="00E56740" w:rsidRDefault="006F2011" w:rsidP="006F2011">
      <w:pPr>
        <w:jc w:val="center"/>
        <w:rPr>
          <w:rFonts w:ascii="Mathcad UniMath" w:hAnsi="Mathcad UniMath" w:cs="Times New Roman"/>
          <w:sz w:val="24"/>
          <w:szCs w:val="24"/>
          <w:lang w:val="en-US"/>
        </w:rPr>
      </w:pPr>
    </w:p>
    <w:p w:rsidR="006F2011" w:rsidRPr="00E56740" w:rsidRDefault="006F2011" w:rsidP="0001537B">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We can easily see that if we increase the value of t, the image gets more blurry. This is because the Gaussian filter is a low pass filter. </w:t>
      </w:r>
      <w:r w:rsidR="0001537B" w:rsidRPr="00E56740">
        <w:rPr>
          <w:rFonts w:ascii="Mathcad UniMath" w:hAnsi="Mathcad UniMath" w:cs="Times New Roman"/>
          <w:sz w:val="24"/>
          <w:szCs w:val="24"/>
          <w:lang w:val="en-US"/>
        </w:rPr>
        <w:t xml:space="preserve">If we represent the Gaussian filter in the Fourier domain, for the different values of t we get: </w:t>
      </w:r>
    </w:p>
    <w:p w:rsidR="00342805" w:rsidRPr="00E56740" w:rsidRDefault="00342805" w:rsidP="0001537B">
      <w:pPr>
        <w:rPr>
          <w:rFonts w:ascii="Mathcad UniMath" w:hAnsi="Mathcad UniMath" w:cs="Times New Roman"/>
          <w:noProof/>
          <w:sz w:val="24"/>
          <w:szCs w:val="24"/>
          <w:lang w:val="en-US" w:eastAsia="sv-SE"/>
        </w:rPr>
      </w:pPr>
    </w:p>
    <w:p w:rsidR="00150E4A" w:rsidRPr="00E56740" w:rsidRDefault="00150E4A" w:rsidP="00342805">
      <w:pPr>
        <w:jc w:val="center"/>
        <w:rPr>
          <w:rFonts w:ascii="Mathcad UniMath" w:hAnsi="Mathcad UniMath"/>
          <w:noProof/>
          <w:lang w:val="en-US" w:eastAsia="sv-SE"/>
        </w:rPr>
      </w:pPr>
    </w:p>
    <w:p w:rsidR="0001537B" w:rsidRPr="00E56740" w:rsidRDefault="00150E4A" w:rsidP="00342805">
      <w:pPr>
        <w:jc w:val="center"/>
        <w:rPr>
          <w:rFonts w:ascii="Mathcad UniMath" w:hAnsi="Mathcad UniMath" w:cs="Times New Roman"/>
          <w:sz w:val="24"/>
          <w:szCs w:val="24"/>
          <w:lang w:val="en-US"/>
        </w:rPr>
      </w:pPr>
      <w:r w:rsidRPr="00E56740">
        <w:rPr>
          <w:rFonts w:ascii="Mathcad UniMath" w:hAnsi="Mathcad UniMath"/>
          <w:noProof/>
          <w:lang w:eastAsia="sv-SE"/>
        </w:rPr>
        <w:drawing>
          <wp:inline distT="0" distB="0" distL="0" distR="0" wp14:anchorId="6F293597" wp14:editId="1AF9E475">
            <wp:extent cx="6073687" cy="218122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596" t="10295" r="6954" b="36428"/>
                    <a:stretch/>
                  </pic:blipFill>
                  <pic:spPr bwMode="auto">
                    <a:xfrm>
                      <a:off x="0" y="0"/>
                      <a:ext cx="6082192" cy="2184279"/>
                    </a:xfrm>
                    <a:prstGeom prst="rect">
                      <a:avLst/>
                    </a:prstGeom>
                    <a:ln>
                      <a:noFill/>
                    </a:ln>
                    <a:extLst>
                      <a:ext uri="{53640926-AAD7-44D8-BBD7-CCE9431645EC}">
                        <a14:shadowObscured xmlns:a14="http://schemas.microsoft.com/office/drawing/2010/main"/>
                      </a:ext>
                    </a:extLst>
                  </pic:spPr>
                </pic:pic>
              </a:graphicData>
            </a:graphic>
          </wp:inline>
        </w:drawing>
      </w:r>
    </w:p>
    <w:p w:rsidR="00342805" w:rsidRPr="00833D0C" w:rsidRDefault="00342805" w:rsidP="00342805">
      <w:pPr>
        <w:jc w:val="center"/>
        <w:rPr>
          <w:rFonts w:ascii="Mathcad UniMath" w:hAnsi="Mathcad UniMath" w:cs="Times New Roman"/>
          <w:szCs w:val="24"/>
          <w:lang w:val="en-US"/>
        </w:rPr>
      </w:pPr>
      <w:r w:rsidRPr="00833D0C">
        <w:rPr>
          <w:rFonts w:ascii="Mathcad UniMath" w:hAnsi="Mathcad UniMath" w:cs="Times New Roman"/>
          <w:szCs w:val="24"/>
          <w:lang w:val="en-US"/>
        </w:rPr>
        <w:t xml:space="preserve">Figure 23: Gaussian distribution in the Fourier domain for different values of t. </w:t>
      </w:r>
    </w:p>
    <w:p w:rsidR="00342805" w:rsidRPr="00833D0C" w:rsidRDefault="00342805" w:rsidP="00342805">
      <w:pPr>
        <w:jc w:val="center"/>
        <w:rPr>
          <w:rFonts w:ascii="Mathcad UniMath" w:hAnsi="Mathcad UniMath" w:cs="Times New Roman"/>
          <w:szCs w:val="24"/>
          <w:lang w:val="en-US"/>
        </w:rPr>
      </w:pPr>
    </w:p>
    <w:p w:rsidR="00342805" w:rsidRDefault="00342805" w:rsidP="00342805">
      <w:pPr>
        <w:rPr>
          <w:rFonts w:ascii="Mathcad UniMath" w:hAnsi="Mathcad UniMath" w:cs="Times New Roman"/>
          <w:sz w:val="24"/>
          <w:szCs w:val="24"/>
          <w:lang w:val="en-US"/>
        </w:rPr>
      </w:pPr>
      <w:r w:rsidRPr="00E56740">
        <w:rPr>
          <w:rFonts w:ascii="Mathcad UniMath" w:hAnsi="Mathcad UniMath" w:cs="Times New Roman"/>
          <w:sz w:val="24"/>
          <w:szCs w:val="24"/>
          <w:lang w:val="en-US"/>
        </w:rPr>
        <w:t>We can observe that, the bigger the t the narrower the distribution, and then</w:t>
      </w:r>
      <w:r w:rsidR="00ED6B46" w:rsidRPr="00E56740">
        <w:rPr>
          <w:rFonts w:ascii="Mathcad UniMath" w:hAnsi="Mathcad UniMath" w:cs="Times New Roman"/>
          <w:sz w:val="24"/>
          <w:szCs w:val="24"/>
          <w:lang w:val="en-US"/>
        </w:rPr>
        <w:t xml:space="preserve"> the higher</w:t>
      </w:r>
      <w:r w:rsidRPr="00E56740">
        <w:rPr>
          <w:rFonts w:ascii="Mathcad UniMath" w:hAnsi="Mathcad UniMath" w:cs="Times New Roman"/>
          <w:sz w:val="24"/>
          <w:szCs w:val="24"/>
          <w:lang w:val="en-US"/>
        </w:rPr>
        <w:t xml:space="preserve"> frequencies are filtered, as only the frequencies inside the distribution are not filtered. This is why, the image definition get worse when more frequencies are filtered, as we are ‘loosing’ information. </w:t>
      </w:r>
    </w:p>
    <w:p w:rsidR="002E37C8" w:rsidRDefault="002E37C8" w:rsidP="00342805">
      <w:pPr>
        <w:rPr>
          <w:rFonts w:ascii="Mathcad UniMath" w:hAnsi="Mathcad UniMath" w:cs="Times New Roman"/>
          <w:sz w:val="24"/>
          <w:szCs w:val="24"/>
          <w:lang w:val="en-US"/>
        </w:rPr>
      </w:pPr>
    </w:p>
    <w:p w:rsidR="002E37C8" w:rsidRDefault="002E37C8" w:rsidP="00342805">
      <w:pPr>
        <w:rPr>
          <w:rFonts w:ascii="Mathcad UniMath" w:hAnsi="Mathcad UniMath" w:cs="Times New Roman"/>
          <w:sz w:val="24"/>
          <w:szCs w:val="24"/>
          <w:lang w:val="en-US"/>
        </w:rPr>
      </w:pPr>
    </w:p>
    <w:p w:rsidR="002E37C8" w:rsidRDefault="002E37C8" w:rsidP="00342805">
      <w:pPr>
        <w:rPr>
          <w:rFonts w:ascii="Mathcad UniMath" w:hAnsi="Mathcad UniMath" w:cs="Times New Roman"/>
          <w:sz w:val="24"/>
          <w:szCs w:val="24"/>
          <w:lang w:val="en-US"/>
        </w:rPr>
      </w:pPr>
    </w:p>
    <w:p w:rsidR="002E37C8" w:rsidRDefault="002E37C8" w:rsidP="00342805">
      <w:pPr>
        <w:rPr>
          <w:rFonts w:ascii="Mathcad UniMath" w:hAnsi="Mathcad UniMath" w:cs="Times New Roman"/>
          <w:sz w:val="24"/>
          <w:szCs w:val="24"/>
          <w:lang w:val="en-US"/>
        </w:rPr>
      </w:pPr>
    </w:p>
    <w:p w:rsidR="002E37C8" w:rsidRDefault="002E37C8" w:rsidP="00342805">
      <w:pPr>
        <w:rPr>
          <w:rFonts w:ascii="Mathcad UniMath" w:hAnsi="Mathcad UniMath" w:cs="Times New Roman"/>
          <w:sz w:val="24"/>
          <w:szCs w:val="24"/>
          <w:lang w:val="en-US"/>
        </w:rPr>
      </w:pPr>
    </w:p>
    <w:p w:rsidR="002E37C8" w:rsidRDefault="002E37C8" w:rsidP="00342805">
      <w:pPr>
        <w:rPr>
          <w:rFonts w:ascii="Mathcad UniMath" w:hAnsi="Mathcad UniMath" w:cs="Times New Roman"/>
          <w:sz w:val="24"/>
          <w:szCs w:val="24"/>
          <w:lang w:val="en-US"/>
        </w:rPr>
      </w:pPr>
    </w:p>
    <w:p w:rsidR="002E37C8" w:rsidRPr="00E56740" w:rsidRDefault="002E37C8" w:rsidP="00342805">
      <w:pPr>
        <w:rPr>
          <w:rFonts w:ascii="Mathcad UniMath" w:hAnsi="Mathcad UniMath" w:cs="Times New Roman"/>
          <w:sz w:val="24"/>
          <w:szCs w:val="24"/>
          <w:lang w:val="en-US"/>
        </w:rPr>
      </w:pPr>
    </w:p>
    <w:p w:rsidR="00ED6B46" w:rsidRPr="00460180" w:rsidRDefault="00ED6B46"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lastRenderedPageBreak/>
        <w:t>Smoothing</w:t>
      </w:r>
    </w:p>
    <w:p w:rsidR="00ED6B46" w:rsidRPr="00E56740" w:rsidRDefault="00ED6B46" w:rsidP="00342805">
      <w:pPr>
        <w:rPr>
          <w:rFonts w:ascii="Mathcad UniMath" w:hAnsi="Mathcad UniMath" w:cs="Times New Roman"/>
          <w:b/>
          <w:sz w:val="24"/>
          <w:szCs w:val="24"/>
          <w:lang w:val="en-US"/>
        </w:rPr>
      </w:pPr>
    </w:p>
    <w:p w:rsidR="00342805" w:rsidRPr="00E56740" w:rsidRDefault="00342805"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17:</w:t>
      </w:r>
      <w:r w:rsidRPr="00E56740">
        <w:rPr>
          <w:rFonts w:ascii="Mathcad UniMath" w:hAnsi="Mathcad UniMath" w:cs="Times New Roman"/>
          <w:b/>
          <w:sz w:val="24"/>
          <w:szCs w:val="24"/>
          <w:lang w:val="en-US"/>
        </w:rPr>
        <w:t xml:space="preserve"> What are the positive and negative effects for each type of filter? Describe what you observe and name the effects that you recognize. How do the results depend on the filter parameters? Illustrate with </w:t>
      </w:r>
      <w:proofErr w:type="spellStart"/>
      <w:r w:rsidRPr="00E56740">
        <w:rPr>
          <w:rFonts w:ascii="Mathcad UniMath" w:hAnsi="Mathcad UniMath" w:cs="Times New Roman"/>
          <w:b/>
          <w:sz w:val="24"/>
          <w:szCs w:val="24"/>
          <w:lang w:val="en-US"/>
        </w:rPr>
        <w:t>Matlab</w:t>
      </w:r>
      <w:proofErr w:type="spellEnd"/>
      <w:r w:rsidRPr="00E56740">
        <w:rPr>
          <w:rFonts w:ascii="Mathcad UniMath" w:hAnsi="Mathcad UniMath" w:cs="Times New Roman"/>
          <w:b/>
          <w:sz w:val="24"/>
          <w:szCs w:val="24"/>
          <w:lang w:val="en-US"/>
        </w:rPr>
        <w:t xml:space="preserve"> figure(s). </w:t>
      </w:r>
    </w:p>
    <w:p w:rsidR="00342805" w:rsidRPr="00E56740" w:rsidRDefault="00342805" w:rsidP="00342805">
      <w:pPr>
        <w:rPr>
          <w:rFonts w:ascii="Mathcad UniMath" w:hAnsi="Mathcad UniMath" w:cs="Times New Roman"/>
          <w:sz w:val="24"/>
          <w:szCs w:val="24"/>
          <w:lang w:val="en-US"/>
        </w:rPr>
      </w:pPr>
    </w:p>
    <w:p w:rsidR="00A3018C" w:rsidRPr="00E56740" w:rsidRDefault="00A3018C" w:rsidP="00342805">
      <w:pPr>
        <w:rPr>
          <w:rFonts w:ascii="Mathcad UniMath" w:hAnsi="Mathcad UniMath" w:cs="Times New Roman"/>
          <w:sz w:val="24"/>
          <w:szCs w:val="24"/>
          <w:lang w:val="en-US"/>
        </w:rPr>
      </w:pPr>
      <w:r w:rsidRPr="00E56740">
        <w:rPr>
          <w:rFonts w:ascii="Mathcad UniMath" w:hAnsi="Mathcad UniMath" w:cs="Times New Roman"/>
          <w:sz w:val="24"/>
          <w:szCs w:val="24"/>
          <w:lang w:val="en-US"/>
        </w:rPr>
        <w:t>For the Gaussian noise image, both the Median and the Gaussian filter work pretty good. They both manage to decrease the effect of the noise and still leave the edges of the objects of the image detectable. The median, however, works a little worse. This is because, when computing the median of the neighbor pixels, it is affected by the noisy pixels.  On the other side, the Ideal filter doesn’t work well as the noise only disappears when the image is</w:t>
      </w:r>
      <w:r w:rsidR="00ED6B46" w:rsidRPr="00E56740">
        <w:rPr>
          <w:rFonts w:ascii="Mathcad UniMath" w:hAnsi="Mathcad UniMath" w:cs="Times New Roman"/>
          <w:sz w:val="24"/>
          <w:szCs w:val="24"/>
          <w:lang w:val="en-US"/>
        </w:rPr>
        <w:t xml:space="preserve"> too</w:t>
      </w:r>
      <w:r w:rsidRPr="00E56740">
        <w:rPr>
          <w:rFonts w:ascii="Mathcad UniMath" w:hAnsi="Mathcad UniMath" w:cs="Times New Roman"/>
          <w:sz w:val="24"/>
          <w:szCs w:val="24"/>
          <w:lang w:val="en-US"/>
        </w:rPr>
        <w:t xml:space="preserve"> blurry and the edges are undetected. </w:t>
      </w:r>
      <w:proofErr w:type="gramStart"/>
      <w:r w:rsidRPr="00E56740">
        <w:rPr>
          <w:rFonts w:ascii="Mathcad UniMath" w:hAnsi="Mathcad UniMath" w:cs="Times New Roman"/>
          <w:sz w:val="24"/>
          <w:szCs w:val="24"/>
          <w:lang w:val="en-US"/>
        </w:rPr>
        <w:t>(Figure 24).</w:t>
      </w:r>
      <w:proofErr w:type="gramEnd"/>
    </w:p>
    <w:p w:rsidR="00A3018C" w:rsidRPr="00E56740" w:rsidRDefault="00A3018C" w:rsidP="00342805">
      <w:pPr>
        <w:rPr>
          <w:rFonts w:ascii="Mathcad UniMath" w:hAnsi="Mathcad UniMath" w:cs="Times New Roman"/>
          <w:noProof/>
          <w:sz w:val="24"/>
          <w:szCs w:val="24"/>
          <w:lang w:val="en-US" w:eastAsia="sv-SE"/>
        </w:rPr>
      </w:pPr>
    </w:p>
    <w:p w:rsidR="00A3018C" w:rsidRPr="00E56740" w:rsidRDefault="00A3018C" w:rsidP="00A3018C">
      <w:pPr>
        <w:jc w:val="cente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7FBE270E" wp14:editId="3CED3A06">
            <wp:extent cx="6057900" cy="32808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747" t="10883" r="6624" b="10525"/>
                    <a:stretch/>
                  </pic:blipFill>
                  <pic:spPr bwMode="auto">
                    <a:xfrm>
                      <a:off x="0" y="0"/>
                      <a:ext cx="6066500" cy="3285508"/>
                    </a:xfrm>
                    <a:prstGeom prst="rect">
                      <a:avLst/>
                    </a:prstGeom>
                    <a:ln>
                      <a:noFill/>
                    </a:ln>
                    <a:extLst>
                      <a:ext uri="{53640926-AAD7-44D8-BBD7-CCE9431645EC}">
                        <a14:shadowObscured xmlns:a14="http://schemas.microsoft.com/office/drawing/2010/main"/>
                      </a:ext>
                    </a:extLst>
                  </pic:spPr>
                </pic:pic>
              </a:graphicData>
            </a:graphic>
          </wp:inline>
        </w:drawing>
      </w:r>
    </w:p>
    <w:p w:rsidR="00A3018C" w:rsidRPr="00833D0C" w:rsidRDefault="00A3018C" w:rsidP="00A3018C">
      <w:pPr>
        <w:jc w:val="center"/>
        <w:rPr>
          <w:rFonts w:ascii="Mathcad UniMath" w:hAnsi="Mathcad UniMath" w:cs="Times New Roman"/>
          <w:lang w:val="en-US"/>
        </w:rPr>
      </w:pPr>
      <w:r w:rsidRPr="00833D0C">
        <w:rPr>
          <w:rFonts w:ascii="Mathcad UniMath" w:hAnsi="Mathcad UniMath" w:cs="Times New Roman"/>
          <w:lang w:val="en-US"/>
        </w:rPr>
        <w:t>Figure 24: Results of using Gau</w:t>
      </w:r>
      <w:r w:rsidR="00C839C1" w:rsidRPr="00833D0C">
        <w:rPr>
          <w:rFonts w:ascii="Mathcad UniMath" w:hAnsi="Mathcad UniMath" w:cs="Times New Roman"/>
          <w:lang w:val="en-US"/>
        </w:rPr>
        <w:t>ssian, Ideal and M</w:t>
      </w:r>
      <w:r w:rsidRPr="00833D0C">
        <w:rPr>
          <w:rFonts w:ascii="Mathcad UniMath" w:hAnsi="Mathcad UniMath" w:cs="Times New Roman"/>
          <w:lang w:val="en-US"/>
        </w:rPr>
        <w:t xml:space="preserve">edian filters with different parameters on an image with Gaussian noise. </w:t>
      </w:r>
    </w:p>
    <w:p w:rsidR="00A3018C" w:rsidRPr="00E56740" w:rsidRDefault="00A3018C" w:rsidP="00342805">
      <w:pPr>
        <w:rPr>
          <w:rFonts w:ascii="Mathcad UniMath" w:hAnsi="Mathcad UniMath" w:cs="Times New Roman"/>
          <w:sz w:val="24"/>
          <w:szCs w:val="24"/>
          <w:lang w:val="en-US"/>
        </w:rPr>
      </w:pPr>
    </w:p>
    <w:p w:rsidR="002E37C8" w:rsidRDefault="00A3018C" w:rsidP="00C839C1">
      <w:pPr>
        <w:rPr>
          <w:rFonts w:ascii="Mathcad UniMath" w:hAnsi="Mathcad UniMath" w:cs="Times New Roman"/>
          <w:b/>
          <w:sz w:val="24"/>
          <w:szCs w:val="24"/>
          <w:lang w:val="en-US"/>
        </w:rPr>
      </w:pPr>
      <w:r w:rsidRPr="00E56740">
        <w:rPr>
          <w:rFonts w:ascii="Mathcad UniMath" w:hAnsi="Mathcad UniMath" w:cs="Times New Roman"/>
          <w:sz w:val="24"/>
          <w:szCs w:val="24"/>
          <w:lang w:val="en-US"/>
        </w:rPr>
        <w:t>If we analyze the figure 25, we can observe that only the Med</w:t>
      </w:r>
      <w:r w:rsidR="00ED6B46" w:rsidRPr="00E56740">
        <w:rPr>
          <w:rFonts w:ascii="Mathcad UniMath" w:hAnsi="Mathcad UniMath" w:cs="Times New Roman"/>
          <w:sz w:val="24"/>
          <w:szCs w:val="24"/>
          <w:lang w:val="en-US"/>
        </w:rPr>
        <w:t xml:space="preserve">ian filter works well with the Salt and Pepper </w:t>
      </w:r>
      <w:r w:rsidRPr="00E56740">
        <w:rPr>
          <w:rFonts w:ascii="Mathcad UniMath" w:hAnsi="Mathcad UniMath" w:cs="Times New Roman"/>
          <w:sz w:val="24"/>
          <w:szCs w:val="24"/>
          <w:lang w:val="en-US"/>
        </w:rPr>
        <w:t xml:space="preserve">noise. The noise disappears completely and the edges are perfectly visible. The image shows a painted-like effect. The Ideal filter shows the same output as when it was used with Gaussian noise picture, and the result is not good enough. The Gaussian filter is not as good as the median filter when filtering SAP noise as it needs to blurry the image too much and the edges are harder to detect. </w:t>
      </w:r>
    </w:p>
    <w:p w:rsidR="002E37C8" w:rsidRPr="00E56740" w:rsidRDefault="002E37C8" w:rsidP="00C839C1">
      <w:pPr>
        <w:rPr>
          <w:rFonts w:ascii="Mathcad UniMath" w:hAnsi="Mathcad UniMath" w:cs="Times New Roman"/>
          <w:b/>
          <w:sz w:val="24"/>
          <w:szCs w:val="24"/>
          <w:lang w:val="en-US"/>
        </w:rPr>
      </w:pPr>
    </w:p>
    <w:p w:rsidR="00C839C1" w:rsidRPr="00E56740" w:rsidRDefault="00C839C1"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18:</w:t>
      </w:r>
      <w:r w:rsidRPr="00E56740">
        <w:rPr>
          <w:rFonts w:ascii="Mathcad UniMath" w:hAnsi="Mathcad UniMath" w:cs="Times New Roman"/>
          <w:b/>
          <w:sz w:val="24"/>
          <w:szCs w:val="24"/>
          <w:lang w:val="en-US"/>
        </w:rPr>
        <w:t xml:space="preserve"> What conclusions can you draw from comparing the results of the respective methods? Can you give a mathematical interpretation to explain the effects of each filter?</w:t>
      </w:r>
    </w:p>
    <w:p w:rsidR="00C839C1" w:rsidRPr="00E56740" w:rsidRDefault="00C839C1" w:rsidP="00342805">
      <w:pPr>
        <w:rPr>
          <w:rFonts w:ascii="Mathcad UniMath" w:hAnsi="Mathcad UniMath" w:cs="Times New Roman"/>
          <w:noProof/>
          <w:sz w:val="24"/>
          <w:szCs w:val="24"/>
          <w:lang w:val="en-US" w:eastAsia="sv-SE"/>
        </w:rPr>
      </w:pPr>
    </w:p>
    <w:p w:rsidR="0050486F" w:rsidRPr="00E56740" w:rsidRDefault="0050486F" w:rsidP="00342805">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The filter used in the previous exercise are just an example, there are many more filters and we cannot determine which of the filters is the best one, as it depends on </w:t>
      </w:r>
      <w:r w:rsidRPr="00E56740">
        <w:rPr>
          <w:rFonts w:ascii="Mathcad UniMath" w:hAnsi="Mathcad UniMath" w:cs="Times New Roman"/>
          <w:noProof/>
          <w:sz w:val="24"/>
          <w:szCs w:val="24"/>
          <w:lang w:val="en-US" w:eastAsia="sv-SE"/>
        </w:rPr>
        <w:lastRenderedPageBreak/>
        <w:t>the noise we want to filter</w:t>
      </w:r>
      <w:r w:rsidR="00ED6B46" w:rsidRPr="00E56740">
        <w:rPr>
          <w:rFonts w:ascii="Mathcad UniMath" w:hAnsi="Mathcad UniMath" w:cs="Times New Roman"/>
          <w:noProof/>
          <w:sz w:val="24"/>
          <w:szCs w:val="24"/>
          <w:lang w:val="en-US" w:eastAsia="sv-SE"/>
        </w:rPr>
        <w:t xml:space="preserve"> and the type of image</w:t>
      </w:r>
      <w:r w:rsidRPr="00E56740">
        <w:rPr>
          <w:rFonts w:ascii="Mathcad UniMath" w:hAnsi="Mathcad UniMath" w:cs="Times New Roman"/>
          <w:noProof/>
          <w:sz w:val="24"/>
          <w:szCs w:val="24"/>
          <w:lang w:val="en-US" w:eastAsia="sv-SE"/>
        </w:rPr>
        <w:t xml:space="preserve">. As an example of this, we have the fact that the Gaussian filter was a better option for the Gaussian noise and the Median filter for the SAP one. </w:t>
      </w:r>
      <w:r w:rsidR="00ED6B46" w:rsidRPr="00E56740">
        <w:rPr>
          <w:rFonts w:ascii="Mathcad UniMath" w:hAnsi="Mathcad UniMath" w:cs="Times New Roman"/>
          <w:noProof/>
          <w:sz w:val="24"/>
          <w:szCs w:val="24"/>
          <w:lang w:val="en-US" w:eastAsia="sv-SE"/>
        </w:rPr>
        <w:t>Besides, we can use more than one filter in the same image in order to filter the noise.</w:t>
      </w:r>
    </w:p>
    <w:p w:rsidR="0050486F" w:rsidRPr="00E56740" w:rsidRDefault="0050486F" w:rsidP="00342805">
      <w:pPr>
        <w:rPr>
          <w:rFonts w:ascii="Mathcad UniMath" w:hAnsi="Mathcad UniMath" w:cs="Times New Roman"/>
          <w:noProof/>
          <w:sz w:val="24"/>
          <w:szCs w:val="24"/>
          <w:lang w:val="en-US" w:eastAsia="sv-SE"/>
        </w:rPr>
      </w:pPr>
    </w:p>
    <w:p w:rsidR="0050486F" w:rsidRPr="00E56740" w:rsidRDefault="0050486F" w:rsidP="00342805">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The Gaussin filter, as it was explained before, is a low pass filter that filters the frequencies that are not included in the Gaussian distribution in the Fourier domain</w:t>
      </w:r>
      <w:r w:rsidR="00ED6B46" w:rsidRPr="00E56740">
        <w:rPr>
          <w:rFonts w:ascii="Mathcad UniMath" w:hAnsi="Mathcad UniMath" w:cs="Times New Roman"/>
          <w:noProof/>
          <w:sz w:val="24"/>
          <w:szCs w:val="24"/>
          <w:lang w:val="en-US" w:eastAsia="sv-SE"/>
        </w:rPr>
        <w:t xml:space="preserve"> (high frequencies)</w:t>
      </w:r>
      <w:r w:rsidRPr="00E56740">
        <w:rPr>
          <w:rFonts w:ascii="Mathcad UniMath" w:hAnsi="Mathcad UniMath" w:cs="Times New Roman"/>
          <w:noProof/>
          <w:sz w:val="24"/>
          <w:szCs w:val="24"/>
          <w:lang w:val="en-US" w:eastAsia="sv-SE"/>
        </w:rPr>
        <w:t xml:space="preserve">. As we filter </w:t>
      </w:r>
      <w:r w:rsidR="00ED6B46" w:rsidRPr="00E56740">
        <w:rPr>
          <w:rFonts w:ascii="Mathcad UniMath" w:hAnsi="Mathcad UniMath" w:cs="Times New Roman"/>
          <w:noProof/>
          <w:sz w:val="24"/>
          <w:szCs w:val="24"/>
          <w:lang w:val="en-US" w:eastAsia="sv-SE"/>
        </w:rPr>
        <w:t>high</w:t>
      </w:r>
      <w:r w:rsidRPr="00E56740">
        <w:rPr>
          <w:rFonts w:ascii="Mathcad UniMath" w:hAnsi="Mathcad UniMath" w:cs="Times New Roman"/>
          <w:noProof/>
          <w:sz w:val="24"/>
          <w:szCs w:val="24"/>
          <w:lang w:val="en-US" w:eastAsia="sv-SE"/>
        </w:rPr>
        <w:t xml:space="preserve"> frequencies, we loose information and the image gets blurrier as we increase the value of the variance and the Gaussian distributio</w:t>
      </w:r>
      <w:r w:rsidR="00ED6B46" w:rsidRPr="00E56740">
        <w:rPr>
          <w:rFonts w:ascii="Mathcad UniMath" w:hAnsi="Mathcad UniMath" w:cs="Times New Roman"/>
          <w:noProof/>
          <w:sz w:val="24"/>
          <w:szCs w:val="24"/>
          <w:lang w:val="en-US" w:eastAsia="sv-SE"/>
        </w:rPr>
        <w:t>n gets narrower.</w:t>
      </w:r>
    </w:p>
    <w:p w:rsidR="0050486F" w:rsidRPr="00E56740" w:rsidRDefault="0050486F" w:rsidP="00342805">
      <w:pPr>
        <w:rPr>
          <w:rFonts w:ascii="Mathcad UniMath" w:hAnsi="Mathcad UniMath" w:cs="Times New Roman"/>
          <w:noProof/>
          <w:sz w:val="24"/>
          <w:szCs w:val="24"/>
          <w:lang w:val="en-US" w:eastAsia="sv-SE"/>
        </w:rPr>
      </w:pPr>
    </w:p>
    <w:p w:rsidR="0050486F" w:rsidRPr="00E56740" w:rsidRDefault="0050486F" w:rsidP="00342805">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The median filter calc</w:t>
      </w:r>
      <w:r w:rsidR="00ED6B46" w:rsidRPr="00E56740">
        <w:rPr>
          <w:rFonts w:ascii="Mathcad UniMath" w:hAnsi="Mathcad UniMath" w:cs="Times New Roman"/>
          <w:noProof/>
          <w:sz w:val="24"/>
          <w:szCs w:val="24"/>
          <w:lang w:val="en-US" w:eastAsia="sv-SE"/>
        </w:rPr>
        <w:t>ulates the median of each pixel’</w:t>
      </w:r>
      <w:r w:rsidRPr="00E56740">
        <w:rPr>
          <w:rFonts w:ascii="Mathcad UniMath" w:hAnsi="Mathcad UniMath" w:cs="Times New Roman"/>
          <w:noProof/>
          <w:sz w:val="24"/>
          <w:szCs w:val="24"/>
          <w:lang w:val="en-US" w:eastAsia="sv-SE"/>
        </w:rPr>
        <w:t xml:space="preserve">s neiborghs, and substitute the value of every pixel for its median. This is why the edges are still preserved, but the surfaces looks like painted with brush. </w:t>
      </w:r>
    </w:p>
    <w:p w:rsidR="0050486F" w:rsidRPr="00E56740" w:rsidRDefault="0050486F" w:rsidP="00342805">
      <w:pPr>
        <w:rPr>
          <w:rFonts w:ascii="Mathcad UniMath" w:hAnsi="Mathcad UniMath" w:cs="Times New Roman"/>
          <w:noProof/>
          <w:sz w:val="24"/>
          <w:szCs w:val="24"/>
          <w:lang w:val="en-US" w:eastAsia="sv-SE"/>
        </w:rPr>
      </w:pPr>
    </w:p>
    <w:p w:rsidR="004F20C2" w:rsidRPr="00E56740" w:rsidRDefault="0050486F" w:rsidP="00342805">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The ideal filter multiplies by  1 the </w:t>
      </w:r>
      <w:r w:rsidR="00ED6B46" w:rsidRPr="00E56740">
        <w:rPr>
          <w:rFonts w:ascii="Mathcad UniMath" w:hAnsi="Mathcad UniMath" w:cs="Times New Roman"/>
          <w:noProof/>
          <w:sz w:val="24"/>
          <w:szCs w:val="24"/>
          <w:lang w:val="en-US" w:eastAsia="sv-SE"/>
        </w:rPr>
        <w:t xml:space="preserve">value </w:t>
      </w:r>
      <w:r w:rsidR="004F20C2" w:rsidRPr="00E56740">
        <w:rPr>
          <w:rFonts w:ascii="Mathcad UniMath" w:hAnsi="Mathcad UniMath" w:cs="Times New Roman"/>
          <w:noProof/>
          <w:sz w:val="24"/>
          <w:szCs w:val="24"/>
          <w:lang w:val="en-US" w:eastAsia="sv-SE"/>
        </w:rPr>
        <w:t xml:space="preserve">of a frequence if it is greater </w:t>
      </w:r>
      <w:r w:rsidRPr="00E56740">
        <w:rPr>
          <w:rFonts w:ascii="Mathcad UniMath" w:hAnsi="Mathcad UniMath" w:cs="Times New Roman"/>
          <w:noProof/>
          <w:sz w:val="24"/>
          <w:szCs w:val="24"/>
          <w:lang w:val="en-US" w:eastAsia="sv-SE"/>
        </w:rPr>
        <w:t xml:space="preserve">than a cutoff threshold, and multiplies this </w:t>
      </w:r>
      <w:r w:rsidR="004F20C2" w:rsidRPr="00E56740">
        <w:rPr>
          <w:rFonts w:ascii="Mathcad UniMath" w:hAnsi="Mathcad UniMath" w:cs="Times New Roman"/>
          <w:noProof/>
          <w:sz w:val="24"/>
          <w:szCs w:val="24"/>
          <w:lang w:val="en-US" w:eastAsia="sv-SE"/>
        </w:rPr>
        <w:t xml:space="preserve">frequence </w:t>
      </w:r>
      <w:r w:rsidRPr="00E56740">
        <w:rPr>
          <w:rFonts w:ascii="Mathcad UniMath" w:hAnsi="Mathcad UniMath" w:cs="Times New Roman"/>
          <w:noProof/>
          <w:sz w:val="24"/>
          <w:szCs w:val="24"/>
          <w:lang w:val="en-US" w:eastAsia="sv-SE"/>
        </w:rPr>
        <w:t xml:space="preserve">by cero </w:t>
      </w:r>
      <w:r w:rsidR="004F20C2" w:rsidRPr="00E56740">
        <w:rPr>
          <w:rFonts w:ascii="Mathcad UniMath" w:hAnsi="Mathcad UniMath" w:cs="Times New Roman"/>
          <w:noProof/>
          <w:sz w:val="24"/>
          <w:szCs w:val="24"/>
          <w:lang w:val="en-US" w:eastAsia="sv-SE"/>
        </w:rPr>
        <w:t xml:space="preserve"> if not. The frequency response is a rectangular function and it is consider a brick-wall filter. </w:t>
      </w:r>
    </w:p>
    <w:p w:rsidR="0050486F" w:rsidRPr="00E56740" w:rsidRDefault="0050486F" w:rsidP="00342805">
      <w:pPr>
        <w:rPr>
          <w:rFonts w:ascii="Mathcad UniMath" w:hAnsi="Mathcad UniMath" w:cs="Times New Roman"/>
          <w:noProof/>
          <w:sz w:val="24"/>
          <w:szCs w:val="24"/>
          <w:lang w:val="en-US" w:eastAsia="sv-SE"/>
        </w:rPr>
      </w:pPr>
      <w:r w:rsidRPr="00E56740">
        <w:rPr>
          <w:rFonts w:ascii="Mathcad UniMath" w:hAnsi="Mathcad UniMath" w:cs="Times New Roman"/>
          <w:noProof/>
          <w:sz w:val="24"/>
          <w:szCs w:val="24"/>
          <w:lang w:val="en-US" w:eastAsia="sv-SE"/>
        </w:rPr>
        <w:t xml:space="preserve"> </w:t>
      </w:r>
    </w:p>
    <w:p w:rsidR="00C839C1" w:rsidRPr="00E56740" w:rsidRDefault="00C839C1" w:rsidP="00C839C1">
      <w:pPr>
        <w:jc w:val="center"/>
        <w:rPr>
          <w:rFonts w:ascii="Mathcad UniMath" w:hAnsi="Mathcad UniMath" w:cs="Times New Roman"/>
          <w:sz w:val="24"/>
          <w:szCs w:val="24"/>
          <w:lang w:val="en-US"/>
        </w:rPr>
      </w:pPr>
      <w:r w:rsidRPr="00E56740">
        <w:rPr>
          <w:rFonts w:ascii="Mathcad UniMath" w:hAnsi="Mathcad UniMath" w:cs="Times New Roman"/>
          <w:noProof/>
          <w:sz w:val="24"/>
          <w:szCs w:val="24"/>
          <w:lang w:eastAsia="sv-SE"/>
        </w:rPr>
        <w:drawing>
          <wp:inline distT="0" distB="0" distL="0" distR="0" wp14:anchorId="73D7CE45" wp14:editId="391121F5">
            <wp:extent cx="5715000" cy="30649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747" t="10000" r="6193" b="11765"/>
                    <a:stretch/>
                  </pic:blipFill>
                  <pic:spPr bwMode="auto">
                    <a:xfrm>
                      <a:off x="0" y="0"/>
                      <a:ext cx="5718498" cy="3066776"/>
                    </a:xfrm>
                    <a:prstGeom prst="rect">
                      <a:avLst/>
                    </a:prstGeom>
                    <a:ln>
                      <a:noFill/>
                    </a:ln>
                    <a:extLst>
                      <a:ext uri="{53640926-AAD7-44D8-BBD7-CCE9431645EC}">
                        <a14:shadowObscured xmlns:a14="http://schemas.microsoft.com/office/drawing/2010/main"/>
                      </a:ext>
                    </a:extLst>
                  </pic:spPr>
                </pic:pic>
              </a:graphicData>
            </a:graphic>
          </wp:inline>
        </w:drawing>
      </w:r>
    </w:p>
    <w:p w:rsidR="00C839C1" w:rsidRPr="00E56740" w:rsidRDefault="00C839C1" w:rsidP="00C839C1">
      <w:pPr>
        <w:jc w:val="center"/>
        <w:rPr>
          <w:rFonts w:ascii="Mathcad UniMath" w:hAnsi="Mathcad UniMath" w:cs="Times New Roman"/>
          <w:sz w:val="24"/>
          <w:szCs w:val="24"/>
          <w:lang w:val="en-US"/>
        </w:rPr>
      </w:pPr>
    </w:p>
    <w:p w:rsidR="00A3018C" w:rsidRPr="00833D0C" w:rsidRDefault="00C839C1" w:rsidP="00C839C1">
      <w:pPr>
        <w:jc w:val="center"/>
        <w:rPr>
          <w:rFonts w:ascii="Mathcad UniMath" w:hAnsi="Mathcad UniMath" w:cs="Times New Roman"/>
          <w:sz w:val="22"/>
          <w:szCs w:val="24"/>
          <w:lang w:val="en-US"/>
        </w:rPr>
      </w:pPr>
      <w:r w:rsidRPr="00833D0C">
        <w:rPr>
          <w:rFonts w:ascii="Mathcad UniMath" w:hAnsi="Mathcad UniMath" w:cs="Times New Roman"/>
          <w:sz w:val="22"/>
          <w:szCs w:val="24"/>
          <w:lang w:val="en-US"/>
        </w:rPr>
        <w:t>Figure 25: Results of using Gaussian, Ideal and Median filters with different parameters on an image with SAP noise.</w:t>
      </w:r>
    </w:p>
    <w:p w:rsidR="00C839C1" w:rsidRPr="00E56740" w:rsidRDefault="00C839C1" w:rsidP="00342805">
      <w:pPr>
        <w:rPr>
          <w:rFonts w:ascii="Mathcad UniMath" w:hAnsi="Mathcad UniMath" w:cs="Times New Roman"/>
          <w:sz w:val="24"/>
          <w:szCs w:val="24"/>
          <w:lang w:val="en-US"/>
        </w:rPr>
      </w:pPr>
    </w:p>
    <w:p w:rsidR="002E37C8" w:rsidRPr="00E56740" w:rsidRDefault="002E37C8" w:rsidP="00342805">
      <w:pPr>
        <w:rPr>
          <w:rFonts w:ascii="Mathcad UniMath" w:hAnsi="Mathcad UniMath" w:cs="Times New Roman"/>
          <w:b/>
          <w:sz w:val="24"/>
          <w:szCs w:val="24"/>
          <w:lang w:val="en-US"/>
        </w:rPr>
      </w:pPr>
      <w:bookmarkStart w:id="0" w:name="_GoBack"/>
      <w:bookmarkEnd w:id="0"/>
    </w:p>
    <w:p w:rsidR="00F05BE7" w:rsidRPr="00460180" w:rsidRDefault="00460180" w:rsidP="00460180">
      <w:pPr>
        <w:pStyle w:val="ListParagraph"/>
        <w:numPr>
          <w:ilvl w:val="0"/>
          <w:numId w:val="2"/>
        </w:numPr>
        <w:rPr>
          <w:rFonts w:ascii="Mathcad UniMath" w:hAnsi="Mathcad UniMath" w:cs="Times New Roman"/>
          <w:b/>
          <w:sz w:val="28"/>
          <w:szCs w:val="24"/>
          <w:lang w:val="en-US"/>
        </w:rPr>
      </w:pPr>
      <w:r w:rsidRPr="00460180">
        <w:rPr>
          <w:rFonts w:ascii="Mathcad UniMath" w:hAnsi="Mathcad UniMath" w:cs="Times New Roman"/>
          <w:b/>
          <w:sz w:val="28"/>
          <w:szCs w:val="24"/>
          <w:lang w:val="en-US"/>
        </w:rPr>
        <w:t>Smoothing and sub</w:t>
      </w:r>
      <w:r w:rsidR="00ED6B46" w:rsidRPr="00460180">
        <w:rPr>
          <w:rFonts w:ascii="Mathcad UniMath" w:hAnsi="Mathcad UniMath" w:cs="Times New Roman"/>
          <w:b/>
          <w:sz w:val="28"/>
          <w:szCs w:val="24"/>
          <w:lang w:val="en-US"/>
        </w:rPr>
        <w:t>sampling</w:t>
      </w:r>
    </w:p>
    <w:p w:rsidR="00ED6B46" w:rsidRPr="00E56740" w:rsidRDefault="00ED6B46" w:rsidP="00342805">
      <w:pPr>
        <w:rPr>
          <w:rFonts w:ascii="Mathcad UniMath" w:hAnsi="Mathcad UniMath" w:cs="Times New Roman"/>
          <w:b/>
          <w:sz w:val="24"/>
          <w:szCs w:val="24"/>
          <w:lang w:val="en-US"/>
        </w:rPr>
      </w:pPr>
    </w:p>
    <w:p w:rsidR="00342805" w:rsidRPr="00E56740" w:rsidRDefault="00342805"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19:</w:t>
      </w:r>
      <w:r w:rsidRPr="00E56740">
        <w:rPr>
          <w:rFonts w:ascii="Mathcad UniMath" w:hAnsi="Mathcad UniMath" w:cs="Times New Roman"/>
          <w:b/>
          <w:sz w:val="24"/>
          <w:szCs w:val="24"/>
          <w:lang w:val="en-US"/>
        </w:rPr>
        <w:t xml:space="preserve"> What effects do you observe when subsampling the original image and the smoothed variants? Illustrate both filters with the best results found for iteration </w:t>
      </w:r>
      <w:proofErr w:type="spellStart"/>
      <w:r w:rsidRPr="00E56740">
        <w:rPr>
          <w:rFonts w:ascii="Mathcad UniMath" w:hAnsi="Mathcad UniMath" w:cs="Times New Roman"/>
          <w:b/>
          <w:sz w:val="24"/>
          <w:szCs w:val="24"/>
          <w:lang w:val="en-US"/>
        </w:rPr>
        <w:t>i</w:t>
      </w:r>
      <w:proofErr w:type="spellEnd"/>
      <w:r w:rsidRPr="00E56740">
        <w:rPr>
          <w:rFonts w:ascii="Mathcad UniMath" w:hAnsi="Mathcad UniMath" w:cs="Times New Roman"/>
          <w:b/>
          <w:sz w:val="24"/>
          <w:szCs w:val="24"/>
          <w:lang w:val="en-US"/>
        </w:rPr>
        <w:t xml:space="preserve"> = 4. </w:t>
      </w:r>
    </w:p>
    <w:p w:rsidR="008F346D" w:rsidRPr="00E56740" w:rsidRDefault="008F346D" w:rsidP="00342805">
      <w:pPr>
        <w:rPr>
          <w:rFonts w:ascii="Mathcad UniMath" w:hAnsi="Mathcad UniMath" w:cs="Times New Roman"/>
          <w:b/>
          <w:sz w:val="24"/>
          <w:szCs w:val="24"/>
          <w:lang w:val="en-US"/>
        </w:rPr>
      </w:pPr>
    </w:p>
    <w:p w:rsidR="008F346D" w:rsidRPr="00E56740" w:rsidRDefault="0000267E" w:rsidP="00342805">
      <w:pPr>
        <w:rPr>
          <w:rFonts w:ascii="Mathcad UniMath" w:hAnsi="Mathcad UniMath" w:cs="Times New Roman"/>
          <w:sz w:val="24"/>
          <w:szCs w:val="24"/>
          <w:lang w:val="en-US"/>
        </w:rPr>
      </w:pPr>
      <w:r w:rsidRPr="00E56740">
        <w:rPr>
          <w:rFonts w:ascii="Mathcad UniMath" w:hAnsi="Mathcad UniMath" w:cs="Times New Roman"/>
          <w:sz w:val="24"/>
          <w:szCs w:val="24"/>
          <w:lang w:val="en-US"/>
        </w:rPr>
        <w:t>In the 4</w:t>
      </w:r>
      <w:r w:rsidRPr="00E56740">
        <w:rPr>
          <w:rFonts w:ascii="Mathcad UniMath" w:hAnsi="Mathcad UniMath" w:cs="Times New Roman"/>
          <w:sz w:val="24"/>
          <w:szCs w:val="24"/>
          <w:vertAlign w:val="superscript"/>
          <w:lang w:val="en-US"/>
        </w:rPr>
        <w:t>th</w:t>
      </w:r>
      <w:r w:rsidR="00ED6B46" w:rsidRPr="00E56740">
        <w:rPr>
          <w:rFonts w:ascii="Mathcad UniMath" w:hAnsi="Mathcad UniMath" w:cs="Times New Roman"/>
          <w:sz w:val="24"/>
          <w:szCs w:val="24"/>
          <w:lang w:val="en-US"/>
        </w:rPr>
        <w:t xml:space="preserve"> iteration in</w:t>
      </w:r>
      <w:r w:rsidRPr="00E56740">
        <w:rPr>
          <w:rFonts w:ascii="Mathcad UniMath" w:hAnsi="Mathcad UniMath" w:cs="Times New Roman"/>
          <w:sz w:val="24"/>
          <w:szCs w:val="24"/>
          <w:lang w:val="en-US"/>
        </w:rPr>
        <w:t xml:space="preserve"> the su</w:t>
      </w:r>
      <w:r w:rsidR="00ED6B46" w:rsidRPr="00E56740">
        <w:rPr>
          <w:rFonts w:ascii="Mathcad UniMath" w:hAnsi="Mathcad UniMath" w:cs="Times New Roman"/>
          <w:sz w:val="24"/>
          <w:szCs w:val="24"/>
          <w:lang w:val="en-US"/>
        </w:rPr>
        <w:t>bsampling of the original image</w:t>
      </w:r>
      <w:r w:rsidRPr="00E56740">
        <w:rPr>
          <w:rFonts w:ascii="Mathcad UniMath" w:hAnsi="Mathcad UniMath" w:cs="Times New Roman"/>
          <w:sz w:val="24"/>
          <w:szCs w:val="24"/>
          <w:lang w:val="en-US"/>
        </w:rPr>
        <w:t xml:space="preserve"> we can observe some big pixels that are really different from their neighbors. </w:t>
      </w:r>
      <w:r w:rsidR="00D213CF" w:rsidRPr="00E56740">
        <w:rPr>
          <w:rFonts w:ascii="Mathcad UniMath" w:hAnsi="Mathcad UniMath" w:cs="Times New Roman"/>
          <w:sz w:val="24"/>
          <w:szCs w:val="24"/>
          <w:lang w:val="en-US"/>
        </w:rPr>
        <w:t xml:space="preserve"> (Figure </w:t>
      </w:r>
      <w:proofErr w:type="gramStart"/>
      <w:r w:rsidR="00D213CF" w:rsidRPr="00E56740">
        <w:rPr>
          <w:rFonts w:ascii="Mathcad UniMath" w:hAnsi="Mathcad UniMath" w:cs="Times New Roman"/>
          <w:sz w:val="24"/>
          <w:szCs w:val="24"/>
          <w:lang w:val="en-US"/>
        </w:rPr>
        <w:t>26 ,</w:t>
      </w:r>
      <w:proofErr w:type="gramEnd"/>
      <w:r w:rsidR="00D213CF" w:rsidRPr="00E56740">
        <w:rPr>
          <w:rFonts w:ascii="Mathcad UniMath" w:hAnsi="Mathcad UniMath" w:cs="Times New Roman"/>
          <w:sz w:val="24"/>
          <w:szCs w:val="24"/>
          <w:lang w:val="en-US"/>
        </w:rPr>
        <w:t xml:space="preserve"> first row) </w:t>
      </w:r>
      <w:r w:rsidRPr="00E56740">
        <w:rPr>
          <w:rFonts w:ascii="Mathcad UniMath" w:hAnsi="Mathcad UniMath" w:cs="Times New Roman"/>
          <w:sz w:val="24"/>
          <w:szCs w:val="24"/>
          <w:lang w:val="en-US"/>
        </w:rPr>
        <w:t xml:space="preserve">This is cause by the aliasing effect. This effect happens when the subsampling </w:t>
      </w:r>
      <w:r w:rsidRPr="00E56740">
        <w:rPr>
          <w:rFonts w:ascii="Mathcad UniMath" w:hAnsi="Mathcad UniMath" w:cs="Times New Roman"/>
          <w:sz w:val="24"/>
          <w:szCs w:val="24"/>
          <w:lang w:val="en-US"/>
        </w:rPr>
        <w:lastRenderedPageBreak/>
        <w:t xml:space="preserve">frequency (Nyquist frequency) is lower than the image frequency and we get an output signal different from the original one. In other words, if this frequency is not high enough we can miss some information contained in the higher frequencies. This is why, in some part of the </w:t>
      </w:r>
      <w:r w:rsidR="00D213CF" w:rsidRPr="00E56740">
        <w:rPr>
          <w:rFonts w:ascii="Mathcad UniMath" w:hAnsi="Mathcad UniMath" w:cs="Times New Roman"/>
          <w:sz w:val="24"/>
          <w:szCs w:val="24"/>
          <w:lang w:val="en-US"/>
        </w:rPr>
        <w:t>subsampled</w:t>
      </w:r>
      <w:r w:rsidRPr="00E56740">
        <w:rPr>
          <w:rFonts w:ascii="Mathcad UniMath" w:hAnsi="Mathcad UniMath" w:cs="Times New Roman"/>
          <w:sz w:val="24"/>
          <w:szCs w:val="24"/>
          <w:lang w:val="en-US"/>
        </w:rPr>
        <w:t xml:space="preserve"> image for the iteration 4 there are this isolated </w:t>
      </w:r>
      <w:r w:rsidR="0020698F" w:rsidRPr="00E56740">
        <w:rPr>
          <w:rFonts w:ascii="Mathcad UniMath" w:hAnsi="Mathcad UniMath" w:cs="Times New Roman"/>
          <w:sz w:val="24"/>
          <w:szCs w:val="24"/>
          <w:lang w:val="en-US"/>
        </w:rPr>
        <w:t xml:space="preserve">different </w:t>
      </w:r>
      <w:r w:rsidRPr="00E56740">
        <w:rPr>
          <w:rFonts w:ascii="Mathcad UniMath" w:hAnsi="Mathcad UniMath" w:cs="Times New Roman"/>
          <w:sz w:val="24"/>
          <w:szCs w:val="24"/>
          <w:lang w:val="en-US"/>
        </w:rPr>
        <w:t xml:space="preserve">pixels. </w:t>
      </w:r>
    </w:p>
    <w:p w:rsidR="0000267E" w:rsidRPr="00E56740" w:rsidRDefault="0000267E" w:rsidP="00342805">
      <w:pPr>
        <w:rPr>
          <w:rFonts w:ascii="Mathcad UniMath" w:hAnsi="Mathcad UniMath" w:cs="Times New Roman"/>
          <w:sz w:val="24"/>
          <w:szCs w:val="24"/>
          <w:lang w:val="en-US"/>
        </w:rPr>
      </w:pPr>
      <w:r w:rsidRPr="00E56740">
        <w:rPr>
          <w:rFonts w:ascii="Mathcad UniMath" w:hAnsi="Mathcad UniMath" w:cs="Times New Roman"/>
          <w:sz w:val="24"/>
          <w:szCs w:val="24"/>
          <w:lang w:val="en-US"/>
        </w:rPr>
        <w:t>To avoid this ali</w:t>
      </w:r>
      <w:r w:rsidR="00D213CF" w:rsidRPr="00E56740">
        <w:rPr>
          <w:rFonts w:ascii="Mathcad UniMath" w:hAnsi="Mathcad UniMath" w:cs="Times New Roman"/>
          <w:sz w:val="24"/>
          <w:szCs w:val="24"/>
          <w:lang w:val="en-US"/>
        </w:rPr>
        <w:t>a</w:t>
      </w:r>
      <w:r w:rsidRPr="00E56740">
        <w:rPr>
          <w:rFonts w:ascii="Mathcad UniMath" w:hAnsi="Mathcad UniMath" w:cs="Times New Roman"/>
          <w:sz w:val="24"/>
          <w:szCs w:val="24"/>
          <w:lang w:val="en-US"/>
        </w:rPr>
        <w:t>sing effect we can smooth the image before subsampling it</w:t>
      </w:r>
      <w:r w:rsidR="00D213CF" w:rsidRPr="00E56740">
        <w:rPr>
          <w:rFonts w:ascii="Mathcad UniMath" w:hAnsi="Mathcad UniMath" w:cs="Times New Roman"/>
          <w:sz w:val="24"/>
          <w:szCs w:val="24"/>
          <w:lang w:val="en-US"/>
        </w:rPr>
        <w:t>. We have to use a low pass filte</w:t>
      </w:r>
      <w:r w:rsidR="0020698F" w:rsidRPr="00E56740">
        <w:rPr>
          <w:rFonts w:ascii="Mathcad UniMath" w:hAnsi="Mathcad UniMath" w:cs="Times New Roman"/>
          <w:sz w:val="24"/>
          <w:szCs w:val="24"/>
          <w:lang w:val="en-US"/>
        </w:rPr>
        <w:t>r (Gauss or ideal for instance)</w:t>
      </w:r>
      <w:r w:rsidR="00D213CF" w:rsidRPr="00E56740">
        <w:rPr>
          <w:rFonts w:ascii="Mathcad UniMath" w:hAnsi="Mathcad UniMath" w:cs="Times New Roman"/>
          <w:sz w:val="24"/>
          <w:szCs w:val="24"/>
          <w:lang w:val="en-US"/>
        </w:rPr>
        <w:t>, so the higher frequencies are filtered and we make sure that all the frequencies of the image are lower tha</w:t>
      </w:r>
      <w:r w:rsidR="0020698F" w:rsidRPr="00E56740">
        <w:rPr>
          <w:rFonts w:ascii="Mathcad UniMath" w:hAnsi="Mathcad UniMath" w:cs="Times New Roman"/>
          <w:sz w:val="24"/>
          <w:szCs w:val="24"/>
          <w:lang w:val="en-US"/>
        </w:rPr>
        <w:t xml:space="preserve">n the Nyquist frequency, and that </w:t>
      </w:r>
      <w:r w:rsidR="00D213CF" w:rsidRPr="00E56740">
        <w:rPr>
          <w:rFonts w:ascii="Mathcad UniMath" w:hAnsi="Mathcad UniMath" w:cs="Times New Roman"/>
          <w:sz w:val="24"/>
          <w:szCs w:val="24"/>
          <w:lang w:val="en-US"/>
        </w:rPr>
        <w:t xml:space="preserve">any frequency is </w:t>
      </w:r>
      <w:r w:rsidR="0020698F" w:rsidRPr="00E56740">
        <w:rPr>
          <w:rFonts w:ascii="Mathcad UniMath" w:hAnsi="Mathcad UniMath" w:cs="Times New Roman"/>
          <w:sz w:val="24"/>
          <w:szCs w:val="24"/>
          <w:lang w:val="en-US"/>
        </w:rPr>
        <w:t>interpreted</w:t>
      </w:r>
      <w:r w:rsidR="00D213CF" w:rsidRPr="00E56740">
        <w:rPr>
          <w:rFonts w:ascii="Mathcad UniMath" w:hAnsi="Mathcad UniMath" w:cs="Times New Roman"/>
          <w:sz w:val="24"/>
          <w:szCs w:val="24"/>
          <w:lang w:val="en-US"/>
        </w:rPr>
        <w:t xml:space="preserve"> incorrectly. </w:t>
      </w:r>
    </w:p>
    <w:p w:rsidR="00342805" w:rsidRPr="00E56740" w:rsidRDefault="00342805" w:rsidP="00342805">
      <w:pPr>
        <w:rPr>
          <w:rFonts w:ascii="Mathcad UniMath" w:hAnsi="Mathcad UniMath" w:cs="Times New Roman"/>
          <w:b/>
          <w:sz w:val="24"/>
          <w:szCs w:val="24"/>
          <w:lang w:val="en-US"/>
        </w:rPr>
      </w:pPr>
    </w:p>
    <w:p w:rsidR="00342805" w:rsidRPr="00E56740" w:rsidRDefault="00342805" w:rsidP="00460180">
      <w:pPr>
        <w:pBdr>
          <w:top w:val="single" w:sz="4" w:space="1" w:color="auto"/>
          <w:bottom w:val="single" w:sz="4" w:space="1" w:color="auto"/>
        </w:pBdr>
        <w:rPr>
          <w:rFonts w:ascii="Mathcad UniMath" w:hAnsi="Mathcad UniMath" w:cs="Times New Roman"/>
          <w:b/>
          <w:sz w:val="24"/>
          <w:szCs w:val="24"/>
          <w:lang w:val="en-US"/>
        </w:rPr>
      </w:pPr>
      <w:r w:rsidRPr="00460180">
        <w:rPr>
          <w:rFonts w:ascii="Mathcad UniMath" w:hAnsi="Mathcad UniMath" w:cs="Times New Roman"/>
          <w:i/>
          <w:sz w:val="24"/>
          <w:szCs w:val="24"/>
          <w:u w:val="single"/>
          <w:lang w:val="en-US"/>
        </w:rPr>
        <w:t>Question 20:</w:t>
      </w:r>
      <w:r w:rsidRPr="00E56740">
        <w:rPr>
          <w:rFonts w:ascii="Mathcad UniMath" w:hAnsi="Mathcad UniMath" w:cs="Times New Roman"/>
          <w:b/>
          <w:sz w:val="24"/>
          <w:szCs w:val="24"/>
          <w:lang w:val="en-US"/>
        </w:rPr>
        <w:t xml:space="preserve"> What conclusions can you draw regarding the effects of smoothing when combined with subsampling? Hint: think in terms of frequencies and side effects.</w:t>
      </w:r>
    </w:p>
    <w:p w:rsidR="00D213CF" w:rsidRPr="00E56740" w:rsidRDefault="00D213CF" w:rsidP="00342805">
      <w:pPr>
        <w:rPr>
          <w:rFonts w:ascii="Mathcad UniMath" w:hAnsi="Mathcad UniMath" w:cs="Times New Roman"/>
          <w:b/>
          <w:sz w:val="24"/>
          <w:szCs w:val="24"/>
          <w:lang w:val="en-US"/>
        </w:rPr>
      </w:pPr>
    </w:p>
    <w:p w:rsidR="00D213CF" w:rsidRPr="00E56740" w:rsidRDefault="00D213CF" w:rsidP="00342805">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This was already explained in the previous question. If we don’t smooth the image first (by applying a low pass filter) the higher frequencies will be processed wrongly. We need then to filter the higher frequencies to make sure that all the frequencies are subsampled correctly. </w:t>
      </w:r>
    </w:p>
    <w:p w:rsidR="00D213CF" w:rsidRPr="00E56740" w:rsidRDefault="00D213CF" w:rsidP="00342805">
      <w:pPr>
        <w:rPr>
          <w:rFonts w:ascii="Mathcad UniMath" w:hAnsi="Mathcad UniMath" w:cs="Times New Roman"/>
          <w:sz w:val="24"/>
          <w:szCs w:val="24"/>
          <w:lang w:val="en-US"/>
        </w:rPr>
      </w:pPr>
      <w:r w:rsidRPr="00E56740">
        <w:rPr>
          <w:rFonts w:ascii="Mathcad UniMath" w:hAnsi="Mathcad UniMath" w:cs="Times New Roman"/>
          <w:sz w:val="24"/>
          <w:szCs w:val="24"/>
          <w:lang w:val="en-US"/>
        </w:rPr>
        <w:t xml:space="preserve">The figure 27 shows de difference between only subsampling, Gaussian smoothing and posterior subsampling and </w:t>
      </w:r>
      <w:proofErr w:type="gramStart"/>
      <w:r w:rsidRPr="00E56740">
        <w:rPr>
          <w:rFonts w:ascii="Mathcad UniMath" w:hAnsi="Mathcad UniMath" w:cs="Times New Roman"/>
          <w:sz w:val="24"/>
          <w:szCs w:val="24"/>
          <w:lang w:val="en-US"/>
        </w:rPr>
        <w:t>Ideal</w:t>
      </w:r>
      <w:proofErr w:type="gramEnd"/>
      <w:r w:rsidRPr="00E56740">
        <w:rPr>
          <w:rFonts w:ascii="Mathcad UniMath" w:hAnsi="Mathcad UniMath" w:cs="Times New Roman"/>
          <w:sz w:val="24"/>
          <w:szCs w:val="24"/>
          <w:lang w:val="en-US"/>
        </w:rPr>
        <w:t xml:space="preserve"> smoothing and posterior subsampling. </w:t>
      </w:r>
    </w:p>
    <w:p w:rsidR="00D213CF" w:rsidRPr="00E56740" w:rsidRDefault="00D213CF" w:rsidP="00342805">
      <w:pPr>
        <w:rPr>
          <w:rFonts w:ascii="Mathcad UniMath" w:hAnsi="Mathcad UniMath" w:cs="Times New Roman"/>
          <w:sz w:val="24"/>
          <w:szCs w:val="24"/>
          <w:lang w:val="en-US"/>
        </w:rPr>
      </w:pPr>
    </w:p>
    <w:p w:rsidR="00D213CF" w:rsidRPr="00E56740" w:rsidRDefault="00D213CF" w:rsidP="00D213CF">
      <w:pPr>
        <w:jc w:val="center"/>
        <w:rPr>
          <w:rFonts w:ascii="Mathcad UniMath" w:hAnsi="Mathcad UniMath" w:cs="Times New Roman"/>
          <w:sz w:val="24"/>
          <w:szCs w:val="24"/>
          <w:lang w:val="en-US"/>
        </w:rPr>
      </w:pPr>
      <w:r w:rsidRPr="00E56740">
        <w:rPr>
          <w:rFonts w:ascii="Mathcad UniMath" w:hAnsi="Mathcad UniMath"/>
          <w:noProof/>
          <w:lang w:eastAsia="sv-SE"/>
        </w:rPr>
        <w:drawing>
          <wp:inline distT="0" distB="0" distL="0" distR="0" wp14:anchorId="61507544" wp14:editId="66AF938F">
            <wp:extent cx="6400589" cy="3523622"/>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409" t="10001" r="7285" b="11406"/>
                    <a:stretch/>
                  </pic:blipFill>
                  <pic:spPr bwMode="auto">
                    <a:xfrm>
                      <a:off x="0" y="0"/>
                      <a:ext cx="6409714" cy="3528645"/>
                    </a:xfrm>
                    <a:prstGeom prst="rect">
                      <a:avLst/>
                    </a:prstGeom>
                    <a:ln>
                      <a:noFill/>
                    </a:ln>
                    <a:extLst>
                      <a:ext uri="{53640926-AAD7-44D8-BBD7-CCE9431645EC}">
                        <a14:shadowObscured xmlns:a14="http://schemas.microsoft.com/office/drawing/2010/main"/>
                      </a:ext>
                    </a:extLst>
                  </pic:spPr>
                </pic:pic>
              </a:graphicData>
            </a:graphic>
          </wp:inline>
        </w:drawing>
      </w:r>
    </w:p>
    <w:p w:rsidR="00D213CF" w:rsidRPr="00833D0C" w:rsidRDefault="00D213CF" w:rsidP="0020698F">
      <w:pPr>
        <w:jc w:val="center"/>
        <w:rPr>
          <w:rFonts w:ascii="Mathcad UniMath" w:hAnsi="Mathcad UniMath" w:cs="Times New Roman"/>
          <w:szCs w:val="24"/>
          <w:lang w:val="en-US"/>
        </w:rPr>
      </w:pPr>
      <w:r w:rsidRPr="00833D0C">
        <w:rPr>
          <w:rFonts w:ascii="Mathcad UniMath" w:hAnsi="Mathcad UniMath" w:cs="Times New Roman"/>
          <w:szCs w:val="24"/>
          <w:lang w:val="en-US"/>
        </w:rPr>
        <w:t>Figure 27: Iteration for:  only subsampling, Gaussian smoothing and posterior subsampling and Ideal smoothing and posterior subsampling.</w:t>
      </w:r>
    </w:p>
    <w:p w:rsidR="00D213CF" w:rsidRPr="00E56740" w:rsidRDefault="00D213CF" w:rsidP="00342805">
      <w:pPr>
        <w:rPr>
          <w:rFonts w:ascii="Mathcad UniMath" w:hAnsi="Mathcad UniMath" w:cs="Times New Roman"/>
          <w:sz w:val="24"/>
          <w:szCs w:val="24"/>
          <w:lang w:val="en-US"/>
        </w:rPr>
      </w:pPr>
    </w:p>
    <w:p w:rsidR="00E56740" w:rsidRDefault="00E56740" w:rsidP="00E56740">
      <w:pPr>
        <w:rPr>
          <w:rFonts w:ascii="Mathcad UniMath" w:hAnsi="Mathcad UniMath"/>
          <w:lang w:val="en-US"/>
        </w:rPr>
      </w:pPr>
    </w:p>
    <w:p w:rsidR="00757482" w:rsidRDefault="00757482" w:rsidP="00E56740">
      <w:pPr>
        <w:rPr>
          <w:rFonts w:ascii="Mathcad UniMath" w:hAnsi="Mathcad UniMath"/>
          <w:lang w:val="en-US"/>
        </w:rPr>
      </w:pPr>
    </w:p>
    <w:p w:rsidR="00757482" w:rsidRDefault="00757482" w:rsidP="00E56740">
      <w:pPr>
        <w:rPr>
          <w:rFonts w:ascii="Mathcad UniMath" w:hAnsi="Mathcad UniMath"/>
          <w:lang w:val="en-US"/>
        </w:rPr>
      </w:pPr>
    </w:p>
    <w:p w:rsidR="00757482" w:rsidRDefault="00757482" w:rsidP="00E56740">
      <w:pPr>
        <w:rPr>
          <w:rFonts w:ascii="Mathcad UniMath" w:hAnsi="Mathcad UniMath"/>
          <w:lang w:val="en-US"/>
        </w:rPr>
      </w:pPr>
    </w:p>
    <w:p w:rsidR="00757482" w:rsidRDefault="00757482" w:rsidP="00E56740">
      <w:pPr>
        <w:rPr>
          <w:rFonts w:ascii="Mathcad UniMath" w:hAnsi="Mathcad UniMath"/>
          <w:lang w:val="en-US"/>
        </w:rPr>
      </w:pPr>
    </w:p>
    <w:p w:rsidR="00757482" w:rsidRDefault="00757482" w:rsidP="00E56740">
      <w:pPr>
        <w:rPr>
          <w:rFonts w:ascii="Mathcad UniMath" w:hAnsi="Mathcad UniMath"/>
          <w:lang w:val="en-US"/>
        </w:rPr>
      </w:pPr>
    </w:p>
    <w:p w:rsidR="00757482" w:rsidRPr="00E56740" w:rsidRDefault="00757482" w:rsidP="00E56740">
      <w:pPr>
        <w:rPr>
          <w:rFonts w:ascii="Mathcad UniMath" w:hAnsi="Mathcad UniMath"/>
          <w:lang w:val="en-US"/>
        </w:rPr>
      </w:pPr>
    </w:p>
    <w:p w:rsidR="00460180" w:rsidRDefault="00460180" w:rsidP="00E56740">
      <w:pPr>
        <w:rPr>
          <w:rFonts w:ascii="Mathcad UniMath" w:hAnsi="Mathcad UniMath"/>
          <w:lang w:val="en-US"/>
        </w:rPr>
      </w:pPr>
    </w:p>
    <w:p w:rsidR="00460180" w:rsidRDefault="00460180" w:rsidP="00460180">
      <w:pPr>
        <w:pBdr>
          <w:top w:val="single" w:sz="4" w:space="1" w:color="auto"/>
        </w:pBdr>
        <w:rPr>
          <w:rFonts w:ascii="Mathcad UniMath" w:hAnsi="Mathcad UniMath"/>
          <w:lang w:val="en-US"/>
        </w:rPr>
      </w:pPr>
    </w:p>
    <w:p w:rsidR="00E56740" w:rsidRPr="00E56740" w:rsidRDefault="00E56740" w:rsidP="00460180">
      <w:pPr>
        <w:pBdr>
          <w:top w:val="single" w:sz="4" w:space="1" w:color="auto"/>
        </w:pBdr>
        <w:rPr>
          <w:rFonts w:ascii="Mathcad UniMath" w:hAnsi="Mathcad UniMath"/>
          <w:lang w:val="en-US"/>
        </w:rPr>
      </w:pPr>
      <w:proofErr w:type="spellStart"/>
      <w:r w:rsidRPr="00E56740">
        <w:rPr>
          <w:rFonts w:ascii="Mathcad UniMath" w:hAnsi="Mathcad UniMath"/>
          <w:lang w:val="en-US"/>
        </w:rPr>
        <w:t>Labora</w:t>
      </w:r>
      <w:r w:rsidR="00460180">
        <w:rPr>
          <w:rFonts w:ascii="Mathcad UniMath" w:hAnsi="Mathcad UniMath"/>
          <w:lang w:val="en-US"/>
        </w:rPr>
        <w:t>tori</w:t>
      </w:r>
      <w:r w:rsidRPr="00E56740">
        <w:rPr>
          <w:rFonts w:ascii="Mathcad UniMath" w:hAnsi="Mathcad UniMath"/>
          <w:lang w:val="en-US"/>
        </w:rPr>
        <w:t>on</w:t>
      </w:r>
      <w:proofErr w:type="spellEnd"/>
      <w:r w:rsidRPr="00E56740">
        <w:rPr>
          <w:rFonts w:ascii="Mathcad UniMath" w:hAnsi="Mathcad UniMath"/>
          <w:lang w:val="en-US"/>
        </w:rPr>
        <w:t xml:space="preserve"> 1 in DD2423 Image Analysis and Computer Vision </w:t>
      </w:r>
    </w:p>
    <w:p w:rsidR="00460180" w:rsidRDefault="00460180" w:rsidP="00E56740">
      <w:pPr>
        <w:rPr>
          <w:rFonts w:ascii="Mathcad UniMath" w:hAnsi="Mathcad UniMath"/>
          <w:lang w:val="en-US"/>
        </w:rPr>
      </w:pPr>
    </w:p>
    <w:p w:rsidR="00460180" w:rsidRDefault="00460180" w:rsidP="00E56740">
      <w:pPr>
        <w:rPr>
          <w:rFonts w:ascii="Mathcad UniMath" w:hAnsi="Mathcad UniMath"/>
          <w:lang w:val="en-US"/>
        </w:rPr>
      </w:pPr>
    </w:p>
    <w:p w:rsidR="00460180" w:rsidRDefault="00460180" w:rsidP="00E56740">
      <w:pPr>
        <w:rPr>
          <w:rFonts w:ascii="Mathcad UniMath" w:hAnsi="Mathcad UniMath"/>
          <w:lang w:val="en-US"/>
        </w:rPr>
      </w:pPr>
    </w:p>
    <w:p w:rsidR="00460180" w:rsidRDefault="00E56740" w:rsidP="00E56740">
      <w:pPr>
        <w:rPr>
          <w:rFonts w:ascii="Mathcad UniMath" w:hAnsi="Mathcad UniMath"/>
          <w:sz w:val="16"/>
          <w:lang w:val="en-US"/>
        </w:rPr>
      </w:pPr>
      <w:r w:rsidRPr="00460180">
        <w:rPr>
          <w:rFonts w:ascii="Mathcad UniMath" w:hAnsi="Mathcad UniMath"/>
          <w:sz w:val="18"/>
          <w:lang w:val="en-US"/>
        </w:rPr>
        <w:t>. . . . . . . . . . . . . . . . . . . . . . . . . . . . . . . . . . . . . . . . . . . . . . . . . . . . . . . . . . . . . . . . . . . . . . . . . . . . . . . . . . . .</w:t>
      </w:r>
      <w:r w:rsidR="00460180">
        <w:rPr>
          <w:rFonts w:ascii="Mathcad UniMath" w:hAnsi="Mathcad UniMath"/>
          <w:sz w:val="18"/>
          <w:lang w:val="en-US"/>
        </w:rPr>
        <w:t xml:space="preserve"> . . . . . . . . . . . . </w:t>
      </w:r>
    </w:p>
    <w:p w:rsidR="00E56740" w:rsidRPr="00460180" w:rsidRDefault="00E56740" w:rsidP="00E56740">
      <w:pPr>
        <w:rPr>
          <w:rFonts w:ascii="Mathcad UniMath" w:hAnsi="Mathcad UniMath"/>
          <w:sz w:val="16"/>
          <w:lang w:val="en-US"/>
        </w:rPr>
      </w:pPr>
      <w:r w:rsidRPr="00E56740">
        <w:rPr>
          <w:rFonts w:ascii="Mathcad UniMath" w:hAnsi="Mathcad UniMath"/>
          <w:lang w:val="en-US"/>
        </w:rPr>
        <w:t>Student’s personal number and name (filled in by student)</w:t>
      </w:r>
    </w:p>
    <w:p w:rsidR="00460180" w:rsidRDefault="00460180" w:rsidP="00E56740">
      <w:pPr>
        <w:rPr>
          <w:rFonts w:ascii="Mathcad UniMath" w:hAnsi="Mathcad UniMath"/>
          <w:lang w:val="en-US"/>
        </w:rPr>
      </w:pPr>
    </w:p>
    <w:p w:rsidR="00460180" w:rsidRDefault="00460180" w:rsidP="00E56740">
      <w:pPr>
        <w:rPr>
          <w:rFonts w:ascii="Mathcad UniMath" w:hAnsi="Mathcad UniMath"/>
          <w:lang w:val="en-US"/>
        </w:rPr>
      </w:pPr>
    </w:p>
    <w:p w:rsidR="00460180" w:rsidRDefault="00460180" w:rsidP="00E56740">
      <w:pPr>
        <w:rPr>
          <w:rFonts w:ascii="Mathcad UniMath" w:hAnsi="Mathcad UniMath"/>
          <w:lang w:val="en-US"/>
        </w:rPr>
      </w:pPr>
    </w:p>
    <w:p w:rsidR="00E56740" w:rsidRPr="00460180" w:rsidRDefault="00E56740" w:rsidP="00E56740">
      <w:pPr>
        <w:rPr>
          <w:rFonts w:ascii="Mathcad UniMath" w:hAnsi="Mathcad UniMath"/>
          <w:sz w:val="18"/>
          <w:lang w:val="en-US"/>
        </w:rPr>
      </w:pPr>
      <w:r w:rsidRPr="00460180">
        <w:rPr>
          <w:rFonts w:ascii="Mathcad UniMath" w:hAnsi="Mathcad UniMath"/>
          <w:sz w:val="18"/>
          <w:lang w:val="en-US"/>
        </w:rPr>
        <w:t xml:space="preserve"> . . . . . . . . . . . . . . . . . . . . . . . . . . . . . . . . . . . . . . . . . . . . . . . . . . . . . . . . . . . . . . . . . . . . . . . . . . . . . . . . . . . . </w:t>
      </w:r>
      <w:r w:rsidR="00460180">
        <w:rPr>
          <w:rFonts w:ascii="Mathcad UniMath" w:hAnsi="Mathcad UniMath"/>
          <w:sz w:val="18"/>
          <w:lang w:val="en-US"/>
        </w:rPr>
        <w:t xml:space="preserve">. . . . . . . . . . . . </w:t>
      </w:r>
    </w:p>
    <w:p w:rsidR="0001537B" w:rsidRPr="00E56740" w:rsidRDefault="00E56740" w:rsidP="00E56740">
      <w:pPr>
        <w:rPr>
          <w:rFonts w:ascii="Mathcad UniMath" w:hAnsi="Mathcad UniMath" w:cs="Times New Roman"/>
          <w:sz w:val="24"/>
          <w:szCs w:val="24"/>
          <w:lang w:val="en-US"/>
        </w:rPr>
      </w:pPr>
      <w:r w:rsidRPr="00E56740">
        <w:rPr>
          <w:rFonts w:ascii="Mathcad UniMath" w:hAnsi="Mathcad UniMath"/>
          <w:lang w:val="en-US"/>
        </w:rPr>
        <w:t xml:space="preserve">Approved on (date) </w:t>
      </w:r>
      <w:r w:rsidR="00460180">
        <w:rPr>
          <w:rFonts w:ascii="Mathcad UniMath" w:hAnsi="Mathcad UniMath"/>
          <w:lang w:val="en-US"/>
        </w:rPr>
        <w:tab/>
      </w:r>
      <w:r w:rsidR="00460180">
        <w:rPr>
          <w:rFonts w:ascii="Mathcad UniMath" w:hAnsi="Mathcad UniMath"/>
          <w:lang w:val="en-US"/>
        </w:rPr>
        <w:tab/>
      </w:r>
      <w:r w:rsidRPr="00E56740">
        <w:rPr>
          <w:rFonts w:ascii="Mathcad UniMath" w:hAnsi="Mathcad UniMath"/>
          <w:lang w:val="en-US"/>
        </w:rPr>
        <w:t>Course assistant</w:t>
      </w:r>
    </w:p>
    <w:sectPr w:rsidR="0001537B" w:rsidRPr="00E56740" w:rsidSect="00833D0C">
      <w:headerReference w:type="default" r:id="rId46"/>
      <w:pgSz w:w="11906" w:h="16838"/>
      <w:pgMar w:top="1417" w:right="1417" w:bottom="993" w:left="1417" w:header="708" w:footer="708" w:gutter="0"/>
      <w:cols w:space="720"/>
      <w:formProt w:val="0"/>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D60" w:rsidRDefault="006E0D60">
      <w:r>
        <w:separator/>
      </w:r>
    </w:p>
  </w:endnote>
  <w:endnote w:type="continuationSeparator" w:id="0">
    <w:p w:rsidR="006E0D60" w:rsidRDefault="006E0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Mathcad UniMath">
    <w:panose1 w:val="00000000000000000000"/>
    <w:charset w:val="00"/>
    <w:family w:val="modern"/>
    <w:notTrueType/>
    <w:pitch w:val="variable"/>
    <w:sig w:usb0="800000C3" w:usb1="100060E9" w:usb2="00000000" w:usb3="00000000" w:csb0="00000009"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D60" w:rsidRDefault="006E0D60">
      <w:r>
        <w:separator/>
      </w:r>
    </w:p>
  </w:footnote>
  <w:footnote w:type="continuationSeparator" w:id="0">
    <w:p w:rsidR="006E0D60" w:rsidRDefault="006E0D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Mathcad UniMath" w:hAnsi="Mathcad UniMath"/>
      </w:rPr>
      <w:id w:val="-1905903623"/>
      <w:docPartObj>
        <w:docPartGallery w:val="Page Numbers (Top of Page)"/>
        <w:docPartUnique/>
      </w:docPartObj>
    </w:sdtPr>
    <w:sdtEndPr>
      <w:rPr>
        <w:sz w:val="16"/>
      </w:rPr>
    </w:sdtEndPr>
    <w:sdtContent>
      <w:p w:rsidR="00460180" w:rsidRPr="00460180" w:rsidRDefault="00460180">
        <w:pPr>
          <w:pStyle w:val="Header"/>
          <w:rPr>
            <w:rFonts w:ascii="Mathcad UniMath" w:hAnsi="Mathcad UniMath"/>
            <w:lang w:val="en-US"/>
          </w:rPr>
        </w:pPr>
        <w:r w:rsidRPr="00460180">
          <w:rPr>
            <w:rFonts w:ascii="Mathcad UniMath" w:hAnsi="Mathcad UniMath"/>
            <w:sz w:val="18"/>
          </w:rPr>
          <w:fldChar w:fldCharType="begin"/>
        </w:r>
        <w:r w:rsidRPr="00460180">
          <w:rPr>
            <w:rFonts w:ascii="Mathcad UniMath" w:hAnsi="Mathcad UniMath"/>
            <w:sz w:val="18"/>
            <w:lang w:val="en-US"/>
          </w:rPr>
          <w:instrText>PAGE   \* MERGEFORMAT</w:instrText>
        </w:r>
        <w:r w:rsidRPr="00460180">
          <w:rPr>
            <w:rFonts w:ascii="Mathcad UniMath" w:hAnsi="Mathcad UniMath"/>
            <w:sz w:val="18"/>
          </w:rPr>
          <w:fldChar w:fldCharType="separate"/>
        </w:r>
        <w:r w:rsidR="002E37C8">
          <w:rPr>
            <w:rFonts w:ascii="Mathcad UniMath" w:hAnsi="Mathcad UniMath"/>
            <w:noProof/>
            <w:sz w:val="18"/>
            <w:lang w:val="en-US"/>
          </w:rPr>
          <w:t>19</w:t>
        </w:r>
        <w:r w:rsidRPr="00460180">
          <w:rPr>
            <w:rFonts w:ascii="Mathcad UniMath" w:hAnsi="Mathcad UniMath"/>
            <w:sz w:val="18"/>
          </w:rPr>
          <w:fldChar w:fldCharType="end"/>
        </w:r>
        <w:r w:rsidRPr="00460180">
          <w:rPr>
            <w:rFonts w:ascii="Mathcad UniMath" w:hAnsi="Mathcad UniMath"/>
            <w:lang w:val="en-US"/>
          </w:rPr>
          <w:tab/>
        </w:r>
        <w:r w:rsidRPr="00460180">
          <w:rPr>
            <w:rFonts w:ascii="Mathcad UniMath" w:hAnsi="Mathcad UniMath"/>
            <w:sz w:val="18"/>
            <w:lang w:val="en-US"/>
          </w:rPr>
          <w:t xml:space="preserve">Diego González </w:t>
        </w:r>
        <w:proofErr w:type="spellStart"/>
        <w:r w:rsidRPr="00460180">
          <w:rPr>
            <w:rFonts w:ascii="Mathcad UniMath" w:hAnsi="Mathcad UniMath"/>
            <w:sz w:val="18"/>
            <w:lang w:val="en-US"/>
          </w:rPr>
          <w:t>Morín</w:t>
        </w:r>
        <w:proofErr w:type="spellEnd"/>
        <w:r w:rsidRPr="00460180">
          <w:rPr>
            <w:rFonts w:ascii="Mathcad UniMath" w:hAnsi="Mathcad UniMath"/>
            <w:sz w:val="18"/>
            <w:lang w:val="en-US"/>
          </w:rPr>
          <w:tab/>
          <w:t>Lab 1: Filtering Operations</w:t>
        </w:r>
      </w:p>
    </w:sdtContent>
  </w:sdt>
  <w:p w:rsidR="0004690B" w:rsidRPr="00460180" w:rsidRDefault="0004690B">
    <w:pPr>
      <w:pStyle w:val="Header"/>
      <w:rPr>
        <w:rFonts w:ascii="Mathcad UniMath" w:hAnsi="Mathcad UniMath"/>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ED369B"/>
    <w:multiLevelType w:val="hybridMultilevel"/>
    <w:tmpl w:val="289A1E94"/>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38597105"/>
    <w:multiLevelType w:val="multilevel"/>
    <w:tmpl w:val="56E02DA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decimal"/>
      <w:pStyle w:val="Heading5"/>
      <w:lvlText w:val="%5"/>
      <w:lvlJc w:val="left"/>
      <w:pPr>
        <w:ind w:left="1008" w:hanging="1008"/>
      </w:pPr>
    </w:lvl>
    <w:lvl w:ilvl="5">
      <w:start w:val="1"/>
      <w:numFmt w:val="decimal"/>
      <w:pStyle w:val="Heading6"/>
      <w:lvlText w:val="%5.%6"/>
      <w:lvlJc w:val="left"/>
      <w:pPr>
        <w:ind w:left="1152" w:hanging="1152"/>
      </w:pPr>
    </w:lvl>
    <w:lvl w:ilvl="6">
      <w:start w:val="1"/>
      <w:numFmt w:val="decimal"/>
      <w:pStyle w:val="Heading7"/>
      <w:lvlText w:val="%5.%6.%7"/>
      <w:lvlJc w:val="left"/>
      <w:pPr>
        <w:ind w:left="1296" w:hanging="1296"/>
      </w:pPr>
    </w:lvl>
    <w:lvl w:ilvl="7">
      <w:start w:val="1"/>
      <w:numFmt w:val="decimal"/>
      <w:pStyle w:val="Heading8"/>
      <w:lvlText w:val="%5.%6.%7.%8"/>
      <w:lvlJc w:val="left"/>
      <w:pPr>
        <w:ind w:left="1440" w:hanging="1440"/>
      </w:pPr>
    </w:lvl>
    <w:lvl w:ilvl="8">
      <w:start w:val="1"/>
      <w:numFmt w:val="decimal"/>
      <w:pStyle w:val="Heading9"/>
      <w:lvlText w:val="%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90B"/>
    <w:rsid w:val="0000267E"/>
    <w:rsid w:val="0001537B"/>
    <w:rsid w:val="00027108"/>
    <w:rsid w:val="000332BB"/>
    <w:rsid w:val="0004690B"/>
    <w:rsid w:val="000504D7"/>
    <w:rsid w:val="00055A4D"/>
    <w:rsid w:val="0005710C"/>
    <w:rsid w:val="00150E4A"/>
    <w:rsid w:val="001B5F45"/>
    <w:rsid w:val="001B7C4A"/>
    <w:rsid w:val="001C0FC1"/>
    <w:rsid w:val="0020698F"/>
    <w:rsid w:val="00294D48"/>
    <w:rsid w:val="002E37C8"/>
    <w:rsid w:val="00321CFF"/>
    <w:rsid w:val="0034262A"/>
    <w:rsid w:val="00342805"/>
    <w:rsid w:val="003C277F"/>
    <w:rsid w:val="003E270A"/>
    <w:rsid w:val="0040098A"/>
    <w:rsid w:val="00460180"/>
    <w:rsid w:val="00465F77"/>
    <w:rsid w:val="004A1179"/>
    <w:rsid w:val="004E2986"/>
    <w:rsid w:val="004F20C2"/>
    <w:rsid w:val="0050486F"/>
    <w:rsid w:val="00521F12"/>
    <w:rsid w:val="00607895"/>
    <w:rsid w:val="00637EBA"/>
    <w:rsid w:val="00665CE7"/>
    <w:rsid w:val="00665D31"/>
    <w:rsid w:val="006A4CDA"/>
    <w:rsid w:val="006E0D60"/>
    <w:rsid w:val="006F2011"/>
    <w:rsid w:val="00737E48"/>
    <w:rsid w:val="00757482"/>
    <w:rsid w:val="00765044"/>
    <w:rsid w:val="00765263"/>
    <w:rsid w:val="00775C12"/>
    <w:rsid w:val="00833D0C"/>
    <w:rsid w:val="00873554"/>
    <w:rsid w:val="00883DF1"/>
    <w:rsid w:val="008C16A1"/>
    <w:rsid w:val="008F346D"/>
    <w:rsid w:val="0096144E"/>
    <w:rsid w:val="00A15BD9"/>
    <w:rsid w:val="00A3018C"/>
    <w:rsid w:val="00A43483"/>
    <w:rsid w:val="00A509E9"/>
    <w:rsid w:val="00A84845"/>
    <w:rsid w:val="00A922FA"/>
    <w:rsid w:val="00B170AE"/>
    <w:rsid w:val="00B4276B"/>
    <w:rsid w:val="00C6412C"/>
    <w:rsid w:val="00C839C1"/>
    <w:rsid w:val="00C862B4"/>
    <w:rsid w:val="00D213CF"/>
    <w:rsid w:val="00D31B04"/>
    <w:rsid w:val="00DA6B15"/>
    <w:rsid w:val="00DB55EE"/>
    <w:rsid w:val="00DD49A2"/>
    <w:rsid w:val="00E27D52"/>
    <w:rsid w:val="00E56740"/>
    <w:rsid w:val="00ED6B46"/>
    <w:rsid w:val="00F05BE7"/>
    <w:rsid w:val="00F80578"/>
  </w:rsids>
  <m:mathPr>
    <m:mathFont m:val="Cambria Math"/>
    <m:brkBin m:val="before"/>
    <m:brkBinSub m:val="--"/>
    <m:smallFrac m:val="0"/>
    <m:dispDef/>
    <m:lMargin m:val="0"/>
    <m:rMargin m:val="0"/>
    <m:defJc m:val="centerGroup"/>
    <m:wrapIndent m:val="1440"/>
    <m:intLim m:val="subSup"/>
    <m:naryLim m:val="undOvr"/>
  </m:mathPr>
  <w:themeFontLang w:val="sv-S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sv-SE"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3" w:qFormat="1"/>
    <w:lsdException w:name="heading 2" w:semiHidden="0" w:uiPriority="3" w:qFormat="1"/>
    <w:lsdException w:name="heading 3" w:semiHidden="0" w:uiPriority="3" w:qFormat="1"/>
    <w:lsdException w:name="heading 4" w:semiHidden="0" w:uiPriority="3"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lsdException w:name="toc 2" w:semiHidden="0" w:uiPriority="39"/>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header" w:semiHidden="0"/>
    <w:lsdException w:name="footer" w:semiHidden="0" w:uiPriority="8"/>
    <w:lsdException w:name="index heading" w:unhideWhenUsed="1"/>
    <w:lsdException w:name="caption" w:uiPriority="35" w:unhideWhenUsed="1" w:qFormat="1"/>
    <w:lsdException w:name="table of figures" w:unhideWhenUsed="1"/>
    <w:lsdException w:name="envelope address" w:semiHidden="0" w:uiPriority="7"/>
    <w:lsdException w:name="envelope return" w:unhideWhenUsed="1"/>
    <w:lsdException w:name="footnote reference" w:unhideWhenUsed="1"/>
    <w:lsdException w:name="annotation reference" w:unhideWhenUsed="1"/>
    <w:lsdException w:name="line number" w:unhideWhenUsed="1"/>
    <w:lsdException w:name="page number" w:semiHidden="0" w:uiPriority="8"/>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semiHidden="0" w:uiPriority="5"/>
    <w:lsdException w:name="List 2" w:unhideWhenUsed="1"/>
    <w:lsdException w:name="List 3" w:unhideWhenUsed="1"/>
    <w:lsdException w:name="List 4" w:unhideWhenUsed="1"/>
    <w:lsdException w:name="List 5" w:unhideWhenUsed="1"/>
    <w:lsdException w:name="List Bullet 2" w:semiHidden="0" w:uiPriority="5"/>
    <w:lsdException w:name="List Bullet 3" w:semiHidden="0" w:uiPriority="5"/>
    <w:lsdException w:name="List Bullet 4" w:unhideWhenUsed="1"/>
    <w:lsdException w:name="List Bullet 5" w:unhideWhenUsed="1"/>
    <w:lsdException w:name="List Number 4" w:unhideWhenUsed="1"/>
    <w:lsdException w:name="List Number 5" w:unhideWhenUsed="1"/>
    <w:lsdException w:name="Title" w:semiHidden="0" w:uiPriority="2"/>
    <w:lsdException w:name="Closing" w:unhideWhenUsed="1"/>
    <w:lsdException w:name="Signature" w:unhideWhenUsed="1"/>
    <w:lsdException w:name="Default Paragraph Font" w:uiPriority="1" w:unhideWhenUsed="1"/>
    <w:lsdException w:name="Body Text" w:semiHidden="0" w:uiPriority="4" w:qFormat="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2"/>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semiHidden="0" w:uiPriority="4"/>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Placeholder Text" w:qFormat="1"/>
    <w:lsdException w:name="No Spacing" w:uiPriority="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semiHidden="0" w:uiPriority="38"/>
  </w:latentStyles>
  <w:style w:type="paragraph" w:default="1" w:styleId="Normal">
    <w:name w:val="Normal"/>
    <w:qFormat/>
    <w:rsid w:val="001741B3"/>
  </w:style>
  <w:style w:type="paragraph" w:styleId="Heading1">
    <w:name w:val="heading 1"/>
    <w:basedOn w:val="Normal"/>
    <w:next w:val="BodyText"/>
    <w:link w:val="Heading1Char"/>
    <w:uiPriority w:val="3"/>
    <w:qFormat/>
    <w:rsid w:val="00923193"/>
    <w:pPr>
      <w:keepNext/>
      <w:keepLines/>
      <w:spacing w:before="240" w:after="240" w:line="280" w:lineRule="atLeast"/>
      <w:outlineLvl w:val="0"/>
    </w:pPr>
    <w:rPr>
      <w:rFonts w:asciiTheme="majorHAnsi" w:eastAsiaTheme="majorEastAsia" w:hAnsiTheme="majorHAnsi" w:cstheme="majorBidi"/>
      <w:b/>
      <w:bCs/>
      <w:sz w:val="24"/>
      <w:szCs w:val="28"/>
    </w:rPr>
  </w:style>
  <w:style w:type="paragraph" w:styleId="Heading2">
    <w:name w:val="heading 2"/>
    <w:basedOn w:val="Normal"/>
    <w:next w:val="BodyText"/>
    <w:link w:val="Heading2Char"/>
    <w:uiPriority w:val="3"/>
    <w:qFormat/>
    <w:rsid w:val="00923193"/>
    <w:pPr>
      <w:keepNext/>
      <w:keepLines/>
      <w:spacing w:before="240" w:after="80" w:line="260" w:lineRule="atLeast"/>
      <w:outlineLvl w:val="1"/>
    </w:pPr>
    <w:rPr>
      <w:rFonts w:asciiTheme="majorHAnsi" w:eastAsiaTheme="majorEastAsia" w:hAnsiTheme="majorHAnsi" w:cstheme="majorBidi"/>
      <w:b/>
      <w:bCs/>
      <w:szCs w:val="26"/>
    </w:rPr>
  </w:style>
  <w:style w:type="paragraph" w:styleId="Heading3">
    <w:name w:val="heading 3"/>
    <w:basedOn w:val="Normal"/>
    <w:next w:val="BodyText"/>
    <w:link w:val="Heading3Char"/>
    <w:uiPriority w:val="3"/>
    <w:qFormat/>
    <w:rsid w:val="00923193"/>
    <w:pPr>
      <w:keepNext/>
      <w:keepLines/>
      <w:spacing w:before="240" w:after="60" w:line="260" w:lineRule="atLeast"/>
      <w:outlineLvl w:val="2"/>
    </w:pPr>
    <w:rPr>
      <w:rFonts w:asciiTheme="majorHAnsi" w:eastAsiaTheme="majorEastAsia" w:hAnsiTheme="majorHAnsi" w:cstheme="majorBidi"/>
      <w:bCs/>
    </w:rPr>
  </w:style>
  <w:style w:type="paragraph" w:styleId="Heading4">
    <w:name w:val="heading 4"/>
    <w:basedOn w:val="Normal"/>
    <w:next w:val="BodyText"/>
    <w:link w:val="Heading4Char"/>
    <w:uiPriority w:val="3"/>
    <w:qFormat/>
    <w:rsid w:val="00923193"/>
    <w:pPr>
      <w:keepNext/>
      <w:keepLines/>
      <w:spacing w:before="240" w:after="40" w:line="260" w:lineRule="atLeast"/>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qFormat/>
    <w:rsid w:val="00611DEC"/>
    <w:pPr>
      <w:keepNext/>
      <w:keepLines/>
      <w:numPr>
        <w:ilvl w:val="4"/>
        <w:numId w:val="1"/>
      </w:numPr>
      <w:spacing w:before="200"/>
      <w:outlineLvl w:val="4"/>
    </w:pPr>
    <w:rPr>
      <w:rFonts w:asciiTheme="majorHAnsi" w:eastAsiaTheme="majorEastAsia" w:hAnsiTheme="majorHAnsi" w:cstheme="majorBidi"/>
      <w:color w:val="0C2952" w:themeColor="accent1" w:themeShade="7F"/>
    </w:rPr>
  </w:style>
  <w:style w:type="paragraph" w:styleId="Heading6">
    <w:name w:val="heading 6"/>
    <w:basedOn w:val="Normal"/>
    <w:next w:val="Normal"/>
    <w:link w:val="Heading6Char"/>
    <w:uiPriority w:val="9"/>
    <w:semiHidden/>
    <w:qFormat/>
    <w:rsid w:val="00611DEC"/>
    <w:pPr>
      <w:keepNext/>
      <w:keepLines/>
      <w:numPr>
        <w:ilvl w:val="5"/>
        <w:numId w:val="1"/>
      </w:numPr>
      <w:spacing w:before="200"/>
      <w:outlineLvl w:val="5"/>
    </w:pPr>
    <w:rPr>
      <w:rFonts w:asciiTheme="majorHAnsi" w:eastAsiaTheme="majorEastAsia" w:hAnsiTheme="majorHAnsi" w:cstheme="majorBidi"/>
      <w:i/>
      <w:iCs/>
      <w:color w:val="0C2952" w:themeColor="accent1" w:themeShade="7F"/>
    </w:rPr>
  </w:style>
  <w:style w:type="paragraph" w:styleId="Heading7">
    <w:name w:val="heading 7"/>
    <w:basedOn w:val="Normal"/>
    <w:next w:val="Normal"/>
    <w:link w:val="Heading7Char"/>
    <w:uiPriority w:val="9"/>
    <w:semiHidden/>
    <w:qFormat/>
    <w:rsid w:val="00611DE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611DEC"/>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qFormat/>
    <w:rsid w:val="00611DEC"/>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1741B3"/>
  </w:style>
  <w:style w:type="character" w:customStyle="1" w:styleId="BodyText2Char">
    <w:name w:val="Body Text 2 Char"/>
    <w:basedOn w:val="DefaultParagraphFont"/>
    <w:link w:val="BodyText2"/>
    <w:uiPriority w:val="4"/>
    <w:qFormat/>
    <w:rsid w:val="004A3440"/>
  </w:style>
  <w:style w:type="character" w:customStyle="1" w:styleId="Heading1Char">
    <w:name w:val="Heading 1 Char"/>
    <w:basedOn w:val="DefaultParagraphFont"/>
    <w:link w:val="Heading1"/>
    <w:uiPriority w:val="3"/>
    <w:qFormat/>
    <w:rsid w:val="00923193"/>
    <w:rPr>
      <w:rFonts w:asciiTheme="majorHAnsi" w:eastAsiaTheme="majorEastAsia" w:hAnsiTheme="majorHAnsi" w:cstheme="majorBidi"/>
      <w:b/>
      <w:bCs/>
      <w:sz w:val="24"/>
      <w:szCs w:val="28"/>
    </w:rPr>
  </w:style>
  <w:style w:type="character" w:customStyle="1" w:styleId="Heading2Char">
    <w:name w:val="Heading 2 Char"/>
    <w:basedOn w:val="DefaultParagraphFont"/>
    <w:link w:val="Heading2"/>
    <w:uiPriority w:val="3"/>
    <w:qFormat/>
    <w:rsid w:val="00923193"/>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3"/>
    <w:qFormat/>
    <w:rsid w:val="00923193"/>
    <w:rPr>
      <w:rFonts w:asciiTheme="majorHAnsi" w:eastAsiaTheme="majorEastAsia" w:hAnsiTheme="majorHAnsi" w:cstheme="majorBidi"/>
      <w:bCs/>
    </w:rPr>
  </w:style>
  <w:style w:type="character" w:customStyle="1" w:styleId="Heading4Char">
    <w:name w:val="Heading 4 Char"/>
    <w:basedOn w:val="DefaultParagraphFont"/>
    <w:link w:val="Heading4"/>
    <w:uiPriority w:val="3"/>
    <w:qFormat/>
    <w:rsid w:val="00923193"/>
    <w:rPr>
      <w:rFonts w:asciiTheme="majorHAnsi" w:eastAsiaTheme="majorEastAsia" w:hAnsiTheme="majorHAnsi" w:cstheme="majorBidi"/>
      <w:bCs/>
      <w:i/>
      <w:iCs/>
    </w:rPr>
  </w:style>
  <w:style w:type="character" w:customStyle="1" w:styleId="TitleChar">
    <w:name w:val="Title Char"/>
    <w:basedOn w:val="DefaultParagraphFont"/>
    <w:link w:val="Title"/>
    <w:uiPriority w:val="1"/>
    <w:qFormat/>
    <w:rsid w:val="0057553D"/>
    <w:rPr>
      <w:rFonts w:asciiTheme="majorHAnsi" w:eastAsiaTheme="majorEastAsia" w:hAnsiTheme="majorHAnsi" w:cstheme="majorBidi"/>
      <w:b/>
      <w:spacing w:val="5"/>
      <w:sz w:val="56"/>
      <w:szCs w:val="52"/>
    </w:rPr>
  </w:style>
  <w:style w:type="character" w:customStyle="1" w:styleId="SubtitleChar">
    <w:name w:val="Subtitle Char"/>
    <w:basedOn w:val="DefaultParagraphFont"/>
    <w:link w:val="Subtitle"/>
    <w:uiPriority w:val="1"/>
    <w:qFormat/>
    <w:rsid w:val="00B411DA"/>
    <w:rPr>
      <w:rFonts w:asciiTheme="majorHAnsi" w:eastAsiaTheme="majorEastAsia" w:hAnsiTheme="majorHAnsi" w:cstheme="majorBidi"/>
      <w:iCs/>
      <w:spacing w:val="15"/>
      <w:sz w:val="32"/>
      <w:szCs w:val="24"/>
    </w:rPr>
  </w:style>
  <w:style w:type="character" w:customStyle="1" w:styleId="Heading5Char">
    <w:name w:val="Heading 5 Char"/>
    <w:basedOn w:val="DefaultParagraphFont"/>
    <w:link w:val="Heading5"/>
    <w:uiPriority w:val="9"/>
    <w:semiHidden/>
    <w:qFormat/>
    <w:rsid w:val="00611DEC"/>
    <w:rPr>
      <w:rFonts w:asciiTheme="majorHAnsi" w:eastAsiaTheme="majorEastAsia" w:hAnsiTheme="majorHAnsi" w:cstheme="majorBidi"/>
      <w:color w:val="0C2952" w:themeColor="accent1" w:themeShade="7F"/>
    </w:rPr>
  </w:style>
  <w:style w:type="character" w:customStyle="1" w:styleId="Heading6Char">
    <w:name w:val="Heading 6 Char"/>
    <w:basedOn w:val="DefaultParagraphFont"/>
    <w:link w:val="Heading6"/>
    <w:uiPriority w:val="9"/>
    <w:semiHidden/>
    <w:qFormat/>
    <w:rsid w:val="00611DEC"/>
    <w:rPr>
      <w:rFonts w:asciiTheme="majorHAnsi" w:eastAsiaTheme="majorEastAsia" w:hAnsiTheme="majorHAnsi" w:cstheme="majorBidi"/>
      <w:i/>
      <w:iCs/>
      <w:color w:val="0C2952" w:themeColor="accent1" w:themeShade="7F"/>
    </w:rPr>
  </w:style>
  <w:style w:type="character" w:customStyle="1" w:styleId="Heading7Char">
    <w:name w:val="Heading 7 Char"/>
    <w:basedOn w:val="DefaultParagraphFont"/>
    <w:link w:val="Heading7"/>
    <w:uiPriority w:val="9"/>
    <w:semiHidden/>
    <w:qFormat/>
    <w:rsid w:val="00611DE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611DE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qFormat/>
    <w:rsid w:val="00611DEC"/>
    <w:rPr>
      <w:rFonts w:asciiTheme="majorHAnsi" w:eastAsiaTheme="majorEastAsia" w:hAnsiTheme="majorHAnsi" w:cstheme="majorBidi"/>
      <w:i/>
      <w:iCs/>
      <w:color w:val="404040" w:themeColor="text1" w:themeTint="BF"/>
    </w:rPr>
  </w:style>
  <w:style w:type="character" w:customStyle="1" w:styleId="HeaderChar">
    <w:name w:val="Header Char"/>
    <w:basedOn w:val="DefaultParagraphFont"/>
    <w:link w:val="Header"/>
    <w:uiPriority w:val="99"/>
    <w:qFormat/>
    <w:rsid w:val="00547786"/>
    <w:rPr>
      <w:rFonts w:asciiTheme="majorHAnsi" w:hAnsiTheme="majorHAnsi"/>
      <w:sz w:val="15"/>
    </w:rPr>
  </w:style>
  <w:style w:type="character" w:styleId="PageNumber">
    <w:name w:val="page number"/>
    <w:basedOn w:val="DefaultParagraphFont"/>
    <w:uiPriority w:val="8"/>
    <w:qFormat/>
    <w:rsid w:val="003A221F"/>
    <w:rPr>
      <w:rFonts w:asciiTheme="majorHAnsi" w:hAnsiTheme="majorHAnsi"/>
      <w:sz w:val="15"/>
    </w:rPr>
  </w:style>
  <w:style w:type="character" w:customStyle="1" w:styleId="FooterChar">
    <w:name w:val="Footer Char"/>
    <w:basedOn w:val="DefaultParagraphFont"/>
    <w:link w:val="Footer"/>
    <w:uiPriority w:val="8"/>
    <w:qFormat/>
    <w:rsid w:val="00C87FA2"/>
    <w:rPr>
      <w:rFonts w:asciiTheme="majorHAnsi" w:hAnsiTheme="majorHAnsi"/>
      <w:sz w:val="15"/>
    </w:rPr>
  </w:style>
  <w:style w:type="character" w:customStyle="1" w:styleId="BalloonTextChar">
    <w:name w:val="Balloon Text Char"/>
    <w:basedOn w:val="DefaultParagraphFont"/>
    <w:link w:val="BalloonText"/>
    <w:uiPriority w:val="99"/>
    <w:semiHidden/>
    <w:qFormat/>
    <w:rsid w:val="009F44FD"/>
    <w:rPr>
      <w:rFonts w:ascii="Tahoma" w:hAnsi="Tahoma" w:cs="Tahoma"/>
      <w:sz w:val="16"/>
      <w:szCs w:val="16"/>
    </w:rPr>
  </w:style>
  <w:style w:type="character" w:styleId="PlaceholderText">
    <w:name w:val="Placeholder Text"/>
    <w:basedOn w:val="DefaultParagraphFont"/>
    <w:uiPriority w:val="99"/>
    <w:semiHidden/>
    <w:qFormat/>
    <w:rsid w:val="0029573A"/>
    <w:rPr>
      <w:color w:val="808080"/>
    </w:rPr>
  </w:style>
  <w:style w:type="character" w:customStyle="1" w:styleId="ListLabel1">
    <w:name w:val="ListLabel 1"/>
    <w:qFormat/>
    <w:rPr>
      <w:color w:val="00000A"/>
    </w:rPr>
  </w:style>
  <w:style w:type="character" w:customStyle="1" w:styleId="ListLabel2">
    <w:name w:val="ListLabel 2"/>
    <w:qFormat/>
    <w:rPr>
      <w:color w:val="00000A"/>
    </w:rPr>
  </w:style>
  <w:style w:type="character" w:customStyle="1" w:styleId="ListLabel3">
    <w:name w:val="ListLabel 3"/>
    <w:qFormat/>
    <w:rPr>
      <w:color w:val="00000A"/>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color w:val="00000A"/>
    </w:rPr>
  </w:style>
  <w:style w:type="character" w:customStyle="1" w:styleId="ListLabel8">
    <w:name w:val="ListLabel 8"/>
    <w:qFormat/>
    <w:rPr>
      <w:color w:val="00000A"/>
    </w:rPr>
  </w:style>
  <w:style w:type="character" w:customStyle="1" w:styleId="ListLabel9">
    <w:name w:val="ListLabel 9"/>
    <w:qFormat/>
    <w:rPr>
      <w:color w:val="00000A"/>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uiPriority w:val="1"/>
    <w:qFormat/>
    <w:rsid w:val="00C33F81"/>
    <w:pPr>
      <w:spacing w:after="240" w:line="260" w:lineRule="atLeast"/>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BodyText2">
    <w:name w:val="Body Text 2"/>
    <w:basedOn w:val="BodyText"/>
    <w:link w:val="BodyText2Char"/>
    <w:uiPriority w:val="4"/>
    <w:qFormat/>
    <w:rsid w:val="004A3440"/>
    <w:pPr>
      <w:ind w:firstLine="357"/>
    </w:pPr>
  </w:style>
  <w:style w:type="paragraph" w:styleId="Title">
    <w:name w:val="Title"/>
    <w:basedOn w:val="Normal"/>
    <w:next w:val="Subtitle"/>
    <w:link w:val="TitleChar"/>
    <w:uiPriority w:val="1"/>
    <w:qFormat/>
    <w:rsid w:val="0057553D"/>
    <w:pPr>
      <w:spacing w:after="480" w:line="600" w:lineRule="atLeast"/>
    </w:pPr>
    <w:rPr>
      <w:rFonts w:asciiTheme="majorHAnsi" w:eastAsiaTheme="majorEastAsia" w:hAnsiTheme="majorHAnsi" w:cstheme="majorBidi"/>
      <w:b/>
      <w:spacing w:val="5"/>
      <w:sz w:val="56"/>
      <w:szCs w:val="52"/>
    </w:rPr>
  </w:style>
  <w:style w:type="paragraph" w:styleId="Subtitle">
    <w:name w:val="Subtitle"/>
    <w:basedOn w:val="Normal"/>
    <w:next w:val="BodyText"/>
    <w:link w:val="SubtitleChar"/>
    <w:uiPriority w:val="1"/>
    <w:qFormat/>
    <w:rsid w:val="00A77340"/>
    <w:pPr>
      <w:spacing w:after="480" w:line="380" w:lineRule="atLeast"/>
    </w:pPr>
    <w:rPr>
      <w:rFonts w:asciiTheme="majorHAnsi" w:eastAsiaTheme="majorEastAsia" w:hAnsiTheme="majorHAnsi" w:cstheme="majorBidi"/>
      <w:iCs/>
      <w:spacing w:val="15"/>
      <w:sz w:val="32"/>
      <w:szCs w:val="24"/>
    </w:rPr>
  </w:style>
  <w:style w:type="paragraph" w:customStyle="1" w:styleId="KTHTitel">
    <w:name w:val="KTH Titel"/>
    <w:basedOn w:val="Normal"/>
    <w:next w:val="BodyText"/>
    <w:uiPriority w:val="2"/>
    <w:qFormat/>
    <w:rsid w:val="00AD5B1E"/>
    <w:pPr>
      <w:spacing w:after="360" w:line="320" w:lineRule="atLeast"/>
    </w:pPr>
    <w:rPr>
      <w:rFonts w:asciiTheme="majorHAnsi" w:hAnsiTheme="majorHAnsi"/>
      <w:b/>
      <w:sz w:val="28"/>
    </w:rPr>
  </w:style>
  <w:style w:type="paragraph" w:customStyle="1" w:styleId="KTHPunktlistaPunktlista">
    <w:name w:val="KTH Punktlista  (Punktlista)"/>
    <w:basedOn w:val="Normal"/>
    <w:uiPriority w:val="5"/>
    <w:qFormat/>
    <w:rsid w:val="00981197"/>
    <w:pPr>
      <w:spacing w:before="120" w:after="120" w:line="260" w:lineRule="atLeast"/>
      <w:ind w:left="714" w:hanging="357"/>
    </w:pPr>
  </w:style>
  <w:style w:type="paragraph" w:customStyle="1" w:styleId="KTHPunktlista2Punktlista2">
    <w:name w:val="KTH Punktlista 2  (Punktlista 2)"/>
    <w:basedOn w:val="Normal"/>
    <w:uiPriority w:val="5"/>
    <w:qFormat/>
    <w:rsid w:val="00981197"/>
    <w:pPr>
      <w:spacing w:before="80" w:after="80" w:line="260" w:lineRule="atLeast"/>
      <w:ind w:left="1434" w:hanging="357"/>
    </w:pPr>
  </w:style>
  <w:style w:type="paragraph" w:customStyle="1" w:styleId="KTHPunktlista3Punktlista3">
    <w:name w:val="KTH Punktlista 3  (Punktlista 3)"/>
    <w:basedOn w:val="Normal"/>
    <w:uiPriority w:val="5"/>
    <w:qFormat/>
    <w:rsid w:val="00981197"/>
    <w:pPr>
      <w:spacing w:before="40" w:after="40" w:line="260" w:lineRule="atLeast"/>
      <w:ind w:left="2336" w:hanging="357"/>
    </w:pPr>
  </w:style>
  <w:style w:type="paragraph" w:styleId="ListBullet">
    <w:name w:val="List Bullet"/>
    <w:basedOn w:val="Normal"/>
    <w:uiPriority w:val="99"/>
    <w:semiHidden/>
    <w:qFormat/>
    <w:rsid w:val="00922FFA"/>
    <w:pPr>
      <w:contextualSpacing/>
    </w:pPr>
  </w:style>
  <w:style w:type="paragraph" w:styleId="ListBullet2">
    <w:name w:val="List Bullet 2"/>
    <w:basedOn w:val="Normal"/>
    <w:uiPriority w:val="99"/>
    <w:semiHidden/>
    <w:qFormat/>
    <w:rsid w:val="003D5E50"/>
    <w:pPr>
      <w:contextualSpacing/>
    </w:pPr>
  </w:style>
  <w:style w:type="paragraph" w:styleId="ListBullet3">
    <w:name w:val="List Bullet 3"/>
    <w:basedOn w:val="ListBullet"/>
    <w:uiPriority w:val="99"/>
    <w:semiHidden/>
    <w:qFormat/>
    <w:rsid w:val="00922FFA"/>
  </w:style>
  <w:style w:type="paragraph" w:customStyle="1" w:styleId="KTHNumreradlistaNumreradlista">
    <w:name w:val="KTH Numrerad lista  (Numrerad lista)"/>
    <w:basedOn w:val="Normal"/>
    <w:uiPriority w:val="5"/>
    <w:qFormat/>
    <w:rsid w:val="006C3154"/>
    <w:pPr>
      <w:spacing w:before="120" w:after="120" w:line="260" w:lineRule="atLeast"/>
      <w:ind w:left="714" w:hanging="357"/>
    </w:pPr>
  </w:style>
  <w:style w:type="paragraph" w:customStyle="1" w:styleId="KTHNumreradlista2Numreradlista2">
    <w:name w:val="KTH Numrerad lista 2  (Numrerad lista 2)"/>
    <w:basedOn w:val="Normal"/>
    <w:uiPriority w:val="5"/>
    <w:qFormat/>
    <w:rsid w:val="00383258"/>
    <w:pPr>
      <w:spacing w:before="80" w:after="80" w:line="260" w:lineRule="atLeast"/>
      <w:ind w:left="1434" w:hanging="357"/>
    </w:pPr>
  </w:style>
  <w:style w:type="paragraph" w:customStyle="1" w:styleId="KTHNumreradlista3Numreradlista3">
    <w:name w:val="KTH Numrerad lista 3  (Numrerad lista 3)"/>
    <w:basedOn w:val="Normal"/>
    <w:uiPriority w:val="5"/>
    <w:qFormat/>
    <w:rsid w:val="00383258"/>
    <w:pPr>
      <w:spacing w:before="40" w:after="40" w:line="260" w:lineRule="atLeast"/>
      <w:ind w:left="2336" w:hanging="357"/>
    </w:pPr>
  </w:style>
  <w:style w:type="paragraph" w:customStyle="1" w:styleId="KTHnRubrik1">
    <w:name w:val="KTH nRubrik 1"/>
    <w:basedOn w:val="Heading1"/>
    <w:next w:val="BodyText"/>
    <w:uiPriority w:val="6"/>
    <w:qFormat/>
    <w:rsid w:val="00BC7DF3"/>
    <w:pPr>
      <w:ind w:left="431" w:hanging="431"/>
    </w:pPr>
  </w:style>
  <w:style w:type="paragraph" w:customStyle="1" w:styleId="KTHnRubrik2">
    <w:name w:val="KTH nRubrik 2"/>
    <w:basedOn w:val="Heading2"/>
    <w:next w:val="BodyText"/>
    <w:uiPriority w:val="6"/>
    <w:qFormat/>
    <w:rsid w:val="00BC7DF3"/>
    <w:pPr>
      <w:ind w:left="578" w:hanging="578"/>
    </w:pPr>
  </w:style>
  <w:style w:type="paragraph" w:customStyle="1" w:styleId="KTHnRubrik3">
    <w:name w:val="KTH nRubrik 3"/>
    <w:basedOn w:val="Heading3"/>
    <w:next w:val="BodyText"/>
    <w:uiPriority w:val="6"/>
    <w:qFormat/>
    <w:rsid w:val="00BC7DF3"/>
  </w:style>
  <w:style w:type="paragraph" w:customStyle="1" w:styleId="KTHnRubrik4">
    <w:name w:val="KTH nRubrik 4"/>
    <w:basedOn w:val="Heading4"/>
    <w:next w:val="BodyText"/>
    <w:uiPriority w:val="6"/>
    <w:qFormat/>
    <w:rsid w:val="00BC7DF3"/>
    <w:pPr>
      <w:ind w:left="862" w:hanging="862"/>
    </w:pPr>
  </w:style>
  <w:style w:type="paragraph" w:styleId="TOCHeading">
    <w:name w:val="TOC Heading"/>
    <w:basedOn w:val="KTHTitel"/>
    <w:next w:val="Normal"/>
    <w:uiPriority w:val="38"/>
    <w:qFormat/>
    <w:rsid w:val="009A3428"/>
    <w:pPr>
      <w:spacing w:before="240" w:after="240"/>
    </w:pPr>
  </w:style>
  <w:style w:type="paragraph" w:styleId="Header">
    <w:name w:val="header"/>
    <w:basedOn w:val="Normal"/>
    <w:link w:val="HeaderChar"/>
    <w:uiPriority w:val="99"/>
    <w:rsid w:val="00547786"/>
    <w:pPr>
      <w:tabs>
        <w:tab w:val="center" w:pos="4536"/>
        <w:tab w:val="right" w:pos="9072"/>
      </w:tabs>
      <w:spacing w:after="20"/>
    </w:pPr>
    <w:rPr>
      <w:rFonts w:asciiTheme="majorHAnsi" w:hAnsiTheme="majorHAnsi"/>
      <w:sz w:val="15"/>
    </w:rPr>
  </w:style>
  <w:style w:type="paragraph" w:styleId="Footer">
    <w:name w:val="footer"/>
    <w:basedOn w:val="Normal"/>
    <w:link w:val="FooterChar"/>
    <w:uiPriority w:val="8"/>
    <w:rsid w:val="00C87FA2"/>
    <w:pPr>
      <w:tabs>
        <w:tab w:val="center" w:pos="4536"/>
        <w:tab w:val="right" w:pos="9072"/>
      </w:tabs>
      <w:spacing w:line="210" w:lineRule="atLeast"/>
    </w:pPr>
    <w:rPr>
      <w:rFonts w:asciiTheme="majorHAnsi" w:hAnsiTheme="majorHAnsi"/>
      <w:sz w:val="15"/>
    </w:rPr>
  </w:style>
  <w:style w:type="paragraph" w:customStyle="1" w:styleId="HeaderBold">
    <w:name w:val="HeaderBold"/>
    <w:basedOn w:val="Header"/>
    <w:uiPriority w:val="8"/>
    <w:qFormat/>
    <w:rsid w:val="00547786"/>
    <w:pPr>
      <w:spacing w:before="20"/>
    </w:pPr>
    <w:rPr>
      <w:b/>
    </w:rPr>
  </w:style>
  <w:style w:type="paragraph" w:styleId="TOC1">
    <w:name w:val="toc 1"/>
    <w:basedOn w:val="Normal"/>
    <w:next w:val="Normal"/>
    <w:uiPriority w:val="39"/>
    <w:rsid w:val="001F3547"/>
    <w:pPr>
      <w:spacing w:after="100"/>
    </w:pPr>
  </w:style>
  <w:style w:type="paragraph" w:styleId="TOC2">
    <w:name w:val="toc 2"/>
    <w:basedOn w:val="Normal"/>
    <w:next w:val="Normal"/>
    <w:uiPriority w:val="39"/>
    <w:rsid w:val="001F3547"/>
    <w:pPr>
      <w:spacing w:after="100"/>
      <w:ind w:left="200"/>
    </w:pPr>
  </w:style>
  <w:style w:type="paragraph" w:styleId="TOC3">
    <w:name w:val="toc 3"/>
    <w:basedOn w:val="Normal"/>
    <w:next w:val="Normal"/>
    <w:uiPriority w:val="39"/>
    <w:rsid w:val="001F3547"/>
    <w:pPr>
      <w:spacing w:after="100"/>
      <w:ind w:left="400"/>
    </w:pPr>
  </w:style>
  <w:style w:type="paragraph" w:styleId="EnvelopeAddress">
    <w:name w:val="envelope address"/>
    <w:basedOn w:val="Normal"/>
    <w:uiPriority w:val="7"/>
    <w:qFormat/>
    <w:rsid w:val="00873303"/>
    <w:rPr>
      <w:rFonts w:ascii="Arial" w:eastAsia="Georgia" w:hAnsi="Arial" w:cs="Arial"/>
    </w:rPr>
  </w:style>
  <w:style w:type="paragraph" w:customStyle="1" w:styleId="FooterBold">
    <w:name w:val="FooterBold"/>
    <w:basedOn w:val="Footer"/>
    <w:uiPriority w:val="8"/>
    <w:qFormat/>
    <w:rsid w:val="00C87FA2"/>
    <w:pPr>
      <w:spacing w:line="200" w:lineRule="atLeast"/>
    </w:pPr>
    <w:rPr>
      <w:b/>
    </w:rPr>
  </w:style>
  <w:style w:type="paragraph" w:styleId="BalloonText">
    <w:name w:val="Balloon Text"/>
    <w:basedOn w:val="Normal"/>
    <w:link w:val="BalloonTextChar"/>
    <w:uiPriority w:val="99"/>
    <w:semiHidden/>
    <w:unhideWhenUsed/>
    <w:qFormat/>
    <w:rsid w:val="009F44FD"/>
    <w:rPr>
      <w:rFonts w:ascii="Tahoma" w:hAnsi="Tahoma" w:cs="Tahoma"/>
      <w:sz w:val="16"/>
      <w:szCs w:val="16"/>
    </w:rPr>
  </w:style>
  <w:style w:type="paragraph" w:styleId="ListParagraph">
    <w:name w:val="List Paragraph"/>
    <w:basedOn w:val="Normal"/>
    <w:uiPriority w:val="34"/>
    <w:semiHidden/>
    <w:qFormat/>
    <w:rsid w:val="0046018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sv-SE"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3" w:qFormat="1"/>
    <w:lsdException w:name="heading 2" w:semiHidden="0" w:uiPriority="3" w:qFormat="1"/>
    <w:lsdException w:name="heading 3" w:semiHidden="0" w:uiPriority="3" w:qFormat="1"/>
    <w:lsdException w:name="heading 4" w:semiHidden="0" w:uiPriority="3"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lsdException w:name="toc 2" w:semiHidden="0" w:uiPriority="39"/>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header" w:semiHidden="0"/>
    <w:lsdException w:name="footer" w:semiHidden="0" w:uiPriority="8"/>
    <w:lsdException w:name="index heading" w:unhideWhenUsed="1"/>
    <w:lsdException w:name="caption" w:uiPriority="35" w:unhideWhenUsed="1" w:qFormat="1"/>
    <w:lsdException w:name="table of figures" w:unhideWhenUsed="1"/>
    <w:lsdException w:name="envelope address" w:semiHidden="0" w:uiPriority="7"/>
    <w:lsdException w:name="envelope return" w:unhideWhenUsed="1"/>
    <w:lsdException w:name="footnote reference" w:unhideWhenUsed="1"/>
    <w:lsdException w:name="annotation reference" w:unhideWhenUsed="1"/>
    <w:lsdException w:name="line number" w:unhideWhenUsed="1"/>
    <w:lsdException w:name="page number" w:semiHidden="0" w:uiPriority="8"/>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semiHidden="0" w:uiPriority="5"/>
    <w:lsdException w:name="List 2" w:unhideWhenUsed="1"/>
    <w:lsdException w:name="List 3" w:unhideWhenUsed="1"/>
    <w:lsdException w:name="List 4" w:unhideWhenUsed="1"/>
    <w:lsdException w:name="List 5" w:unhideWhenUsed="1"/>
    <w:lsdException w:name="List Bullet 2" w:semiHidden="0" w:uiPriority="5"/>
    <w:lsdException w:name="List Bullet 3" w:semiHidden="0" w:uiPriority="5"/>
    <w:lsdException w:name="List Bullet 4" w:unhideWhenUsed="1"/>
    <w:lsdException w:name="List Bullet 5" w:unhideWhenUsed="1"/>
    <w:lsdException w:name="List Number 4" w:unhideWhenUsed="1"/>
    <w:lsdException w:name="List Number 5" w:unhideWhenUsed="1"/>
    <w:lsdException w:name="Title" w:semiHidden="0" w:uiPriority="2"/>
    <w:lsdException w:name="Closing" w:unhideWhenUsed="1"/>
    <w:lsdException w:name="Signature" w:unhideWhenUsed="1"/>
    <w:lsdException w:name="Default Paragraph Font" w:uiPriority="1" w:unhideWhenUsed="1"/>
    <w:lsdException w:name="Body Text" w:semiHidden="0" w:uiPriority="4" w:qFormat="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2"/>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semiHidden="0" w:uiPriority="4"/>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Placeholder Text" w:qFormat="1"/>
    <w:lsdException w:name="No Spacing" w:uiPriority="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semiHidden="0" w:uiPriority="38"/>
  </w:latentStyles>
  <w:style w:type="paragraph" w:default="1" w:styleId="Normal">
    <w:name w:val="Normal"/>
    <w:qFormat/>
    <w:rsid w:val="001741B3"/>
  </w:style>
  <w:style w:type="paragraph" w:styleId="Heading1">
    <w:name w:val="heading 1"/>
    <w:basedOn w:val="Normal"/>
    <w:next w:val="BodyText"/>
    <w:link w:val="Heading1Char"/>
    <w:uiPriority w:val="3"/>
    <w:qFormat/>
    <w:rsid w:val="00923193"/>
    <w:pPr>
      <w:keepNext/>
      <w:keepLines/>
      <w:spacing w:before="240" w:after="240" w:line="280" w:lineRule="atLeast"/>
      <w:outlineLvl w:val="0"/>
    </w:pPr>
    <w:rPr>
      <w:rFonts w:asciiTheme="majorHAnsi" w:eastAsiaTheme="majorEastAsia" w:hAnsiTheme="majorHAnsi" w:cstheme="majorBidi"/>
      <w:b/>
      <w:bCs/>
      <w:sz w:val="24"/>
      <w:szCs w:val="28"/>
    </w:rPr>
  </w:style>
  <w:style w:type="paragraph" w:styleId="Heading2">
    <w:name w:val="heading 2"/>
    <w:basedOn w:val="Normal"/>
    <w:next w:val="BodyText"/>
    <w:link w:val="Heading2Char"/>
    <w:uiPriority w:val="3"/>
    <w:qFormat/>
    <w:rsid w:val="00923193"/>
    <w:pPr>
      <w:keepNext/>
      <w:keepLines/>
      <w:spacing w:before="240" w:after="80" w:line="260" w:lineRule="atLeast"/>
      <w:outlineLvl w:val="1"/>
    </w:pPr>
    <w:rPr>
      <w:rFonts w:asciiTheme="majorHAnsi" w:eastAsiaTheme="majorEastAsia" w:hAnsiTheme="majorHAnsi" w:cstheme="majorBidi"/>
      <w:b/>
      <w:bCs/>
      <w:szCs w:val="26"/>
    </w:rPr>
  </w:style>
  <w:style w:type="paragraph" w:styleId="Heading3">
    <w:name w:val="heading 3"/>
    <w:basedOn w:val="Normal"/>
    <w:next w:val="BodyText"/>
    <w:link w:val="Heading3Char"/>
    <w:uiPriority w:val="3"/>
    <w:qFormat/>
    <w:rsid w:val="00923193"/>
    <w:pPr>
      <w:keepNext/>
      <w:keepLines/>
      <w:spacing w:before="240" w:after="60" w:line="260" w:lineRule="atLeast"/>
      <w:outlineLvl w:val="2"/>
    </w:pPr>
    <w:rPr>
      <w:rFonts w:asciiTheme="majorHAnsi" w:eastAsiaTheme="majorEastAsia" w:hAnsiTheme="majorHAnsi" w:cstheme="majorBidi"/>
      <w:bCs/>
    </w:rPr>
  </w:style>
  <w:style w:type="paragraph" w:styleId="Heading4">
    <w:name w:val="heading 4"/>
    <w:basedOn w:val="Normal"/>
    <w:next w:val="BodyText"/>
    <w:link w:val="Heading4Char"/>
    <w:uiPriority w:val="3"/>
    <w:qFormat/>
    <w:rsid w:val="00923193"/>
    <w:pPr>
      <w:keepNext/>
      <w:keepLines/>
      <w:spacing w:before="240" w:after="40" w:line="260" w:lineRule="atLeast"/>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qFormat/>
    <w:rsid w:val="00611DEC"/>
    <w:pPr>
      <w:keepNext/>
      <w:keepLines/>
      <w:numPr>
        <w:ilvl w:val="4"/>
        <w:numId w:val="1"/>
      </w:numPr>
      <w:spacing w:before="200"/>
      <w:outlineLvl w:val="4"/>
    </w:pPr>
    <w:rPr>
      <w:rFonts w:asciiTheme="majorHAnsi" w:eastAsiaTheme="majorEastAsia" w:hAnsiTheme="majorHAnsi" w:cstheme="majorBidi"/>
      <w:color w:val="0C2952" w:themeColor="accent1" w:themeShade="7F"/>
    </w:rPr>
  </w:style>
  <w:style w:type="paragraph" w:styleId="Heading6">
    <w:name w:val="heading 6"/>
    <w:basedOn w:val="Normal"/>
    <w:next w:val="Normal"/>
    <w:link w:val="Heading6Char"/>
    <w:uiPriority w:val="9"/>
    <w:semiHidden/>
    <w:qFormat/>
    <w:rsid w:val="00611DEC"/>
    <w:pPr>
      <w:keepNext/>
      <w:keepLines/>
      <w:numPr>
        <w:ilvl w:val="5"/>
        <w:numId w:val="1"/>
      </w:numPr>
      <w:spacing w:before="200"/>
      <w:outlineLvl w:val="5"/>
    </w:pPr>
    <w:rPr>
      <w:rFonts w:asciiTheme="majorHAnsi" w:eastAsiaTheme="majorEastAsia" w:hAnsiTheme="majorHAnsi" w:cstheme="majorBidi"/>
      <w:i/>
      <w:iCs/>
      <w:color w:val="0C2952" w:themeColor="accent1" w:themeShade="7F"/>
    </w:rPr>
  </w:style>
  <w:style w:type="paragraph" w:styleId="Heading7">
    <w:name w:val="heading 7"/>
    <w:basedOn w:val="Normal"/>
    <w:next w:val="Normal"/>
    <w:link w:val="Heading7Char"/>
    <w:uiPriority w:val="9"/>
    <w:semiHidden/>
    <w:qFormat/>
    <w:rsid w:val="00611DE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611DEC"/>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qFormat/>
    <w:rsid w:val="00611DEC"/>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1741B3"/>
  </w:style>
  <w:style w:type="character" w:customStyle="1" w:styleId="BodyText2Char">
    <w:name w:val="Body Text 2 Char"/>
    <w:basedOn w:val="DefaultParagraphFont"/>
    <w:link w:val="BodyText2"/>
    <w:uiPriority w:val="4"/>
    <w:qFormat/>
    <w:rsid w:val="004A3440"/>
  </w:style>
  <w:style w:type="character" w:customStyle="1" w:styleId="Heading1Char">
    <w:name w:val="Heading 1 Char"/>
    <w:basedOn w:val="DefaultParagraphFont"/>
    <w:link w:val="Heading1"/>
    <w:uiPriority w:val="3"/>
    <w:qFormat/>
    <w:rsid w:val="00923193"/>
    <w:rPr>
      <w:rFonts w:asciiTheme="majorHAnsi" w:eastAsiaTheme="majorEastAsia" w:hAnsiTheme="majorHAnsi" w:cstheme="majorBidi"/>
      <w:b/>
      <w:bCs/>
      <w:sz w:val="24"/>
      <w:szCs w:val="28"/>
    </w:rPr>
  </w:style>
  <w:style w:type="character" w:customStyle="1" w:styleId="Heading2Char">
    <w:name w:val="Heading 2 Char"/>
    <w:basedOn w:val="DefaultParagraphFont"/>
    <w:link w:val="Heading2"/>
    <w:uiPriority w:val="3"/>
    <w:qFormat/>
    <w:rsid w:val="00923193"/>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3"/>
    <w:qFormat/>
    <w:rsid w:val="00923193"/>
    <w:rPr>
      <w:rFonts w:asciiTheme="majorHAnsi" w:eastAsiaTheme="majorEastAsia" w:hAnsiTheme="majorHAnsi" w:cstheme="majorBidi"/>
      <w:bCs/>
    </w:rPr>
  </w:style>
  <w:style w:type="character" w:customStyle="1" w:styleId="Heading4Char">
    <w:name w:val="Heading 4 Char"/>
    <w:basedOn w:val="DefaultParagraphFont"/>
    <w:link w:val="Heading4"/>
    <w:uiPriority w:val="3"/>
    <w:qFormat/>
    <w:rsid w:val="00923193"/>
    <w:rPr>
      <w:rFonts w:asciiTheme="majorHAnsi" w:eastAsiaTheme="majorEastAsia" w:hAnsiTheme="majorHAnsi" w:cstheme="majorBidi"/>
      <w:bCs/>
      <w:i/>
      <w:iCs/>
    </w:rPr>
  </w:style>
  <w:style w:type="character" w:customStyle="1" w:styleId="TitleChar">
    <w:name w:val="Title Char"/>
    <w:basedOn w:val="DefaultParagraphFont"/>
    <w:link w:val="Title"/>
    <w:uiPriority w:val="1"/>
    <w:qFormat/>
    <w:rsid w:val="0057553D"/>
    <w:rPr>
      <w:rFonts w:asciiTheme="majorHAnsi" w:eastAsiaTheme="majorEastAsia" w:hAnsiTheme="majorHAnsi" w:cstheme="majorBidi"/>
      <w:b/>
      <w:spacing w:val="5"/>
      <w:sz w:val="56"/>
      <w:szCs w:val="52"/>
    </w:rPr>
  </w:style>
  <w:style w:type="character" w:customStyle="1" w:styleId="SubtitleChar">
    <w:name w:val="Subtitle Char"/>
    <w:basedOn w:val="DefaultParagraphFont"/>
    <w:link w:val="Subtitle"/>
    <w:uiPriority w:val="1"/>
    <w:qFormat/>
    <w:rsid w:val="00B411DA"/>
    <w:rPr>
      <w:rFonts w:asciiTheme="majorHAnsi" w:eastAsiaTheme="majorEastAsia" w:hAnsiTheme="majorHAnsi" w:cstheme="majorBidi"/>
      <w:iCs/>
      <w:spacing w:val="15"/>
      <w:sz w:val="32"/>
      <w:szCs w:val="24"/>
    </w:rPr>
  </w:style>
  <w:style w:type="character" w:customStyle="1" w:styleId="Heading5Char">
    <w:name w:val="Heading 5 Char"/>
    <w:basedOn w:val="DefaultParagraphFont"/>
    <w:link w:val="Heading5"/>
    <w:uiPriority w:val="9"/>
    <w:semiHidden/>
    <w:qFormat/>
    <w:rsid w:val="00611DEC"/>
    <w:rPr>
      <w:rFonts w:asciiTheme="majorHAnsi" w:eastAsiaTheme="majorEastAsia" w:hAnsiTheme="majorHAnsi" w:cstheme="majorBidi"/>
      <w:color w:val="0C2952" w:themeColor="accent1" w:themeShade="7F"/>
    </w:rPr>
  </w:style>
  <w:style w:type="character" w:customStyle="1" w:styleId="Heading6Char">
    <w:name w:val="Heading 6 Char"/>
    <w:basedOn w:val="DefaultParagraphFont"/>
    <w:link w:val="Heading6"/>
    <w:uiPriority w:val="9"/>
    <w:semiHidden/>
    <w:qFormat/>
    <w:rsid w:val="00611DEC"/>
    <w:rPr>
      <w:rFonts w:asciiTheme="majorHAnsi" w:eastAsiaTheme="majorEastAsia" w:hAnsiTheme="majorHAnsi" w:cstheme="majorBidi"/>
      <w:i/>
      <w:iCs/>
      <w:color w:val="0C2952" w:themeColor="accent1" w:themeShade="7F"/>
    </w:rPr>
  </w:style>
  <w:style w:type="character" w:customStyle="1" w:styleId="Heading7Char">
    <w:name w:val="Heading 7 Char"/>
    <w:basedOn w:val="DefaultParagraphFont"/>
    <w:link w:val="Heading7"/>
    <w:uiPriority w:val="9"/>
    <w:semiHidden/>
    <w:qFormat/>
    <w:rsid w:val="00611DE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611DE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qFormat/>
    <w:rsid w:val="00611DEC"/>
    <w:rPr>
      <w:rFonts w:asciiTheme="majorHAnsi" w:eastAsiaTheme="majorEastAsia" w:hAnsiTheme="majorHAnsi" w:cstheme="majorBidi"/>
      <w:i/>
      <w:iCs/>
      <w:color w:val="404040" w:themeColor="text1" w:themeTint="BF"/>
    </w:rPr>
  </w:style>
  <w:style w:type="character" w:customStyle="1" w:styleId="HeaderChar">
    <w:name w:val="Header Char"/>
    <w:basedOn w:val="DefaultParagraphFont"/>
    <w:link w:val="Header"/>
    <w:uiPriority w:val="99"/>
    <w:qFormat/>
    <w:rsid w:val="00547786"/>
    <w:rPr>
      <w:rFonts w:asciiTheme="majorHAnsi" w:hAnsiTheme="majorHAnsi"/>
      <w:sz w:val="15"/>
    </w:rPr>
  </w:style>
  <w:style w:type="character" w:styleId="PageNumber">
    <w:name w:val="page number"/>
    <w:basedOn w:val="DefaultParagraphFont"/>
    <w:uiPriority w:val="8"/>
    <w:qFormat/>
    <w:rsid w:val="003A221F"/>
    <w:rPr>
      <w:rFonts w:asciiTheme="majorHAnsi" w:hAnsiTheme="majorHAnsi"/>
      <w:sz w:val="15"/>
    </w:rPr>
  </w:style>
  <w:style w:type="character" w:customStyle="1" w:styleId="FooterChar">
    <w:name w:val="Footer Char"/>
    <w:basedOn w:val="DefaultParagraphFont"/>
    <w:link w:val="Footer"/>
    <w:uiPriority w:val="8"/>
    <w:qFormat/>
    <w:rsid w:val="00C87FA2"/>
    <w:rPr>
      <w:rFonts w:asciiTheme="majorHAnsi" w:hAnsiTheme="majorHAnsi"/>
      <w:sz w:val="15"/>
    </w:rPr>
  </w:style>
  <w:style w:type="character" w:customStyle="1" w:styleId="BalloonTextChar">
    <w:name w:val="Balloon Text Char"/>
    <w:basedOn w:val="DefaultParagraphFont"/>
    <w:link w:val="BalloonText"/>
    <w:uiPriority w:val="99"/>
    <w:semiHidden/>
    <w:qFormat/>
    <w:rsid w:val="009F44FD"/>
    <w:rPr>
      <w:rFonts w:ascii="Tahoma" w:hAnsi="Tahoma" w:cs="Tahoma"/>
      <w:sz w:val="16"/>
      <w:szCs w:val="16"/>
    </w:rPr>
  </w:style>
  <w:style w:type="character" w:styleId="PlaceholderText">
    <w:name w:val="Placeholder Text"/>
    <w:basedOn w:val="DefaultParagraphFont"/>
    <w:uiPriority w:val="99"/>
    <w:semiHidden/>
    <w:qFormat/>
    <w:rsid w:val="0029573A"/>
    <w:rPr>
      <w:color w:val="808080"/>
    </w:rPr>
  </w:style>
  <w:style w:type="character" w:customStyle="1" w:styleId="ListLabel1">
    <w:name w:val="ListLabel 1"/>
    <w:qFormat/>
    <w:rPr>
      <w:color w:val="00000A"/>
    </w:rPr>
  </w:style>
  <w:style w:type="character" w:customStyle="1" w:styleId="ListLabel2">
    <w:name w:val="ListLabel 2"/>
    <w:qFormat/>
    <w:rPr>
      <w:color w:val="00000A"/>
    </w:rPr>
  </w:style>
  <w:style w:type="character" w:customStyle="1" w:styleId="ListLabel3">
    <w:name w:val="ListLabel 3"/>
    <w:qFormat/>
    <w:rPr>
      <w:color w:val="00000A"/>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color w:val="00000A"/>
    </w:rPr>
  </w:style>
  <w:style w:type="character" w:customStyle="1" w:styleId="ListLabel8">
    <w:name w:val="ListLabel 8"/>
    <w:qFormat/>
    <w:rPr>
      <w:color w:val="00000A"/>
    </w:rPr>
  </w:style>
  <w:style w:type="character" w:customStyle="1" w:styleId="ListLabel9">
    <w:name w:val="ListLabel 9"/>
    <w:qFormat/>
    <w:rPr>
      <w:color w:val="00000A"/>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uiPriority w:val="1"/>
    <w:qFormat/>
    <w:rsid w:val="00C33F81"/>
    <w:pPr>
      <w:spacing w:after="240" w:line="260" w:lineRule="atLeast"/>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BodyText2">
    <w:name w:val="Body Text 2"/>
    <w:basedOn w:val="BodyText"/>
    <w:link w:val="BodyText2Char"/>
    <w:uiPriority w:val="4"/>
    <w:qFormat/>
    <w:rsid w:val="004A3440"/>
    <w:pPr>
      <w:ind w:firstLine="357"/>
    </w:pPr>
  </w:style>
  <w:style w:type="paragraph" w:styleId="Title">
    <w:name w:val="Title"/>
    <w:basedOn w:val="Normal"/>
    <w:next w:val="Subtitle"/>
    <w:link w:val="TitleChar"/>
    <w:uiPriority w:val="1"/>
    <w:qFormat/>
    <w:rsid w:val="0057553D"/>
    <w:pPr>
      <w:spacing w:after="480" w:line="600" w:lineRule="atLeast"/>
    </w:pPr>
    <w:rPr>
      <w:rFonts w:asciiTheme="majorHAnsi" w:eastAsiaTheme="majorEastAsia" w:hAnsiTheme="majorHAnsi" w:cstheme="majorBidi"/>
      <w:b/>
      <w:spacing w:val="5"/>
      <w:sz w:val="56"/>
      <w:szCs w:val="52"/>
    </w:rPr>
  </w:style>
  <w:style w:type="paragraph" w:styleId="Subtitle">
    <w:name w:val="Subtitle"/>
    <w:basedOn w:val="Normal"/>
    <w:next w:val="BodyText"/>
    <w:link w:val="SubtitleChar"/>
    <w:uiPriority w:val="1"/>
    <w:qFormat/>
    <w:rsid w:val="00A77340"/>
    <w:pPr>
      <w:spacing w:after="480" w:line="380" w:lineRule="atLeast"/>
    </w:pPr>
    <w:rPr>
      <w:rFonts w:asciiTheme="majorHAnsi" w:eastAsiaTheme="majorEastAsia" w:hAnsiTheme="majorHAnsi" w:cstheme="majorBidi"/>
      <w:iCs/>
      <w:spacing w:val="15"/>
      <w:sz w:val="32"/>
      <w:szCs w:val="24"/>
    </w:rPr>
  </w:style>
  <w:style w:type="paragraph" w:customStyle="1" w:styleId="KTHTitel">
    <w:name w:val="KTH Titel"/>
    <w:basedOn w:val="Normal"/>
    <w:next w:val="BodyText"/>
    <w:uiPriority w:val="2"/>
    <w:qFormat/>
    <w:rsid w:val="00AD5B1E"/>
    <w:pPr>
      <w:spacing w:after="360" w:line="320" w:lineRule="atLeast"/>
    </w:pPr>
    <w:rPr>
      <w:rFonts w:asciiTheme="majorHAnsi" w:hAnsiTheme="majorHAnsi"/>
      <w:b/>
      <w:sz w:val="28"/>
    </w:rPr>
  </w:style>
  <w:style w:type="paragraph" w:customStyle="1" w:styleId="KTHPunktlistaPunktlista">
    <w:name w:val="KTH Punktlista  (Punktlista)"/>
    <w:basedOn w:val="Normal"/>
    <w:uiPriority w:val="5"/>
    <w:qFormat/>
    <w:rsid w:val="00981197"/>
    <w:pPr>
      <w:spacing w:before="120" w:after="120" w:line="260" w:lineRule="atLeast"/>
      <w:ind w:left="714" w:hanging="357"/>
    </w:pPr>
  </w:style>
  <w:style w:type="paragraph" w:customStyle="1" w:styleId="KTHPunktlista2Punktlista2">
    <w:name w:val="KTH Punktlista 2  (Punktlista 2)"/>
    <w:basedOn w:val="Normal"/>
    <w:uiPriority w:val="5"/>
    <w:qFormat/>
    <w:rsid w:val="00981197"/>
    <w:pPr>
      <w:spacing w:before="80" w:after="80" w:line="260" w:lineRule="atLeast"/>
      <w:ind w:left="1434" w:hanging="357"/>
    </w:pPr>
  </w:style>
  <w:style w:type="paragraph" w:customStyle="1" w:styleId="KTHPunktlista3Punktlista3">
    <w:name w:val="KTH Punktlista 3  (Punktlista 3)"/>
    <w:basedOn w:val="Normal"/>
    <w:uiPriority w:val="5"/>
    <w:qFormat/>
    <w:rsid w:val="00981197"/>
    <w:pPr>
      <w:spacing w:before="40" w:after="40" w:line="260" w:lineRule="atLeast"/>
      <w:ind w:left="2336" w:hanging="357"/>
    </w:pPr>
  </w:style>
  <w:style w:type="paragraph" w:styleId="ListBullet">
    <w:name w:val="List Bullet"/>
    <w:basedOn w:val="Normal"/>
    <w:uiPriority w:val="99"/>
    <w:semiHidden/>
    <w:qFormat/>
    <w:rsid w:val="00922FFA"/>
    <w:pPr>
      <w:contextualSpacing/>
    </w:pPr>
  </w:style>
  <w:style w:type="paragraph" w:styleId="ListBullet2">
    <w:name w:val="List Bullet 2"/>
    <w:basedOn w:val="Normal"/>
    <w:uiPriority w:val="99"/>
    <w:semiHidden/>
    <w:qFormat/>
    <w:rsid w:val="003D5E50"/>
    <w:pPr>
      <w:contextualSpacing/>
    </w:pPr>
  </w:style>
  <w:style w:type="paragraph" w:styleId="ListBullet3">
    <w:name w:val="List Bullet 3"/>
    <w:basedOn w:val="ListBullet"/>
    <w:uiPriority w:val="99"/>
    <w:semiHidden/>
    <w:qFormat/>
    <w:rsid w:val="00922FFA"/>
  </w:style>
  <w:style w:type="paragraph" w:customStyle="1" w:styleId="KTHNumreradlistaNumreradlista">
    <w:name w:val="KTH Numrerad lista  (Numrerad lista)"/>
    <w:basedOn w:val="Normal"/>
    <w:uiPriority w:val="5"/>
    <w:qFormat/>
    <w:rsid w:val="006C3154"/>
    <w:pPr>
      <w:spacing w:before="120" w:after="120" w:line="260" w:lineRule="atLeast"/>
      <w:ind w:left="714" w:hanging="357"/>
    </w:pPr>
  </w:style>
  <w:style w:type="paragraph" w:customStyle="1" w:styleId="KTHNumreradlista2Numreradlista2">
    <w:name w:val="KTH Numrerad lista 2  (Numrerad lista 2)"/>
    <w:basedOn w:val="Normal"/>
    <w:uiPriority w:val="5"/>
    <w:qFormat/>
    <w:rsid w:val="00383258"/>
    <w:pPr>
      <w:spacing w:before="80" w:after="80" w:line="260" w:lineRule="atLeast"/>
      <w:ind w:left="1434" w:hanging="357"/>
    </w:pPr>
  </w:style>
  <w:style w:type="paragraph" w:customStyle="1" w:styleId="KTHNumreradlista3Numreradlista3">
    <w:name w:val="KTH Numrerad lista 3  (Numrerad lista 3)"/>
    <w:basedOn w:val="Normal"/>
    <w:uiPriority w:val="5"/>
    <w:qFormat/>
    <w:rsid w:val="00383258"/>
    <w:pPr>
      <w:spacing w:before="40" w:after="40" w:line="260" w:lineRule="atLeast"/>
      <w:ind w:left="2336" w:hanging="357"/>
    </w:pPr>
  </w:style>
  <w:style w:type="paragraph" w:customStyle="1" w:styleId="KTHnRubrik1">
    <w:name w:val="KTH nRubrik 1"/>
    <w:basedOn w:val="Heading1"/>
    <w:next w:val="BodyText"/>
    <w:uiPriority w:val="6"/>
    <w:qFormat/>
    <w:rsid w:val="00BC7DF3"/>
    <w:pPr>
      <w:ind w:left="431" w:hanging="431"/>
    </w:pPr>
  </w:style>
  <w:style w:type="paragraph" w:customStyle="1" w:styleId="KTHnRubrik2">
    <w:name w:val="KTH nRubrik 2"/>
    <w:basedOn w:val="Heading2"/>
    <w:next w:val="BodyText"/>
    <w:uiPriority w:val="6"/>
    <w:qFormat/>
    <w:rsid w:val="00BC7DF3"/>
    <w:pPr>
      <w:ind w:left="578" w:hanging="578"/>
    </w:pPr>
  </w:style>
  <w:style w:type="paragraph" w:customStyle="1" w:styleId="KTHnRubrik3">
    <w:name w:val="KTH nRubrik 3"/>
    <w:basedOn w:val="Heading3"/>
    <w:next w:val="BodyText"/>
    <w:uiPriority w:val="6"/>
    <w:qFormat/>
    <w:rsid w:val="00BC7DF3"/>
  </w:style>
  <w:style w:type="paragraph" w:customStyle="1" w:styleId="KTHnRubrik4">
    <w:name w:val="KTH nRubrik 4"/>
    <w:basedOn w:val="Heading4"/>
    <w:next w:val="BodyText"/>
    <w:uiPriority w:val="6"/>
    <w:qFormat/>
    <w:rsid w:val="00BC7DF3"/>
    <w:pPr>
      <w:ind w:left="862" w:hanging="862"/>
    </w:pPr>
  </w:style>
  <w:style w:type="paragraph" w:styleId="TOCHeading">
    <w:name w:val="TOC Heading"/>
    <w:basedOn w:val="KTHTitel"/>
    <w:next w:val="Normal"/>
    <w:uiPriority w:val="38"/>
    <w:qFormat/>
    <w:rsid w:val="009A3428"/>
    <w:pPr>
      <w:spacing w:before="240" w:after="240"/>
    </w:pPr>
  </w:style>
  <w:style w:type="paragraph" w:styleId="Header">
    <w:name w:val="header"/>
    <w:basedOn w:val="Normal"/>
    <w:link w:val="HeaderChar"/>
    <w:uiPriority w:val="99"/>
    <w:rsid w:val="00547786"/>
    <w:pPr>
      <w:tabs>
        <w:tab w:val="center" w:pos="4536"/>
        <w:tab w:val="right" w:pos="9072"/>
      </w:tabs>
      <w:spacing w:after="20"/>
    </w:pPr>
    <w:rPr>
      <w:rFonts w:asciiTheme="majorHAnsi" w:hAnsiTheme="majorHAnsi"/>
      <w:sz w:val="15"/>
    </w:rPr>
  </w:style>
  <w:style w:type="paragraph" w:styleId="Footer">
    <w:name w:val="footer"/>
    <w:basedOn w:val="Normal"/>
    <w:link w:val="FooterChar"/>
    <w:uiPriority w:val="8"/>
    <w:rsid w:val="00C87FA2"/>
    <w:pPr>
      <w:tabs>
        <w:tab w:val="center" w:pos="4536"/>
        <w:tab w:val="right" w:pos="9072"/>
      </w:tabs>
      <w:spacing w:line="210" w:lineRule="atLeast"/>
    </w:pPr>
    <w:rPr>
      <w:rFonts w:asciiTheme="majorHAnsi" w:hAnsiTheme="majorHAnsi"/>
      <w:sz w:val="15"/>
    </w:rPr>
  </w:style>
  <w:style w:type="paragraph" w:customStyle="1" w:styleId="HeaderBold">
    <w:name w:val="HeaderBold"/>
    <w:basedOn w:val="Header"/>
    <w:uiPriority w:val="8"/>
    <w:qFormat/>
    <w:rsid w:val="00547786"/>
    <w:pPr>
      <w:spacing w:before="20"/>
    </w:pPr>
    <w:rPr>
      <w:b/>
    </w:rPr>
  </w:style>
  <w:style w:type="paragraph" w:styleId="TOC1">
    <w:name w:val="toc 1"/>
    <w:basedOn w:val="Normal"/>
    <w:next w:val="Normal"/>
    <w:uiPriority w:val="39"/>
    <w:rsid w:val="001F3547"/>
    <w:pPr>
      <w:spacing w:after="100"/>
    </w:pPr>
  </w:style>
  <w:style w:type="paragraph" w:styleId="TOC2">
    <w:name w:val="toc 2"/>
    <w:basedOn w:val="Normal"/>
    <w:next w:val="Normal"/>
    <w:uiPriority w:val="39"/>
    <w:rsid w:val="001F3547"/>
    <w:pPr>
      <w:spacing w:after="100"/>
      <w:ind w:left="200"/>
    </w:pPr>
  </w:style>
  <w:style w:type="paragraph" w:styleId="TOC3">
    <w:name w:val="toc 3"/>
    <w:basedOn w:val="Normal"/>
    <w:next w:val="Normal"/>
    <w:uiPriority w:val="39"/>
    <w:rsid w:val="001F3547"/>
    <w:pPr>
      <w:spacing w:after="100"/>
      <w:ind w:left="400"/>
    </w:pPr>
  </w:style>
  <w:style w:type="paragraph" w:styleId="EnvelopeAddress">
    <w:name w:val="envelope address"/>
    <w:basedOn w:val="Normal"/>
    <w:uiPriority w:val="7"/>
    <w:qFormat/>
    <w:rsid w:val="00873303"/>
    <w:rPr>
      <w:rFonts w:ascii="Arial" w:eastAsia="Georgia" w:hAnsi="Arial" w:cs="Arial"/>
    </w:rPr>
  </w:style>
  <w:style w:type="paragraph" w:customStyle="1" w:styleId="FooterBold">
    <w:name w:val="FooterBold"/>
    <w:basedOn w:val="Footer"/>
    <w:uiPriority w:val="8"/>
    <w:qFormat/>
    <w:rsid w:val="00C87FA2"/>
    <w:pPr>
      <w:spacing w:line="200" w:lineRule="atLeast"/>
    </w:pPr>
    <w:rPr>
      <w:b/>
    </w:rPr>
  </w:style>
  <w:style w:type="paragraph" w:styleId="BalloonText">
    <w:name w:val="Balloon Text"/>
    <w:basedOn w:val="Normal"/>
    <w:link w:val="BalloonTextChar"/>
    <w:uiPriority w:val="99"/>
    <w:semiHidden/>
    <w:unhideWhenUsed/>
    <w:qFormat/>
    <w:rsid w:val="009F44FD"/>
    <w:rPr>
      <w:rFonts w:ascii="Tahoma" w:hAnsi="Tahoma" w:cs="Tahoma"/>
      <w:sz w:val="16"/>
      <w:szCs w:val="16"/>
    </w:rPr>
  </w:style>
  <w:style w:type="paragraph" w:styleId="ListParagraph">
    <w:name w:val="List Paragraph"/>
    <w:basedOn w:val="Normal"/>
    <w:uiPriority w:val="34"/>
    <w:semiHidden/>
    <w:qFormat/>
    <w:rsid w:val="004601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tema">
  <a:themeElements>
    <a:clrScheme name="KTH">
      <a:dk1>
        <a:sysClr val="windowText" lastClr="000000"/>
      </a:dk1>
      <a:lt1>
        <a:sysClr val="window" lastClr="FFFFFF"/>
      </a:lt1>
      <a:dk2>
        <a:srgbClr val="1954A6"/>
      </a:dk2>
      <a:lt2>
        <a:srgbClr val="E3E5E3"/>
      </a:lt2>
      <a:accent1>
        <a:srgbClr val="1954A6"/>
      </a:accent1>
      <a:accent2>
        <a:srgbClr val="24A0D8"/>
      </a:accent2>
      <a:accent3>
        <a:srgbClr val="B0C92B"/>
      </a:accent3>
      <a:accent4>
        <a:srgbClr val="D85497"/>
      </a:accent4>
      <a:accent5>
        <a:srgbClr val="E4363E"/>
      </a:accent5>
      <a:accent6>
        <a:srgbClr val="FAB919"/>
      </a:accent6>
      <a:hlink>
        <a:srgbClr val="0000FF"/>
      </a:hlink>
      <a:folHlink>
        <a:srgbClr val="800080"/>
      </a:folHlink>
    </a:clrScheme>
    <a:fontScheme name="KTH_Word">
      <a:majorFont>
        <a:latin typeface="Arial"/>
        <a:ea typeface=""/>
        <a:cs typeface=""/>
      </a:majorFont>
      <a:minorFont>
        <a:latin typeface="Georg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7A2E1C30</Template>
  <TotalTime>861</TotalTime>
  <Pages>20</Pages>
  <Words>4022</Words>
  <Characters>18506</Characters>
  <Application>Microsoft Office Word</Application>
  <DocSecurity>0</DocSecurity>
  <Lines>528</Lines>
  <Paragraphs>163</Paragraphs>
  <ScaleCrop>false</ScaleCrop>
  <HeadingPairs>
    <vt:vector size="2" baseType="variant">
      <vt:variant>
        <vt:lpstr>Title</vt:lpstr>
      </vt:variant>
      <vt:variant>
        <vt:i4>1</vt:i4>
      </vt:variant>
    </vt:vector>
  </HeadingPairs>
  <TitlesOfParts>
    <vt:vector size="1" baseType="lpstr">
      <vt:lpstr/>
    </vt:vector>
  </TitlesOfParts>
  <Company>Kungliga Tekniska Högskolan</Company>
  <LinksUpToDate>false</LinksUpToDate>
  <CharactersWithSpaces>22365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Diego González Morín</cp:lastModifiedBy>
  <cp:revision>22</cp:revision>
  <dcterms:created xsi:type="dcterms:W3CDTF">2016-11-10T12:49:00Z</dcterms:created>
  <dcterms:modified xsi:type="dcterms:W3CDTF">2016-11-17T13:04:00Z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